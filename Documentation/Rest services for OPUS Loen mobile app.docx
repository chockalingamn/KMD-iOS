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2CE" w:rsidRDefault="004532CE" w:rsidP="004532CE">
      <w:pPr>
        <w:jc w:val="center"/>
        <w:rPr>
          <w:sz w:val="40"/>
          <w:szCs w:val="40"/>
          <w:lang w:val="da-DK"/>
        </w:rPr>
      </w:pPr>
    </w:p>
    <w:p w:rsidR="004532CE" w:rsidRDefault="004532CE" w:rsidP="004532CE">
      <w:pPr>
        <w:jc w:val="center"/>
        <w:rPr>
          <w:sz w:val="40"/>
          <w:szCs w:val="40"/>
          <w:lang w:val="da-DK"/>
        </w:rPr>
      </w:pPr>
    </w:p>
    <w:p w:rsidR="004532CE" w:rsidRDefault="004532CE" w:rsidP="004532CE">
      <w:pPr>
        <w:jc w:val="center"/>
        <w:rPr>
          <w:sz w:val="40"/>
          <w:szCs w:val="40"/>
          <w:lang w:val="da-DK"/>
        </w:rPr>
      </w:pPr>
    </w:p>
    <w:p w:rsidR="00EF037A" w:rsidRPr="004532CE" w:rsidRDefault="000D71A3" w:rsidP="004532CE">
      <w:pPr>
        <w:jc w:val="center"/>
        <w:rPr>
          <w:sz w:val="40"/>
          <w:szCs w:val="40"/>
          <w:lang w:val="da-DK"/>
        </w:rPr>
      </w:pPr>
      <w:r w:rsidRPr="004532CE">
        <w:rPr>
          <w:sz w:val="40"/>
          <w:szCs w:val="40"/>
          <w:lang w:val="da-DK"/>
        </w:rPr>
        <w:t xml:space="preserve">Rest services for OPUS Loen mobile </w:t>
      </w:r>
      <w:proofErr w:type="spellStart"/>
      <w:r w:rsidRPr="004532CE">
        <w:rPr>
          <w:sz w:val="40"/>
          <w:szCs w:val="40"/>
          <w:lang w:val="da-DK"/>
        </w:rPr>
        <w:t>app</w:t>
      </w:r>
      <w:r w:rsidR="003E5026" w:rsidRPr="004532CE">
        <w:rPr>
          <w:sz w:val="40"/>
          <w:szCs w:val="40"/>
          <w:lang w:val="da-DK"/>
        </w:rPr>
        <w:t>’</w:t>
      </w:r>
      <w:r w:rsidRPr="004532CE">
        <w:rPr>
          <w:sz w:val="40"/>
          <w:szCs w:val="40"/>
          <w:lang w:val="da-DK"/>
        </w:rPr>
        <w:t>s</w:t>
      </w:r>
      <w:proofErr w:type="spellEnd"/>
    </w:p>
    <w:p w:rsidR="000D71A3" w:rsidRDefault="000D71A3" w:rsidP="001E4DD3">
      <w:pPr>
        <w:rPr>
          <w:lang w:val="da-DK"/>
        </w:rPr>
      </w:pPr>
    </w:p>
    <w:sdt>
      <w:sdtPr>
        <w:rPr>
          <w:rFonts w:eastAsia="Times New Roman" w:cs="Times New Roman"/>
          <w:b w:val="0"/>
          <w:bCs w:val="0"/>
          <w:kern w:val="20"/>
          <w:szCs w:val="24"/>
          <w:lang w:val="da-DK"/>
        </w:rPr>
        <w:id w:val="-782649532"/>
        <w:docPartObj>
          <w:docPartGallery w:val="Table of Contents"/>
          <w:docPartUnique/>
        </w:docPartObj>
      </w:sdtPr>
      <w:sdtEndPr>
        <w:rPr>
          <w:lang w:val="en-GB"/>
        </w:rPr>
      </w:sdtEndPr>
      <w:sdtContent>
        <w:p w:rsidR="00D763AB" w:rsidRPr="00D763AB" w:rsidRDefault="00D763AB">
          <w:pPr>
            <w:pStyle w:val="Overskrift"/>
            <w:rPr>
              <w:lang w:val="da-DK"/>
            </w:rPr>
          </w:pPr>
          <w:r>
            <w:rPr>
              <w:lang w:val="da-DK"/>
            </w:rPr>
            <w:t>Indholdsfortegnelse</w:t>
          </w:r>
        </w:p>
        <w:p w:rsidR="00971C96" w:rsidRDefault="00D763AB">
          <w:pPr>
            <w:pStyle w:val="Indholdsfortegnelse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697842" w:history="1">
            <w:r w:rsidR="00971C96" w:rsidRPr="00D44A93">
              <w:rPr>
                <w:rStyle w:val="Hyperlink"/>
                <w:noProof/>
                <w:lang w:val="da-DK"/>
              </w:rPr>
              <w:t>1 General system environment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_Toc387697842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3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43" w:history="1">
            <w:r w:rsidR="00971C96" w:rsidRPr="00D44A93">
              <w:rPr>
                <w:rStyle w:val="Hyperlink"/>
                <w:noProof/>
                <w:lang w:val="da-DK"/>
              </w:rPr>
              <w:t>1.1 URL for business endpoints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_Toc387697843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3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44" w:history="1">
            <w:r w:rsidR="00971C96" w:rsidRPr="00D44A93">
              <w:rPr>
                <w:rStyle w:val="Hyperlink"/>
                <w:noProof/>
                <w:lang w:val="en-US"/>
              </w:rPr>
              <w:t>1.2 HTTP header parameters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_Toc387697844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3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45" w:history="1">
            <w:r w:rsidR="00971C96" w:rsidRPr="00D44A93">
              <w:rPr>
                <w:rStyle w:val="Hyperlink"/>
                <w:noProof/>
                <w:lang w:val="en-US"/>
              </w:rPr>
              <w:t>1.3 General error handling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_Toc387697845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3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da-DK" w:eastAsia="da-DK"/>
            </w:rPr>
          </w:pPr>
          <w:hyperlink w:anchor="_Toc387697846" w:history="1">
            <w:r w:rsidR="00971C96" w:rsidRPr="00D44A93">
              <w:rPr>
                <w:rStyle w:val="Hyperlink"/>
                <w:noProof/>
                <w:lang w:val="en-US"/>
              </w:rPr>
              <w:t>2 myMileageRegistration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_Toc387697846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4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47" w:history="1">
            <w:r w:rsidR="00971C96" w:rsidRPr="00D44A93">
              <w:rPr>
                <w:rStyle w:val="Hyperlink"/>
                <w:noProof/>
                <w:lang w:val="en-US"/>
              </w:rPr>
              <w:t>2.1 ReportMileage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_Toc387697847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4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48" w:history="1">
            <w:r w:rsidR="00971C96" w:rsidRPr="00D44A93">
              <w:rPr>
                <w:rStyle w:val="Hyperlink"/>
                <w:noProof/>
                <w:lang w:val="en-US"/>
              </w:rPr>
              <w:t>2.2 GetMileageTemplates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_Toc387697848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5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da-DK" w:eastAsia="da-DK"/>
            </w:rPr>
          </w:pPr>
          <w:hyperlink w:anchor="_Toc387697849" w:history="1">
            <w:r w:rsidR="00971C96" w:rsidRPr="00D44A93">
              <w:rPr>
                <w:rStyle w:val="Hyperlink"/>
                <w:noProof/>
                <w:lang w:val="en-US"/>
              </w:rPr>
              <w:t>3 myLeaveRequest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_Toc387697849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6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50" w:history="1">
            <w:r w:rsidR="00971C96" w:rsidRPr="00D44A93">
              <w:rPr>
                <w:rStyle w:val="Hyperlink"/>
                <w:noProof/>
                <w:lang w:val="en-US"/>
              </w:rPr>
              <w:t>3.1 ReportLeaveRequest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_Toc387697850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6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51" w:history="1">
            <w:r w:rsidR="00971C96" w:rsidRPr="00D44A93">
              <w:rPr>
                <w:rStyle w:val="Hyperlink"/>
                <w:noProof/>
                <w:lang w:val="en-US"/>
              </w:rPr>
              <w:t>3.2 GetChildren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_Toc387697851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7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52" w:history="1">
            <w:r w:rsidR="00971C96" w:rsidRPr="00D44A93">
              <w:rPr>
                <w:rStyle w:val="Hyperlink"/>
                <w:noProof/>
                <w:lang w:val="en-US"/>
              </w:rPr>
              <w:t>3.3 GetAbsenceTypes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_Toc387697852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8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53" w:history="1">
            <w:r w:rsidR="00971C96" w:rsidRPr="00D44A93">
              <w:rPr>
                <w:rStyle w:val="Hyperlink"/>
                <w:noProof/>
                <w:lang w:val="da-DK"/>
              </w:rPr>
              <w:t>3.4 GetReasonTypes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_Toc387697853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9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54" w:history="1">
            <w:r w:rsidR="00971C96" w:rsidRPr="00D44A93">
              <w:rPr>
                <w:rStyle w:val="Hyperlink"/>
                <w:noProof/>
                <w:lang w:val="da-DK"/>
              </w:rPr>
              <w:t>3.5 GetAbsenceList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_Toc387697854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10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55" w:history="1">
            <w:r w:rsidR="00971C96" w:rsidRPr="00D44A93">
              <w:rPr>
                <w:rStyle w:val="Hyperlink"/>
                <w:noProof/>
                <w:lang w:val="en-US"/>
              </w:rPr>
              <w:t>3.6 GetWorkInjuryList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_Toc387697855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12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56" w:history="1">
            <w:r w:rsidR="00971C96" w:rsidRPr="00D44A93">
              <w:rPr>
                <w:rStyle w:val="Hyperlink"/>
                <w:noProof/>
                <w:lang w:val="en-US"/>
              </w:rPr>
              <w:t>3.7 GetMaternityList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_Toc387697856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13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da-DK" w:eastAsia="da-DK"/>
            </w:rPr>
          </w:pPr>
          <w:hyperlink w:anchor="_Toc387697857" w:history="1">
            <w:r w:rsidR="00971C96" w:rsidRPr="00D44A93">
              <w:rPr>
                <w:rStyle w:val="Hyperlink"/>
                <w:noProof/>
                <w:lang w:val="da-DK"/>
              </w:rPr>
              <w:t>4 EmployeePhoto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_Toc387697857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14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58" w:history="1">
            <w:r w:rsidR="00971C96" w:rsidRPr="00D44A93">
              <w:rPr>
                <w:rStyle w:val="Hyperlink"/>
                <w:noProof/>
                <w:lang w:val="da-DK"/>
              </w:rPr>
              <w:t>4.1 SearchEmployee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_Toc387697858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14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59" w:history="1">
            <w:r w:rsidR="00971C96" w:rsidRPr="00D44A93">
              <w:rPr>
                <w:rStyle w:val="Hyperlink"/>
                <w:noProof/>
                <w:lang w:val="da-DK"/>
              </w:rPr>
              <w:t>4.2 EmployeePhoto (Get)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_Toc387697859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15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60" w:history="1">
            <w:r w:rsidR="00971C96" w:rsidRPr="00D44A93">
              <w:rPr>
                <w:rStyle w:val="Hyperlink"/>
                <w:noProof/>
                <w:lang w:val="da-DK"/>
              </w:rPr>
              <w:t>4.3 EmployeePhoto (Set)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_Toc387697860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15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da-DK" w:eastAsia="da-DK"/>
            </w:rPr>
          </w:pPr>
          <w:hyperlink w:anchor="_Toc387697861" w:history="1">
            <w:r w:rsidR="00971C96" w:rsidRPr="00D44A93">
              <w:rPr>
                <w:rStyle w:val="Hyperlink"/>
                <w:noProof/>
                <w:lang w:val="da-DK"/>
              </w:rPr>
              <w:t>5 QuotaBalance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_Toc387697861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16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62" w:history="1">
            <w:r w:rsidR="00971C96" w:rsidRPr="00D44A93">
              <w:rPr>
                <w:rStyle w:val="Hyperlink"/>
                <w:noProof/>
                <w:lang w:val="da-DK"/>
              </w:rPr>
              <w:t>5.1 GetQuotas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_Toc387697862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16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63" w:history="1">
            <w:r w:rsidR="00971C96" w:rsidRPr="00D44A93">
              <w:rPr>
                <w:rStyle w:val="Hyperlink"/>
                <w:noProof/>
                <w:lang w:val="en-US"/>
              </w:rPr>
              <w:t>5.2 GetQuotaDetails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_Toc387697863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17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val="da-DK" w:eastAsia="da-DK"/>
            </w:rPr>
          </w:pPr>
          <w:hyperlink w:anchor="_Toc387697864" w:history="1">
            <w:r w:rsidR="00971C96" w:rsidRPr="00D44A93">
              <w:rPr>
                <w:rStyle w:val="Hyperlink"/>
                <w:noProof/>
                <w:lang w:val="da-DK"/>
              </w:rPr>
              <w:t>6 HRDevelopment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_Toc387697864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19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65" w:history="1">
            <w:r w:rsidR="00971C96" w:rsidRPr="00D44A93">
              <w:rPr>
                <w:rStyle w:val="Hyperlink"/>
                <w:noProof/>
                <w:lang w:val="da-DK"/>
              </w:rPr>
              <w:t>6.1 GetQualifications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_Toc387697865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19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971C96" w:rsidRDefault="00E93F1F">
          <w:pPr>
            <w:pStyle w:val="Indholdsfortegnelse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da-DK" w:eastAsia="da-DK"/>
            </w:rPr>
          </w:pPr>
          <w:hyperlink w:anchor="_Toc387697866" w:history="1">
            <w:r w:rsidR="00971C96" w:rsidRPr="00D44A93">
              <w:rPr>
                <w:rStyle w:val="Hyperlink"/>
                <w:noProof/>
                <w:lang w:val="en-US"/>
              </w:rPr>
              <w:t>6.2 GetQualificationDetail</w:t>
            </w:r>
            <w:r w:rsidR="00971C96">
              <w:rPr>
                <w:noProof/>
                <w:webHidden/>
              </w:rPr>
              <w:tab/>
            </w:r>
            <w:r w:rsidR="00971C96">
              <w:rPr>
                <w:noProof/>
                <w:webHidden/>
              </w:rPr>
              <w:fldChar w:fldCharType="begin"/>
            </w:r>
            <w:r w:rsidR="00971C96">
              <w:rPr>
                <w:noProof/>
                <w:webHidden/>
              </w:rPr>
              <w:instrText xml:space="preserve"> PAGEREF _Toc387697866 \h </w:instrText>
            </w:r>
            <w:r w:rsidR="00971C96">
              <w:rPr>
                <w:noProof/>
                <w:webHidden/>
              </w:rPr>
            </w:r>
            <w:r w:rsidR="00971C96">
              <w:rPr>
                <w:noProof/>
                <w:webHidden/>
              </w:rPr>
              <w:fldChar w:fldCharType="separate"/>
            </w:r>
            <w:r w:rsidR="00971C96">
              <w:rPr>
                <w:noProof/>
                <w:webHidden/>
              </w:rPr>
              <w:t>20</w:t>
            </w:r>
            <w:r w:rsidR="00971C96">
              <w:rPr>
                <w:noProof/>
                <w:webHidden/>
              </w:rPr>
              <w:fldChar w:fldCharType="end"/>
            </w:r>
          </w:hyperlink>
        </w:p>
        <w:p w:rsidR="00D763AB" w:rsidRDefault="00D763AB">
          <w:r>
            <w:rPr>
              <w:b/>
              <w:bCs/>
            </w:rPr>
            <w:fldChar w:fldCharType="end"/>
          </w:r>
        </w:p>
      </w:sdtContent>
    </w:sdt>
    <w:p w:rsidR="000D71A3" w:rsidRDefault="000D71A3" w:rsidP="001E4DD3">
      <w:pPr>
        <w:rPr>
          <w:lang w:val="da-DK"/>
        </w:rPr>
      </w:pPr>
    </w:p>
    <w:p w:rsidR="000D71A3" w:rsidRDefault="000D71A3" w:rsidP="001E4DD3">
      <w:pPr>
        <w:rPr>
          <w:lang w:val="da-DK"/>
        </w:rPr>
      </w:pPr>
    </w:p>
    <w:p w:rsidR="000D71A3" w:rsidRDefault="000D71A3">
      <w:pPr>
        <w:rPr>
          <w:lang w:val="da-DK"/>
        </w:rPr>
      </w:pPr>
      <w:r>
        <w:rPr>
          <w:lang w:val="da-DK"/>
        </w:rPr>
        <w:br w:type="page"/>
      </w:r>
    </w:p>
    <w:p w:rsidR="000D71A3" w:rsidRDefault="000D71A3" w:rsidP="000D71A3">
      <w:pPr>
        <w:pStyle w:val="Overskrift1"/>
        <w:rPr>
          <w:lang w:val="da-DK"/>
        </w:rPr>
      </w:pPr>
      <w:bookmarkStart w:id="0" w:name="_Toc387697842"/>
      <w:r>
        <w:rPr>
          <w:lang w:val="da-DK"/>
        </w:rPr>
        <w:lastRenderedPageBreak/>
        <w:t xml:space="preserve">General </w:t>
      </w:r>
      <w:r w:rsidR="00F45801">
        <w:rPr>
          <w:lang w:val="da-DK"/>
        </w:rPr>
        <w:t xml:space="preserve">system </w:t>
      </w:r>
      <w:proofErr w:type="spellStart"/>
      <w:r w:rsidR="00F45801">
        <w:rPr>
          <w:lang w:val="da-DK"/>
        </w:rPr>
        <w:t>environment</w:t>
      </w:r>
      <w:bookmarkEnd w:id="0"/>
      <w:proofErr w:type="spellEnd"/>
    </w:p>
    <w:p w:rsidR="000D71A3" w:rsidRDefault="000D71A3" w:rsidP="001E4DD3">
      <w:pPr>
        <w:rPr>
          <w:lang w:val="da-DK"/>
        </w:rPr>
      </w:pPr>
    </w:p>
    <w:p w:rsidR="000D71A3" w:rsidRDefault="000D71A3" w:rsidP="001E4DD3">
      <w:pPr>
        <w:rPr>
          <w:lang w:val="da-DK"/>
        </w:rPr>
      </w:pPr>
    </w:p>
    <w:p w:rsidR="000D71A3" w:rsidRDefault="003E5026" w:rsidP="00F45801">
      <w:pPr>
        <w:pStyle w:val="Overskrift2"/>
        <w:rPr>
          <w:lang w:val="da-DK"/>
        </w:rPr>
      </w:pPr>
      <w:bookmarkStart w:id="1" w:name="_Toc387697843"/>
      <w:r>
        <w:rPr>
          <w:lang w:val="da-DK"/>
        </w:rPr>
        <w:t xml:space="preserve">URL for </w:t>
      </w:r>
      <w:r w:rsidR="00745DDD">
        <w:rPr>
          <w:lang w:val="da-DK"/>
        </w:rPr>
        <w:t xml:space="preserve">business </w:t>
      </w:r>
      <w:proofErr w:type="spellStart"/>
      <w:r>
        <w:rPr>
          <w:lang w:val="da-DK"/>
        </w:rPr>
        <w:t>endpoints</w:t>
      </w:r>
      <w:bookmarkEnd w:id="1"/>
      <w:proofErr w:type="spellEnd"/>
    </w:p>
    <w:p w:rsidR="003E5026" w:rsidRDefault="003E5026" w:rsidP="00F45801">
      <w:pPr>
        <w:pStyle w:val="Brdtekst"/>
        <w:rPr>
          <w:lang w:val="da-DK"/>
        </w:rPr>
      </w:pPr>
    </w:p>
    <w:p w:rsidR="00745DDD" w:rsidRPr="00F45801" w:rsidRDefault="00F45801" w:rsidP="00F45801">
      <w:pPr>
        <w:pStyle w:val="Brdtekst"/>
        <w:rPr>
          <w:lang w:val="en-US"/>
        </w:rPr>
      </w:pPr>
      <w:r w:rsidRPr="00F45801">
        <w:rPr>
          <w:lang w:val="en-US"/>
        </w:rPr>
        <w:t>For business developed REST services the following system environments is used.</w:t>
      </w:r>
    </w:p>
    <w:p w:rsidR="00745DDD" w:rsidRPr="00F45801" w:rsidRDefault="00745DDD" w:rsidP="001E4DD3">
      <w:pPr>
        <w:rPr>
          <w:lang w:val="en-US"/>
        </w:rPr>
      </w:pPr>
    </w:p>
    <w:tbl>
      <w:tblPr>
        <w:tblStyle w:val="Tabel-basis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35"/>
        <w:gridCol w:w="2547"/>
        <w:gridCol w:w="1843"/>
        <w:gridCol w:w="4252"/>
      </w:tblGrid>
      <w:tr w:rsidR="00745DDD" w:rsidTr="00560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dxa"/>
          </w:tcPr>
          <w:p w:rsidR="00745DDD" w:rsidRPr="00F45801" w:rsidRDefault="00745DDD" w:rsidP="00745DDD">
            <w:pPr>
              <w:jc w:val="center"/>
              <w:rPr>
                <w:lang w:val="en-US"/>
              </w:rPr>
            </w:pPr>
          </w:p>
        </w:tc>
        <w:tc>
          <w:tcPr>
            <w:tcW w:w="2547" w:type="dxa"/>
          </w:tcPr>
          <w:p w:rsidR="00745DDD" w:rsidRDefault="00745DDD" w:rsidP="001E4DD3">
            <w:pPr>
              <w:rPr>
                <w:lang w:val="da-DK"/>
              </w:rPr>
            </w:pPr>
            <w:r>
              <w:rPr>
                <w:lang w:val="da-DK"/>
              </w:rPr>
              <w:t>URL</w:t>
            </w:r>
          </w:p>
        </w:tc>
        <w:tc>
          <w:tcPr>
            <w:tcW w:w="1843" w:type="dxa"/>
          </w:tcPr>
          <w:p w:rsidR="00745DDD" w:rsidRDefault="00745DDD" w:rsidP="001E4DD3">
            <w:pPr>
              <w:rPr>
                <w:lang w:val="da-DK"/>
              </w:rPr>
            </w:pPr>
            <w:r>
              <w:rPr>
                <w:lang w:val="da-DK"/>
              </w:rPr>
              <w:t xml:space="preserve">ERP </w:t>
            </w:r>
            <w:proofErr w:type="spellStart"/>
            <w:r>
              <w:rPr>
                <w:lang w:val="da-DK"/>
              </w:rPr>
              <w:t>Backend</w:t>
            </w:r>
            <w:proofErr w:type="spellEnd"/>
            <w:r>
              <w:rPr>
                <w:lang w:val="da-DK"/>
              </w:rPr>
              <w:t xml:space="preserve"> system</w:t>
            </w:r>
          </w:p>
        </w:tc>
        <w:tc>
          <w:tcPr>
            <w:tcW w:w="4252" w:type="dxa"/>
          </w:tcPr>
          <w:p w:rsidR="00745DDD" w:rsidRDefault="00745DDD" w:rsidP="00745DDD">
            <w:pPr>
              <w:rPr>
                <w:lang w:val="da-DK"/>
              </w:rPr>
            </w:pPr>
            <w:r>
              <w:rPr>
                <w:lang w:val="da-DK"/>
              </w:rPr>
              <w:t>ERP Portal System</w:t>
            </w:r>
          </w:p>
        </w:tc>
      </w:tr>
      <w:tr w:rsidR="00745DDD" w:rsidRPr="00EF1159" w:rsidTr="005609B4">
        <w:tc>
          <w:tcPr>
            <w:tcW w:w="435" w:type="dxa"/>
          </w:tcPr>
          <w:p w:rsidR="00745DDD" w:rsidRDefault="00745DDD" w:rsidP="00745DD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UDV</w:t>
            </w:r>
          </w:p>
        </w:tc>
        <w:tc>
          <w:tcPr>
            <w:tcW w:w="2547" w:type="dxa"/>
          </w:tcPr>
          <w:p w:rsidR="00745DDD" w:rsidRDefault="00E93F1F" w:rsidP="00DA6BFE">
            <w:pPr>
              <w:rPr>
                <w:lang w:val="da-DK"/>
              </w:rPr>
            </w:pPr>
            <w:hyperlink r:id="rId9" w:history="1">
              <w:r w:rsidR="00DA6BFE" w:rsidRPr="00A173C5">
                <w:rPr>
                  <w:rStyle w:val="Hyperlink"/>
                  <w:lang w:val="da-DK"/>
                </w:rPr>
                <w:t>https://udv-mobile.kmd.dk/</w:t>
              </w:r>
            </w:hyperlink>
          </w:p>
        </w:tc>
        <w:tc>
          <w:tcPr>
            <w:tcW w:w="1843" w:type="dxa"/>
          </w:tcPr>
          <w:p w:rsidR="00745DDD" w:rsidRDefault="00745DDD" w:rsidP="001E4DD3">
            <w:pPr>
              <w:rPr>
                <w:lang w:val="da-DK"/>
              </w:rPr>
            </w:pPr>
            <w:r>
              <w:rPr>
                <w:lang w:val="da-DK"/>
              </w:rPr>
              <w:t>D01, T01</w:t>
            </w:r>
          </w:p>
        </w:tc>
        <w:tc>
          <w:tcPr>
            <w:tcW w:w="4252" w:type="dxa"/>
          </w:tcPr>
          <w:p w:rsidR="00745DDD" w:rsidRDefault="00745DDD" w:rsidP="001E4DD3">
            <w:pPr>
              <w:rPr>
                <w:lang w:val="da-DK"/>
              </w:rPr>
            </w:pPr>
            <w:r>
              <w:rPr>
                <w:lang w:val="da-DK"/>
              </w:rPr>
              <w:t>DPX (</w:t>
            </w:r>
            <w:r w:rsidRPr="00745DDD">
              <w:rPr>
                <w:lang w:val="da-DK"/>
              </w:rPr>
              <w:t>http://epnyudv.kmd.dk/</w:t>
            </w:r>
            <w:proofErr w:type="spellStart"/>
            <w:r w:rsidRPr="00745DDD">
              <w:rPr>
                <w:lang w:val="da-DK"/>
              </w:rPr>
              <w:t>irj</w:t>
            </w:r>
            <w:proofErr w:type="spellEnd"/>
            <w:r w:rsidRPr="00745DDD">
              <w:rPr>
                <w:lang w:val="da-DK"/>
              </w:rPr>
              <w:t>/portal</w:t>
            </w:r>
            <w:r>
              <w:rPr>
                <w:lang w:val="da-DK"/>
              </w:rPr>
              <w:t>)</w:t>
            </w:r>
          </w:p>
        </w:tc>
      </w:tr>
      <w:tr w:rsidR="00745DDD" w:rsidRPr="00745DDD" w:rsidTr="005609B4">
        <w:tc>
          <w:tcPr>
            <w:tcW w:w="435" w:type="dxa"/>
          </w:tcPr>
          <w:p w:rsidR="00745DDD" w:rsidRDefault="00745DDD" w:rsidP="00745DD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TST</w:t>
            </w:r>
          </w:p>
        </w:tc>
        <w:tc>
          <w:tcPr>
            <w:tcW w:w="2547" w:type="dxa"/>
          </w:tcPr>
          <w:p w:rsidR="00745DDD" w:rsidRDefault="00E93F1F" w:rsidP="00745DDD">
            <w:pPr>
              <w:rPr>
                <w:lang w:val="da-DK"/>
              </w:rPr>
            </w:pPr>
            <w:hyperlink r:id="rId10" w:history="1">
              <w:r w:rsidR="00DA6BFE" w:rsidRPr="00A173C5">
                <w:rPr>
                  <w:rStyle w:val="Hyperlink"/>
                  <w:lang w:val="da-DK"/>
                </w:rPr>
                <w:t>https://tst-mobile.kmd.dk/</w:t>
              </w:r>
            </w:hyperlink>
          </w:p>
        </w:tc>
        <w:tc>
          <w:tcPr>
            <w:tcW w:w="1843" w:type="dxa"/>
          </w:tcPr>
          <w:p w:rsidR="00745DDD" w:rsidRDefault="00745DDD" w:rsidP="001E4DD3">
            <w:pPr>
              <w:rPr>
                <w:lang w:val="da-DK"/>
              </w:rPr>
            </w:pPr>
            <w:r>
              <w:rPr>
                <w:lang w:val="da-DK"/>
              </w:rPr>
              <w:t>T01</w:t>
            </w:r>
          </w:p>
        </w:tc>
        <w:tc>
          <w:tcPr>
            <w:tcW w:w="4252" w:type="dxa"/>
          </w:tcPr>
          <w:p w:rsidR="00745DDD" w:rsidRPr="00745DDD" w:rsidRDefault="00745DDD" w:rsidP="001E4DD3">
            <w:pPr>
              <w:rPr>
                <w:lang w:val="en-US"/>
              </w:rPr>
            </w:pPr>
            <w:r w:rsidRPr="00745DDD">
              <w:rPr>
                <w:lang w:val="en-US"/>
              </w:rPr>
              <w:t>TPX (http://eptest.kmd.dk/irj/portal)</w:t>
            </w:r>
          </w:p>
        </w:tc>
      </w:tr>
      <w:tr w:rsidR="00745DDD" w:rsidRPr="00745DDD" w:rsidTr="005609B4">
        <w:tc>
          <w:tcPr>
            <w:tcW w:w="435" w:type="dxa"/>
          </w:tcPr>
          <w:p w:rsidR="00745DDD" w:rsidRDefault="00745DDD" w:rsidP="00745DD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QA</w:t>
            </w:r>
          </w:p>
        </w:tc>
        <w:tc>
          <w:tcPr>
            <w:tcW w:w="2547" w:type="dxa"/>
          </w:tcPr>
          <w:p w:rsidR="00745DDD" w:rsidRDefault="00E93F1F" w:rsidP="00745DDD">
            <w:pPr>
              <w:rPr>
                <w:lang w:val="da-DK"/>
              </w:rPr>
            </w:pPr>
            <w:hyperlink r:id="rId11" w:history="1">
              <w:r w:rsidR="00DA6BFE" w:rsidRPr="00A173C5">
                <w:rPr>
                  <w:rStyle w:val="Hyperlink"/>
                  <w:lang w:val="da-DK"/>
                </w:rPr>
                <w:t>https://qa-mobile.kmd.dk/</w:t>
              </w:r>
            </w:hyperlink>
          </w:p>
        </w:tc>
        <w:tc>
          <w:tcPr>
            <w:tcW w:w="1843" w:type="dxa"/>
          </w:tcPr>
          <w:p w:rsidR="00745DDD" w:rsidRDefault="00745DDD" w:rsidP="001E4DD3">
            <w:pPr>
              <w:rPr>
                <w:lang w:val="da-DK"/>
              </w:rPr>
            </w:pPr>
            <w:r>
              <w:rPr>
                <w:lang w:val="da-DK"/>
              </w:rPr>
              <w:t>Q01</w:t>
            </w:r>
          </w:p>
        </w:tc>
        <w:tc>
          <w:tcPr>
            <w:tcW w:w="4252" w:type="dxa"/>
          </w:tcPr>
          <w:p w:rsidR="00745DDD" w:rsidRPr="00745DDD" w:rsidRDefault="00745DDD" w:rsidP="001E4DD3">
            <w:pPr>
              <w:rPr>
                <w:lang w:val="en-US"/>
              </w:rPr>
            </w:pPr>
            <w:r w:rsidRPr="00745DDD">
              <w:rPr>
                <w:lang w:val="en-US"/>
              </w:rPr>
              <w:t>QPX (http://epnytest.kmd.dk/irj/portal)</w:t>
            </w:r>
          </w:p>
        </w:tc>
      </w:tr>
      <w:tr w:rsidR="00745DDD" w:rsidTr="005609B4">
        <w:tc>
          <w:tcPr>
            <w:tcW w:w="435" w:type="dxa"/>
          </w:tcPr>
          <w:p w:rsidR="00745DDD" w:rsidRDefault="003E4190" w:rsidP="00745DD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CAP</w:t>
            </w:r>
          </w:p>
        </w:tc>
        <w:tc>
          <w:tcPr>
            <w:tcW w:w="2547" w:type="dxa"/>
          </w:tcPr>
          <w:p w:rsidR="00745DDD" w:rsidRDefault="00E93F1F" w:rsidP="00745DDD">
            <w:pPr>
              <w:rPr>
                <w:lang w:val="da-DK"/>
              </w:rPr>
            </w:pPr>
            <w:hyperlink r:id="rId12" w:history="1">
              <w:r w:rsidR="00DA6BFE" w:rsidRPr="00A173C5">
                <w:rPr>
                  <w:rStyle w:val="Hyperlink"/>
                  <w:lang w:val="da-DK"/>
                </w:rPr>
                <w:t>https://cap-mobile.kmd.dk/</w:t>
              </w:r>
            </w:hyperlink>
          </w:p>
        </w:tc>
        <w:tc>
          <w:tcPr>
            <w:tcW w:w="1843" w:type="dxa"/>
          </w:tcPr>
          <w:p w:rsidR="00745DDD" w:rsidRDefault="00745DDD" w:rsidP="001E4DD3">
            <w:pPr>
              <w:rPr>
                <w:lang w:val="da-DK"/>
              </w:rPr>
            </w:pPr>
            <w:r>
              <w:rPr>
                <w:lang w:val="da-DK"/>
              </w:rPr>
              <w:t>P01, P02, P03, P04</w:t>
            </w:r>
          </w:p>
        </w:tc>
        <w:tc>
          <w:tcPr>
            <w:tcW w:w="4252" w:type="dxa"/>
          </w:tcPr>
          <w:p w:rsidR="00745DDD" w:rsidRDefault="00745DDD" w:rsidP="001E4DD3">
            <w:pPr>
              <w:rPr>
                <w:lang w:val="da-DK"/>
              </w:rPr>
            </w:pPr>
            <w:r>
              <w:rPr>
                <w:lang w:val="da-DK"/>
              </w:rPr>
              <w:t>PPX (</w:t>
            </w:r>
            <w:r w:rsidRPr="00745DDD">
              <w:rPr>
                <w:lang w:val="da-DK"/>
              </w:rPr>
              <w:t>http://portal.kmd.dk/</w:t>
            </w:r>
            <w:proofErr w:type="spellStart"/>
            <w:r w:rsidRPr="00745DDD">
              <w:rPr>
                <w:lang w:val="da-DK"/>
              </w:rPr>
              <w:t>irj</w:t>
            </w:r>
            <w:proofErr w:type="spellEnd"/>
            <w:r w:rsidRPr="00745DDD">
              <w:rPr>
                <w:lang w:val="da-DK"/>
              </w:rPr>
              <w:t>/portal</w:t>
            </w:r>
            <w:r>
              <w:rPr>
                <w:lang w:val="da-DK"/>
              </w:rPr>
              <w:t>)</w:t>
            </w:r>
          </w:p>
        </w:tc>
      </w:tr>
      <w:tr w:rsidR="00745DDD" w:rsidRPr="00745DDD" w:rsidTr="005609B4">
        <w:tc>
          <w:tcPr>
            <w:tcW w:w="435" w:type="dxa"/>
          </w:tcPr>
          <w:p w:rsidR="00745DDD" w:rsidRDefault="00745DDD" w:rsidP="00745DDD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DEM</w:t>
            </w:r>
          </w:p>
        </w:tc>
        <w:tc>
          <w:tcPr>
            <w:tcW w:w="2547" w:type="dxa"/>
          </w:tcPr>
          <w:p w:rsidR="00745DDD" w:rsidRDefault="00E93F1F" w:rsidP="00745DDD">
            <w:pPr>
              <w:rPr>
                <w:lang w:val="da-DK"/>
              </w:rPr>
            </w:pPr>
            <w:hyperlink r:id="rId13" w:history="1">
              <w:r w:rsidR="00154A1F" w:rsidRPr="00A173C5">
                <w:rPr>
                  <w:rStyle w:val="Hyperlink"/>
                  <w:lang w:val="da-DK"/>
                </w:rPr>
                <w:t>https://dem-mobile.kmd.dk/</w:t>
              </w:r>
            </w:hyperlink>
          </w:p>
        </w:tc>
        <w:tc>
          <w:tcPr>
            <w:tcW w:w="1843" w:type="dxa"/>
          </w:tcPr>
          <w:p w:rsidR="00745DDD" w:rsidRDefault="00745DDD" w:rsidP="001E4DD3">
            <w:pPr>
              <w:rPr>
                <w:lang w:val="da-DK"/>
              </w:rPr>
            </w:pPr>
            <w:r>
              <w:rPr>
                <w:lang w:val="da-DK"/>
              </w:rPr>
              <w:t>U01</w:t>
            </w:r>
          </w:p>
        </w:tc>
        <w:tc>
          <w:tcPr>
            <w:tcW w:w="4252" w:type="dxa"/>
          </w:tcPr>
          <w:p w:rsidR="00745DDD" w:rsidRPr="00745DDD" w:rsidRDefault="00745DDD" w:rsidP="001E4DD3">
            <w:pPr>
              <w:rPr>
                <w:lang w:val="en-US"/>
              </w:rPr>
            </w:pPr>
            <w:r w:rsidRPr="00745DDD">
              <w:rPr>
                <w:lang w:val="en-US"/>
              </w:rPr>
              <w:t>UPX (http://portalundervisning.kmd.dk/irj/portal)</w:t>
            </w:r>
          </w:p>
        </w:tc>
      </w:tr>
    </w:tbl>
    <w:p w:rsidR="003E5026" w:rsidRDefault="003E5026" w:rsidP="001E4DD3">
      <w:pPr>
        <w:rPr>
          <w:lang w:val="en-US"/>
        </w:rPr>
      </w:pPr>
    </w:p>
    <w:p w:rsidR="002963CE" w:rsidRDefault="002963CE">
      <w:pPr>
        <w:rPr>
          <w:lang w:val="en-US"/>
        </w:rPr>
      </w:pPr>
    </w:p>
    <w:p w:rsidR="002963CE" w:rsidRDefault="002963CE" w:rsidP="002963CE">
      <w:pPr>
        <w:pStyle w:val="Overskrift2"/>
        <w:rPr>
          <w:lang w:val="en-US"/>
        </w:rPr>
      </w:pPr>
      <w:bookmarkStart w:id="2" w:name="_Toc387697844"/>
      <w:r>
        <w:rPr>
          <w:lang w:val="en-US"/>
        </w:rPr>
        <w:t>HTTP header parameters</w:t>
      </w:r>
      <w:bookmarkEnd w:id="2"/>
    </w:p>
    <w:p w:rsidR="002963CE" w:rsidRDefault="002963CE">
      <w:pPr>
        <w:rPr>
          <w:lang w:val="en-US"/>
        </w:rPr>
      </w:pPr>
      <w:r>
        <w:rPr>
          <w:lang w:val="en-US"/>
        </w:rPr>
        <w:t>For all REST business services the following parameters must be included in the header for each call.</w:t>
      </w:r>
    </w:p>
    <w:p w:rsidR="002963CE" w:rsidRDefault="002963CE">
      <w:pPr>
        <w:rPr>
          <w:lang w:val="en-US"/>
        </w:rPr>
      </w:pPr>
    </w:p>
    <w:tbl>
      <w:tblPr>
        <w:tblStyle w:val="Tabel-basis"/>
        <w:tblW w:w="0" w:type="auto"/>
        <w:tblInd w:w="0" w:type="dxa"/>
        <w:tblLook w:val="04A0" w:firstRow="1" w:lastRow="0" w:firstColumn="1" w:lastColumn="0" w:noHBand="0" w:noVBand="1"/>
      </w:tblPr>
      <w:tblGrid>
        <w:gridCol w:w="1565"/>
        <w:gridCol w:w="8084"/>
      </w:tblGrid>
      <w:tr w:rsidR="002963CE" w:rsidTr="00296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5" w:type="dxa"/>
          </w:tcPr>
          <w:p w:rsidR="002963CE" w:rsidRDefault="002963CE">
            <w:pPr>
              <w:rPr>
                <w:lang w:val="en-US"/>
              </w:rPr>
            </w:pPr>
            <w:r>
              <w:rPr>
                <w:lang w:val="en-US"/>
              </w:rPr>
              <w:t>Parameter name</w:t>
            </w:r>
          </w:p>
        </w:tc>
        <w:tc>
          <w:tcPr>
            <w:tcW w:w="8084" w:type="dxa"/>
          </w:tcPr>
          <w:p w:rsidR="002963CE" w:rsidRDefault="002963C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963CE" w:rsidTr="002963CE">
        <w:tc>
          <w:tcPr>
            <w:tcW w:w="1565" w:type="dxa"/>
          </w:tcPr>
          <w:p w:rsidR="002963CE" w:rsidRDefault="00296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  <w:tc>
          <w:tcPr>
            <w:tcW w:w="8084" w:type="dxa"/>
          </w:tcPr>
          <w:p w:rsidR="002963CE" w:rsidRDefault="002963CE">
            <w:pPr>
              <w:rPr>
                <w:lang w:val="en-US"/>
              </w:rPr>
            </w:pPr>
            <w:r>
              <w:rPr>
                <w:lang w:val="en-US"/>
              </w:rPr>
              <w:t xml:space="preserve">Portal username </w:t>
            </w:r>
            <w:proofErr w:type="spellStart"/>
            <w:r>
              <w:rPr>
                <w:lang w:val="en-US"/>
              </w:rPr>
              <w:t>registrered</w:t>
            </w:r>
            <w:proofErr w:type="spellEnd"/>
            <w:r>
              <w:rPr>
                <w:lang w:val="en-US"/>
              </w:rPr>
              <w:t xml:space="preserve"> as a mobile user</w:t>
            </w:r>
          </w:p>
        </w:tc>
      </w:tr>
      <w:tr w:rsidR="002963CE" w:rsidTr="002963CE">
        <w:tc>
          <w:tcPr>
            <w:tcW w:w="1565" w:type="dxa"/>
          </w:tcPr>
          <w:p w:rsidR="002963CE" w:rsidRDefault="00296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Pincode</w:t>
            </w:r>
            <w:proofErr w:type="spellEnd"/>
          </w:p>
        </w:tc>
        <w:tc>
          <w:tcPr>
            <w:tcW w:w="8084" w:type="dxa"/>
          </w:tcPr>
          <w:p w:rsidR="002963CE" w:rsidRDefault="002963CE">
            <w:pPr>
              <w:rPr>
                <w:lang w:val="en-US"/>
              </w:rPr>
            </w:pPr>
            <w:r>
              <w:rPr>
                <w:lang w:val="en-US"/>
              </w:rPr>
              <w:t xml:space="preserve">6 digit mobile </w:t>
            </w:r>
            <w:proofErr w:type="spellStart"/>
            <w:r>
              <w:rPr>
                <w:lang w:val="en-US"/>
              </w:rPr>
              <w:t>pincode</w:t>
            </w:r>
            <w:proofErr w:type="spellEnd"/>
          </w:p>
        </w:tc>
      </w:tr>
      <w:tr w:rsidR="002963CE" w:rsidTr="002963CE">
        <w:tc>
          <w:tcPr>
            <w:tcW w:w="1565" w:type="dxa"/>
          </w:tcPr>
          <w:p w:rsidR="002963CE" w:rsidRDefault="002963CE">
            <w:pPr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</w:tc>
        <w:tc>
          <w:tcPr>
            <w:tcW w:w="8084" w:type="dxa"/>
          </w:tcPr>
          <w:p w:rsidR="002963CE" w:rsidRDefault="002963CE">
            <w:pPr>
              <w:rPr>
                <w:lang w:val="en-US"/>
              </w:rPr>
            </w:pPr>
            <w:r>
              <w:rPr>
                <w:lang w:val="en-US"/>
              </w:rPr>
              <w:t>SAP logon ticket for backend</w:t>
            </w:r>
          </w:p>
        </w:tc>
      </w:tr>
    </w:tbl>
    <w:p w:rsidR="002963CE" w:rsidRDefault="002963CE">
      <w:pPr>
        <w:rPr>
          <w:lang w:val="en-US"/>
        </w:rPr>
      </w:pPr>
    </w:p>
    <w:p w:rsidR="009928A2" w:rsidRDefault="009928A2">
      <w:pPr>
        <w:rPr>
          <w:lang w:val="en-US"/>
        </w:rPr>
      </w:pPr>
    </w:p>
    <w:p w:rsidR="009928A2" w:rsidRDefault="009928A2" w:rsidP="009928A2">
      <w:pPr>
        <w:pStyle w:val="Overskrift2"/>
        <w:rPr>
          <w:lang w:val="en-US"/>
        </w:rPr>
      </w:pPr>
      <w:bookmarkStart w:id="3" w:name="_Toc387697845"/>
      <w:r>
        <w:rPr>
          <w:lang w:val="en-US"/>
        </w:rPr>
        <w:t>General error handling</w:t>
      </w:r>
      <w:bookmarkEnd w:id="3"/>
    </w:p>
    <w:p w:rsidR="009928A2" w:rsidRDefault="00BE03C8">
      <w:pPr>
        <w:rPr>
          <w:lang w:val="en-US"/>
        </w:rPr>
      </w:pPr>
      <w:r>
        <w:rPr>
          <w:lang w:val="en-US"/>
        </w:rPr>
        <w:t xml:space="preserve">All services implements one way to return error messages. When an error </w:t>
      </w:r>
      <w:proofErr w:type="gramStart"/>
      <w:r>
        <w:rPr>
          <w:lang w:val="en-US"/>
        </w:rPr>
        <w:t>occurs</w:t>
      </w:r>
      <w:proofErr w:type="gramEnd"/>
      <w:r>
        <w:rPr>
          <w:lang w:val="en-US"/>
        </w:rPr>
        <w:t xml:space="preserve"> </w:t>
      </w:r>
      <w:r w:rsidR="0037106B">
        <w:rPr>
          <w:lang w:val="en-US"/>
        </w:rPr>
        <w:t xml:space="preserve">an http error 400 will be returned. If a message should be showed for the user as a popup in the mobile app, the service will return a rest parameter called </w:t>
      </w:r>
      <w:proofErr w:type="spellStart"/>
      <w:r w:rsidR="006D3309">
        <w:rPr>
          <w:lang w:val="en-US"/>
        </w:rPr>
        <w:t>errorReason</w:t>
      </w:r>
      <w:proofErr w:type="spellEnd"/>
      <w:r w:rsidR="006D3309">
        <w:rPr>
          <w:lang w:val="en-US"/>
        </w:rPr>
        <w:t xml:space="preserve"> </w:t>
      </w:r>
      <w:r w:rsidR="0037106B">
        <w:rPr>
          <w:lang w:val="en-US"/>
        </w:rPr>
        <w:t>with the message.</w:t>
      </w:r>
    </w:p>
    <w:p w:rsidR="00F45801" w:rsidRDefault="00F45801">
      <w:pPr>
        <w:rPr>
          <w:lang w:val="en-US"/>
        </w:rPr>
      </w:pPr>
      <w:r>
        <w:rPr>
          <w:lang w:val="en-US"/>
        </w:rPr>
        <w:br w:type="page"/>
      </w:r>
    </w:p>
    <w:p w:rsidR="00745DDD" w:rsidRDefault="00F45801" w:rsidP="00F45801">
      <w:pPr>
        <w:pStyle w:val="Overskrift1"/>
        <w:rPr>
          <w:lang w:val="en-US"/>
        </w:rPr>
      </w:pPr>
      <w:bookmarkStart w:id="4" w:name="_Toc387697846"/>
      <w:proofErr w:type="spellStart"/>
      <w:proofErr w:type="gramStart"/>
      <w:r>
        <w:rPr>
          <w:lang w:val="en-US"/>
        </w:rPr>
        <w:lastRenderedPageBreak/>
        <w:t>myMileageRegistration</w:t>
      </w:r>
      <w:bookmarkEnd w:id="4"/>
      <w:proofErr w:type="spellEnd"/>
      <w:proofErr w:type="gramEnd"/>
    </w:p>
    <w:p w:rsidR="00F45801" w:rsidRDefault="00F45801" w:rsidP="00F45801">
      <w:pPr>
        <w:pStyle w:val="Brdtekst"/>
        <w:rPr>
          <w:lang w:val="en-US"/>
        </w:rPr>
      </w:pPr>
    </w:p>
    <w:p w:rsidR="00F45801" w:rsidRDefault="00F45801" w:rsidP="00F45801">
      <w:pPr>
        <w:pStyle w:val="Brdtekst"/>
        <w:rPr>
          <w:lang w:val="en-US"/>
        </w:rPr>
      </w:pPr>
      <w:r>
        <w:rPr>
          <w:lang w:val="en-US"/>
        </w:rPr>
        <w:t xml:space="preserve">These services is made for the </w:t>
      </w:r>
      <w:proofErr w:type="spellStart"/>
      <w:r>
        <w:rPr>
          <w:lang w:val="en-US"/>
        </w:rPr>
        <w:t>myMileageRegistration</w:t>
      </w:r>
      <w:proofErr w:type="spellEnd"/>
      <w:r w:rsidR="009420EC">
        <w:rPr>
          <w:lang w:val="en-US"/>
        </w:rPr>
        <w:t xml:space="preserve"> app which</w:t>
      </w:r>
      <w:r w:rsidR="003234F9">
        <w:rPr>
          <w:lang w:val="en-US"/>
        </w:rPr>
        <w:t xml:space="preserve"> gives an employee the ability to track the daily travel by car and make an online registration from the phone to the OPUS system.</w:t>
      </w:r>
    </w:p>
    <w:p w:rsidR="00CD6C09" w:rsidRDefault="00CD6C09" w:rsidP="00F45801">
      <w:pPr>
        <w:pStyle w:val="Brdtekst"/>
        <w:rPr>
          <w:lang w:val="en-US"/>
        </w:rPr>
      </w:pPr>
    </w:p>
    <w:p w:rsidR="00CD6C09" w:rsidRDefault="00CD6C09" w:rsidP="00CD6C09">
      <w:pPr>
        <w:pStyle w:val="Overskrift2"/>
        <w:rPr>
          <w:lang w:val="en-US"/>
        </w:rPr>
      </w:pPr>
      <w:bookmarkStart w:id="5" w:name="_Toc387697847"/>
      <w:proofErr w:type="spellStart"/>
      <w:r>
        <w:rPr>
          <w:lang w:val="en-US"/>
        </w:rPr>
        <w:t>ReportMileage</w:t>
      </w:r>
      <w:bookmarkEnd w:id="5"/>
      <w:proofErr w:type="spellEnd"/>
    </w:p>
    <w:p w:rsidR="00CD6C09" w:rsidRDefault="00CD6C09" w:rsidP="00F45801">
      <w:pPr>
        <w:pStyle w:val="Brdtekst"/>
        <w:rPr>
          <w:lang w:val="en-US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CD6C09" w:rsidTr="002F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CD6C09" w:rsidRDefault="00CD6C09" w:rsidP="00F4580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CD6C09" w:rsidRDefault="00CD6C09" w:rsidP="00F4580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URL)/</w:t>
            </w:r>
            <w:r w:rsidRPr="00CD6C09">
              <w:rPr>
                <w:lang w:val="en-US"/>
              </w:rPr>
              <w:t>KMD.LPE.Mobile.MileageRegistration/MyMileageRegistration/ReportMileage</w:t>
            </w:r>
          </w:p>
        </w:tc>
      </w:tr>
      <w:tr w:rsidR="00632B85" w:rsidTr="002F7685">
        <w:tc>
          <w:tcPr>
            <w:tcW w:w="1219" w:type="dxa"/>
          </w:tcPr>
          <w:p w:rsidR="00632B85" w:rsidRDefault="00632B85" w:rsidP="00F4580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632B85" w:rsidRDefault="00632B85" w:rsidP="00024C0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Service to report mileage to SAP OPUS backend</w:t>
            </w:r>
          </w:p>
        </w:tc>
      </w:tr>
      <w:tr w:rsidR="00024C03" w:rsidTr="002F7685">
        <w:tc>
          <w:tcPr>
            <w:tcW w:w="1219" w:type="dxa"/>
          </w:tcPr>
          <w:p w:rsidR="00024C03" w:rsidRDefault="00024C03" w:rsidP="00F4580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024C03" w:rsidRDefault="00024C03" w:rsidP="00024C0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24C03" w:rsidTr="002F7685">
        <w:tc>
          <w:tcPr>
            <w:tcW w:w="1219" w:type="dxa"/>
          </w:tcPr>
          <w:p w:rsidR="00024C03" w:rsidRDefault="00C70BB5" w:rsidP="00F4580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r w:rsidR="00024C03">
              <w:rPr>
                <w:lang w:val="en-US"/>
              </w:rPr>
              <w:t>input parameters</w:t>
            </w:r>
          </w:p>
        </w:tc>
        <w:tc>
          <w:tcPr>
            <w:tcW w:w="2892" w:type="dxa"/>
          </w:tcPr>
          <w:p w:rsidR="00024C03" w:rsidRPr="00C7789E" w:rsidRDefault="00024C03" w:rsidP="00C7789E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startAddress</w:t>
            </w:r>
            <w:proofErr w:type="spellEnd"/>
          </w:p>
          <w:p w:rsidR="00024C03" w:rsidRPr="00C7789E" w:rsidRDefault="00024C03" w:rsidP="00C7789E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Pr="00C7789E">
              <w:rPr>
                <w:lang w:val="en-US"/>
              </w:rPr>
              <w:t>ndAddress</w:t>
            </w:r>
            <w:proofErr w:type="spellEnd"/>
          </w:p>
          <w:p w:rsidR="00024C03" w:rsidRPr="00C7789E" w:rsidRDefault="00024C03" w:rsidP="00C7789E">
            <w:pPr>
              <w:pStyle w:val="Tabel"/>
              <w:rPr>
                <w:lang w:val="en-US"/>
              </w:rPr>
            </w:pPr>
            <w:proofErr w:type="spellStart"/>
            <w:r w:rsidRPr="00C7789E">
              <w:rPr>
                <w:lang w:val="en-US"/>
              </w:rPr>
              <w:t>dis</w:t>
            </w:r>
            <w:r>
              <w:rPr>
                <w:lang w:val="en-US"/>
              </w:rPr>
              <w:t>tanceOfTripInKilometers</w:t>
            </w:r>
            <w:proofErr w:type="spellEnd"/>
          </w:p>
          <w:p w:rsidR="00024C03" w:rsidRPr="00C7789E" w:rsidRDefault="00024C03" w:rsidP="00C7789E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departureTimestamp</w:t>
            </w:r>
            <w:proofErr w:type="spellEnd"/>
          </w:p>
          <w:p w:rsidR="00024C03" w:rsidRPr="00C7789E" w:rsidRDefault="00024C03" w:rsidP="00C7789E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Pr="00C7789E">
              <w:rPr>
                <w:lang w:val="en-US"/>
              </w:rPr>
              <w:t>ehicl</w:t>
            </w:r>
            <w:r>
              <w:rPr>
                <w:lang w:val="en-US"/>
              </w:rPr>
              <w:t>eRegistrationNumber</w:t>
            </w:r>
            <w:proofErr w:type="spellEnd"/>
          </w:p>
          <w:p w:rsidR="00024C03" w:rsidRPr="00C7789E" w:rsidRDefault="00024C03" w:rsidP="00C7789E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templateID</w:t>
            </w:r>
            <w:proofErr w:type="spellEnd"/>
          </w:p>
          <w:p w:rsidR="00024C03" w:rsidRDefault="00024C03" w:rsidP="00C7789E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cause</w:t>
            </w:r>
          </w:p>
        </w:tc>
        <w:tc>
          <w:tcPr>
            <w:tcW w:w="992" w:type="dxa"/>
          </w:tcPr>
          <w:p w:rsidR="00024C03" w:rsidRDefault="00024C03" w:rsidP="00632B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024C03" w:rsidRDefault="00024C03" w:rsidP="00632B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024C03" w:rsidRDefault="00024C03" w:rsidP="00632B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  <w:p w:rsidR="00024C03" w:rsidRDefault="00024C03" w:rsidP="00632B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024C03" w:rsidRDefault="00024C03" w:rsidP="00632B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024C03" w:rsidRDefault="00024C03" w:rsidP="00632B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024C03" w:rsidRDefault="00024C03" w:rsidP="00632B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024C03" w:rsidRDefault="00024C03" w:rsidP="00632B85">
            <w:pPr>
              <w:pStyle w:val="Tabel"/>
              <w:rPr>
                <w:lang w:val="en-US"/>
              </w:rPr>
            </w:pPr>
          </w:p>
          <w:p w:rsidR="00024C03" w:rsidRDefault="00024C03" w:rsidP="00632B85">
            <w:pPr>
              <w:pStyle w:val="Tabel"/>
              <w:rPr>
                <w:lang w:val="en-US"/>
              </w:rPr>
            </w:pPr>
          </w:p>
          <w:p w:rsidR="00024C03" w:rsidRDefault="00024C03" w:rsidP="00632B85">
            <w:pPr>
              <w:pStyle w:val="Tabel"/>
              <w:rPr>
                <w:lang w:val="en-US"/>
              </w:rPr>
            </w:pPr>
          </w:p>
          <w:p w:rsidR="00024C03" w:rsidRPr="00474889" w:rsidRDefault="002F7685" w:rsidP="0002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kern w:val="0"/>
                <w:szCs w:val="20"/>
                <w:lang w:val="en-US" w:eastAsia="da-DK"/>
              </w:rPr>
            </w:pPr>
            <w:r w:rsidRPr="00474889">
              <w:rPr>
                <w:rFonts w:ascii="Courier New" w:hAnsi="Courier New" w:cs="Courier New"/>
                <w:kern w:val="0"/>
                <w:szCs w:val="20"/>
                <w:lang w:val="en-US" w:eastAsia="da-DK"/>
              </w:rPr>
              <w:t>"</w:t>
            </w:r>
            <w:proofErr w:type="spellStart"/>
            <w:r w:rsidR="00474889" w:rsidRPr="009A520A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yyyy-MM-ddTHH:mm:ssZ</w:t>
            </w:r>
            <w:proofErr w:type="spellEnd"/>
            <w:r w:rsidRPr="00474889">
              <w:rPr>
                <w:rFonts w:ascii="Courier New" w:hAnsi="Courier New" w:cs="Courier New"/>
                <w:kern w:val="0"/>
                <w:szCs w:val="20"/>
                <w:lang w:val="en-US" w:eastAsia="da-DK"/>
              </w:rPr>
              <w:t>", (</w:t>
            </w:r>
            <w:r w:rsidR="00024C03" w:rsidRPr="00474889">
              <w:rPr>
                <w:rFonts w:ascii="Courier New" w:hAnsi="Courier New" w:cs="Courier New"/>
                <w:kern w:val="0"/>
                <w:szCs w:val="20"/>
                <w:lang w:val="en-US" w:eastAsia="da-DK"/>
              </w:rPr>
              <w:t>RFC 3339</w:t>
            </w:r>
            <w:r w:rsidRPr="00474889">
              <w:rPr>
                <w:rFonts w:ascii="Courier New" w:hAnsi="Courier New" w:cs="Courier New"/>
                <w:kern w:val="0"/>
                <w:szCs w:val="20"/>
                <w:lang w:val="en-US" w:eastAsia="da-DK"/>
              </w:rPr>
              <w:t xml:space="preserve"> standard)</w:t>
            </w:r>
          </w:p>
          <w:p w:rsidR="00024C03" w:rsidRDefault="00024C03" w:rsidP="00F45801">
            <w:pPr>
              <w:pStyle w:val="Brdtekst"/>
              <w:rPr>
                <w:lang w:val="en-US"/>
              </w:rPr>
            </w:pPr>
          </w:p>
        </w:tc>
      </w:tr>
      <w:tr w:rsidR="00E72436" w:rsidTr="00421ACA">
        <w:tc>
          <w:tcPr>
            <w:tcW w:w="1219" w:type="dxa"/>
          </w:tcPr>
          <w:p w:rsidR="00E72436" w:rsidRDefault="00E72436" w:rsidP="00F4580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E72436" w:rsidRDefault="00E72436" w:rsidP="00E72436">
            <w:pPr>
              <w:pStyle w:val="Tabel"/>
              <w:rPr>
                <w:lang w:val="en-US"/>
              </w:rPr>
            </w:pPr>
          </w:p>
          <w:p w:rsidR="00E72436" w:rsidRDefault="00E72436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E72436" w:rsidRDefault="006D3309" w:rsidP="00E72436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E72436" w:rsidRDefault="00E72436" w:rsidP="00E72436">
            <w:pPr>
              <w:pStyle w:val="Tabel"/>
              <w:rPr>
                <w:lang w:val="en-US"/>
              </w:rPr>
            </w:pPr>
          </w:p>
          <w:p w:rsidR="00E72436" w:rsidRDefault="00E72436" w:rsidP="00E72436">
            <w:pPr>
              <w:pStyle w:val="Tabel"/>
              <w:rPr>
                <w:lang w:val="en-US"/>
              </w:rPr>
            </w:pPr>
          </w:p>
          <w:p w:rsidR="00E72436" w:rsidRDefault="00E72436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E72436" w:rsidRDefault="00E72436" w:rsidP="00E72436">
            <w:pPr>
              <w:pStyle w:val="Tabel"/>
              <w:rPr>
                <w:lang w:val="en-US"/>
              </w:rPr>
            </w:pPr>
          </w:p>
          <w:p w:rsidR="00E72436" w:rsidRDefault="00E72436" w:rsidP="00E72436">
            <w:pPr>
              <w:pStyle w:val="Tabel"/>
              <w:rPr>
                <w:lang w:val="en-US"/>
              </w:rPr>
            </w:pPr>
          </w:p>
          <w:p w:rsidR="00E72436" w:rsidRDefault="00E72436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E72436" w:rsidTr="00421ACA">
        <w:tc>
          <w:tcPr>
            <w:tcW w:w="1219" w:type="dxa"/>
          </w:tcPr>
          <w:p w:rsidR="00E72436" w:rsidRDefault="00E72436" w:rsidP="00F4580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E72436" w:rsidRDefault="00E72436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E72436" w:rsidRDefault="00E72436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E72436" w:rsidRDefault="00E72436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E72436" w:rsidRDefault="00E72436" w:rsidP="00E72436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D53445" w:rsidTr="00D53445">
        <w:tc>
          <w:tcPr>
            <w:tcW w:w="1219" w:type="dxa"/>
          </w:tcPr>
          <w:p w:rsidR="00D53445" w:rsidRDefault="009C7F88" w:rsidP="00F4580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</w:t>
            </w:r>
            <w:r w:rsidR="00D53445">
              <w:rPr>
                <w:lang w:val="en-US"/>
              </w:rPr>
              <w:t xml:space="preserve"> SOAP </w:t>
            </w:r>
          </w:p>
        </w:tc>
        <w:tc>
          <w:tcPr>
            <w:tcW w:w="2892" w:type="dxa"/>
          </w:tcPr>
          <w:p w:rsidR="00D53445" w:rsidRDefault="009C7F88" w:rsidP="00E72436">
            <w:pPr>
              <w:pStyle w:val="Tabel"/>
              <w:rPr>
                <w:lang w:val="en-US"/>
              </w:rPr>
            </w:pPr>
            <w:proofErr w:type="spellStart"/>
            <w:r w:rsidRPr="009C7F88">
              <w:rPr>
                <w:lang w:val="en-US"/>
              </w:rPr>
              <w:t>zlpe_set_mileage</w:t>
            </w:r>
            <w:proofErr w:type="spellEnd"/>
          </w:p>
        </w:tc>
        <w:tc>
          <w:tcPr>
            <w:tcW w:w="992" w:type="dxa"/>
          </w:tcPr>
          <w:p w:rsidR="00D53445" w:rsidRDefault="009C7F88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</w:t>
            </w:r>
            <w:r w:rsidR="00D53445">
              <w:rPr>
                <w:lang w:val="en-US"/>
              </w:rPr>
              <w:t xml:space="preserve"> RFC</w:t>
            </w:r>
          </w:p>
        </w:tc>
        <w:tc>
          <w:tcPr>
            <w:tcW w:w="4541" w:type="dxa"/>
          </w:tcPr>
          <w:p w:rsidR="00D53445" w:rsidRDefault="00FB0D68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Z_LPE_WEB_SET_MILEAGE</w:t>
            </w:r>
          </w:p>
        </w:tc>
      </w:tr>
      <w:tr w:rsidR="00E72436" w:rsidTr="00421ACA">
        <w:tc>
          <w:tcPr>
            <w:tcW w:w="1219" w:type="dxa"/>
          </w:tcPr>
          <w:p w:rsidR="00E72436" w:rsidRDefault="00E72436" w:rsidP="00F4580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C26769" w:rsidRDefault="00C26769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Input body:</w:t>
            </w:r>
          </w:p>
          <w:p w:rsidR="00E72436" w:rsidRDefault="00E72436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72436" w:rsidRPr="00C7789E" w:rsidRDefault="00E72436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startAddress</w:t>
            </w:r>
            <w:proofErr w:type="spellEnd"/>
            <w:r>
              <w:rPr>
                <w:lang w:val="en-US"/>
              </w:rPr>
              <w:t>":"</w:t>
            </w:r>
            <w:proofErr w:type="spellStart"/>
            <w:r>
              <w:rPr>
                <w:lang w:val="en-US"/>
              </w:rPr>
              <w:t>Laruritzend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plads</w:t>
            </w:r>
            <w:proofErr w:type="spellEnd"/>
            <w:r>
              <w:rPr>
                <w:lang w:val="en-US"/>
              </w:rPr>
              <w:t xml:space="preserve"> 1</w:t>
            </w:r>
            <w:r w:rsidRPr="00C7789E">
              <w:rPr>
                <w:lang w:val="en-US"/>
              </w:rPr>
              <w:t xml:space="preserve">", </w:t>
            </w:r>
          </w:p>
          <w:p w:rsidR="00E72436" w:rsidRPr="00C7789E" w:rsidRDefault="00E72436" w:rsidP="00E72436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endAddress</w:t>
            </w:r>
            <w:proofErr w:type="spellEnd"/>
            <w:r>
              <w:rPr>
                <w:lang w:val="en-US"/>
              </w:rPr>
              <w:t>":"</w:t>
            </w:r>
            <w:proofErr w:type="spellStart"/>
            <w:r>
              <w:rPr>
                <w:lang w:val="en-US"/>
              </w:rPr>
              <w:t>Dannebrogsgade</w:t>
            </w:r>
            <w:proofErr w:type="spellEnd"/>
            <w:r>
              <w:rPr>
                <w:lang w:val="en-US"/>
              </w:rPr>
              <w:t xml:space="preserve"> 45</w:t>
            </w:r>
            <w:r w:rsidRPr="00C7789E">
              <w:rPr>
                <w:lang w:val="en-US"/>
              </w:rPr>
              <w:t xml:space="preserve">", </w:t>
            </w:r>
          </w:p>
          <w:p w:rsidR="00E72436" w:rsidRPr="00C7789E" w:rsidRDefault="00E72436" w:rsidP="00E72436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 xml:space="preserve">"distanceOfTripInKilometers":"356", </w:t>
            </w:r>
          </w:p>
          <w:p w:rsidR="00E72436" w:rsidRPr="00C7789E" w:rsidRDefault="00E72436" w:rsidP="00E72436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departureTimestamp</w:t>
            </w:r>
            <w:proofErr w:type="spellEnd"/>
            <w:r>
              <w:rPr>
                <w:lang w:val="en-US"/>
              </w:rPr>
              <w:t>":"</w:t>
            </w:r>
            <w:r>
              <w:rPr>
                <w:rFonts w:ascii="Courier New" w:hAnsi="Courier New" w:cs="Courier New"/>
                <w:kern w:val="0"/>
                <w:szCs w:val="20"/>
                <w:lang w:val="da-DK" w:eastAsia="da-DK"/>
              </w:rPr>
              <w:t>2012-04-12</w:t>
            </w:r>
            <w:r w:rsidR="009B371A">
              <w:rPr>
                <w:rFonts w:ascii="Courier New" w:hAnsi="Courier New" w:cs="Courier New"/>
                <w:kern w:val="0"/>
                <w:szCs w:val="20"/>
                <w:lang w:val="da-DK" w:eastAsia="da-DK"/>
              </w:rPr>
              <w:t>T13:00:00Z</w:t>
            </w:r>
            <w:r w:rsidRPr="00C7789E">
              <w:rPr>
                <w:lang w:val="en-US"/>
              </w:rPr>
              <w:t xml:space="preserve">", </w:t>
            </w:r>
          </w:p>
          <w:p w:rsidR="00E72436" w:rsidRPr="00C7789E" w:rsidRDefault="00E72436" w:rsidP="00E72436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>"</w:t>
            </w:r>
            <w:r>
              <w:rPr>
                <w:lang w:val="en-US"/>
              </w:rPr>
              <w:t>v</w:t>
            </w:r>
            <w:r w:rsidRPr="00C7789E">
              <w:rPr>
                <w:lang w:val="en-US"/>
              </w:rPr>
              <w:t xml:space="preserve">ehicleRegistrationNumber":"MB22700", </w:t>
            </w:r>
          </w:p>
          <w:p w:rsidR="00E72436" w:rsidRPr="00C7789E" w:rsidRDefault="00E72436" w:rsidP="00E72436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>"</w:t>
            </w:r>
            <w:r>
              <w:rPr>
                <w:lang w:val="en-US"/>
              </w:rPr>
              <w:t>t</w:t>
            </w:r>
            <w:r w:rsidRPr="00C7789E">
              <w:rPr>
                <w:lang w:val="en-US"/>
              </w:rPr>
              <w:t xml:space="preserve">emplateID":"MOB_KORSEL1", </w:t>
            </w:r>
          </w:p>
          <w:p w:rsidR="00E72436" w:rsidRDefault="00E72436" w:rsidP="00E72436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c</w:t>
            </w:r>
            <w:r w:rsidRPr="00C7789E">
              <w:rPr>
                <w:lang w:val="en-US"/>
              </w:rPr>
              <w:t>ause":"Bare</w:t>
            </w:r>
            <w:proofErr w:type="spellEnd"/>
            <w:r w:rsidRPr="00C7789E">
              <w:rPr>
                <w:lang w:val="en-US"/>
              </w:rPr>
              <w:t xml:space="preserve"> </w:t>
            </w:r>
            <w:proofErr w:type="spellStart"/>
            <w:r w:rsidRPr="00C7789E">
              <w:rPr>
                <w:lang w:val="en-US"/>
              </w:rPr>
              <w:t>fordi</w:t>
            </w:r>
            <w:proofErr w:type="spellEnd"/>
            <w:r>
              <w:rPr>
                <w:lang w:val="en-US"/>
              </w:rPr>
              <w:t>”,</w:t>
            </w:r>
          </w:p>
          <w:p w:rsidR="00E72436" w:rsidRDefault="00E72436" w:rsidP="00E7243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CD6C09" w:rsidRDefault="00CD6C09" w:rsidP="00F45801">
      <w:pPr>
        <w:pStyle w:val="Brdtekst"/>
        <w:rPr>
          <w:lang w:val="en-US"/>
        </w:rPr>
      </w:pPr>
    </w:p>
    <w:p w:rsidR="00E72436" w:rsidRDefault="00E72436">
      <w:pPr>
        <w:rPr>
          <w:lang w:val="en-US"/>
        </w:rPr>
      </w:pPr>
      <w:r>
        <w:rPr>
          <w:lang w:val="en-US"/>
        </w:rPr>
        <w:br w:type="page"/>
      </w:r>
    </w:p>
    <w:p w:rsidR="00CD6C09" w:rsidRDefault="00E72436" w:rsidP="00E72436">
      <w:pPr>
        <w:pStyle w:val="Overskrift2"/>
        <w:rPr>
          <w:lang w:val="en-US"/>
        </w:rPr>
      </w:pPr>
      <w:bookmarkStart w:id="6" w:name="_Toc387697848"/>
      <w:proofErr w:type="spellStart"/>
      <w:r>
        <w:rPr>
          <w:lang w:val="en-US"/>
        </w:rPr>
        <w:lastRenderedPageBreak/>
        <w:t>GetMileageTemplates</w:t>
      </w:r>
      <w:bookmarkEnd w:id="6"/>
      <w:proofErr w:type="spellEnd"/>
    </w:p>
    <w:p w:rsidR="00E72436" w:rsidRDefault="00E72436" w:rsidP="00E72436">
      <w:pPr>
        <w:pStyle w:val="Brdtekst"/>
        <w:rPr>
          <w:lang w:val="en-US"/>
        </w:rPr>
      </w:pPr>
    </w:p>
    <w:tbl>
      <w:tblPr>
        <w:tblStyle w:val="Tabel-basis"/>
        <w:tblW w:w="992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820"/>
      </w:tblGrid>
      <w:tr w:rsidR="00E72436" w:rsidTr="00C26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E72436" w:rsidRDefault="00E72436" w:rsidP="00421ACA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704" w:type="dxa"/>
            <w:gridSpan w:val="3"/>
          </w:tcPr>
          <w:p w:rsidR="00E72436" w:rsidRDefault="00E72436" w:rsidP="00C2676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="00444087">
              <w:rPr>
                <w:lang w:val="en-US"/>
              </w:rPr>
              <w:t>/KMD.LPE.Mobile.</w:t>
            </w:r>
            <w:r w:rsidR="00421ACA" w:rsidRPr="00421ACA">
              <w:rPr>
                <w:lang w:val="en-US"/>
              </w:rPr>
              <w:t>MileageRegistration/MyMileageRegistration/GetMileageTemplates</w:t>
            </w:r>
          </w:p>
        </w:tc>
      </w:tr>
      <w:tr w:rsidR="00E72436" w:rsidTr="00C26769">
        <w:tc>
          <w:tcPr>
            <w:tcW w:w="1219" w:type="dxa"/>
          </w:tcPr>
          <w:p w:rsidR="00E72436" w:rsidRDefault="00E72436" w:rsidP="00421ACA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704" w:type="dxa"/>
            <w:gridSpan w:val="3"/>
          </w:tcPr>
          <w:p w:rsidR="00E72436" w:rsidRDefault="00E72436" w:rsidP="00C2676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Service to report </w:t>
            </w:r>
            <w:r w:rsidR="00C26769">
              <w:rPr>
                <w:lang w:val="en-US"/>
              </w:rPr>
              <w:t>to get list of mileage templates to use for mileage reporting.</w:t>
            </w:r>
          </w:p>
        </w:tc>
      </w:tr>
      <w:tr w:rsidR="00E72436" w:rsidTr="00C26769">
        <w:tc>
          <w:tcPr>
            <w:tcW w:w="1219" w:type="dxa"/>
          </w:tcPr>
          <w:p w:rsidR="00E72436" w:rsidRDefault="00E72436" w:rsidP="00421ACA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704" w:type="dxa"/>
            <w:gridSpan w:val="3"/>
          </w:tcPr>
          <w:p w:rsidR="00E72436" w:rsidRDefault="00C26769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E72436" w:rsidTr="00C26769">
        <w:tc>
          <w:tcPr>
            <w:tcW w:w="1219" w:type="dxa"/>
          </w:tcPr>
          <w:p w:rsidR="00E72436" w:rsidRDefault="00C70BB5" w:rsidP="00421ACA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r w:rsidR="00E72436">
              <w:rPr>
                <w:lang w:val="en-US"/>
              </w:rPr>
              <w:t>input parameters</w:t>
            </w:r>
          </w:p>
        </w:tc>
        <w:tc>
          <w:tcPr>
            <w:tcW w:w="2892" w:type="dxa"/>
          </w:tcPr>
          <w:p w:rsidR="00E72436" w:rsidRDefault="00E72436" w:rsidP="00421ACA">
            <w:pPr>
              <w:pStyle w:val="Tabel"/>
              <w:rPr>
                <w:lang w:val="en-US"/>
              </w:rPr>
            </w:pPr>
          </w:p>
        </w:tc>
        <w:tc>
          <w:tcPr>
            <w:tcW w:w="992" w:type="dxa"/>
          </w:tcPr>
          <w:p w:rsidR="00E72436" w:rsidRDefault="00E72436" w:rsidP="00421ACA">
            <w:pPr>
              <w:pStyle w:val="Tabel"/>
              <w:rPr>
                <w:lang w:val="en-US"/>
              </w:rPr>
            </w:pPr>
          </w:p>
        </w:tc>
        <w:tc>
          <w:tcPr>
            <w:tcW w:w="4820" w:type="dxa"/>
          </w:tcPr>
          <w:p w:rsidR="00E72436" w:rsidRDefault="00E72436" w:rsidP="00421ACA">
            <w:pPr>
              <w:pStyle w:val="Brdtekst"/>
              <w:rPr>
                <w:lang w:val="en-US"/>
              </w:rPr>
            </w:pPr>
          </w:p>
        </w:tc>
      </w:tr>
      <w:tr w:rsidR="00E72436" w:rsidTr="00C26769">
        <w:tc>
          <w:tcPr>
            <w:tcW w:w="1219" w:type="dxa"/>
          </w:tcPr>
          <w:p w:rsidR="00E72436" w:rsidRDefault="00E72436" w:rsidP="00421ACA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E72436" w:rsidRDefault="00C26769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C26769" w:rsidRDefault="00C26769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C26769" w:rsidRDefault="00C26769" w:rsidP="00421ACA">
            <w:pPr>
              <w:pStyle w:val="Tabel"/>
              <w:rPr>
                <w:lang w:val="en-US"/>
              </w:rPr>
            </w:pPr>
          </w:p>
          <w:p w:rsidR="00E72436" w:rsidRDefault="00E72436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E72436" w:rsidRDefault="006D3309" w:rsidP="00421ACA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E72436" w:rsidRDefault="00C26769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E72436" w:rsidRDefault="00C26769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C26769" w:rsidRDefault="00C26769" w:rsidP="00421ACA">
            <w:pPr>
              <w:pStyle w:val="Tabel"/>
              <w:rPr>
                <w:lang w:val="en-US"/>
              </w:rPr>
            </w:pPr>
          </w:p>
          <w:p w:rsidR="00E72436" w:rsidRDefault="00E72436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820" w:type="dxa"/>
          </w:tcPr>
          <w:p w:rsidR="00E72436" w:rsidRDefault="00E72436" w:rsidP="00421ACA">
            <w:pPr>
              <w:pStyle w:val="Tabel"/>
              <w:rPr>
                <w:lang w:val="en-US"/>
              </w:rPr>
            </w:pPr>
          </w:p>
          <w:p w:rsidR="00E72436" w:rsidRDefault="00E72436" w:rsidP="00421ACA">
            <w:pPr>
              <w:pStyle w:val="Tabel"/>
              <w:rPr>
                <w:lang w:val="en-US"/>
              </w:rPr>
            </w:pPr>
          </w:p>
          <w:p w:rsidR="00C26769" w:rsidRDefault="00C26769" w:rsidP="00421ACA">
            <w:pPr>
              <w:pStyle w:val="Tabel"/>
              <w:rPr>
                <w:lang w:val="en-US"/>
              </w:rPr>
            </w:pPr>
          </w:p>
          <w:p w:rsidR="00E72436" w:rsidRDefault="00E72436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E72436" w:rsidTr="00C26769">
        <w:tc>
          <w:tcPr>
            <w:tcW w:w="1219" w:type="dxa"/>
          </w:tcPr>
          <w:p w:rsidR="00E72436" w:rsidRDefault="00E72436" w:rsidP="00421ACA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E72436" w:rsidRDefault="00E72436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E72436" w:rsidRDefault="00E72436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E72436" w:rsidRDefault="00E72436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812" w:type="dxa"/>
            <w:gridSpan w:val="2"/>
          </w:tcPr>
          <w:p w:rsidR="00E72436" w:rsidRDefault="00E72436" w:rsidP="00421ACA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9C7F88" w:rsidTr="009C7F88">
        <w:tc>
          <w:tcPr>
            <w:tcW w:w="1219" w:type="dxa"/>
          </w:tcPr>
          <w:p w:rsidR="009C7F88" w:rsidRDefault="009C7F88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R/3 SOAP </w:t>
            </w:r>
          </w:p>
        </w:tc>
        <w:tc>
          <w:tcPr>
            <w:tcW w:w="2892" w:type="dxa"/>
          </w:tcPr>
          <w:p w:rsidR="009C7F88" w:rsidRDefault="009C7F88" w:rsidP="00421ACA">
            <w:pPr>
              <w:pStyle w:val="Tabel"/>
              <w:rPr>
                <w:lang w:val="en-US"/>
              </w:rPr>
            </w:pPr>
            <w:proofErr w:type="spellStart"/>
            <w:r w:rsidRPr="009C7F88">
              <w:rPr>
                <w:lang w:val="en-US"/>
              </w:rPr>
              <w:t>zlpe_get_mobile_otp_templates</w:t>
            </w:r>
            <w:proofErr w:type="spellEnd"/>
          </w:p>
        </w:tc>
        <w:tc>
          <w:tcPr>
            <w:tcW w:w="992" w:type="dxa"/>
          </w:tcPr>
          <w:p w:rsidR="009C7F88" w:rsidRDefault="009C7F88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 RFC</w:t>
            </w:r>
          </w:p>
        </w:tc>
        <w:tc>
          <w:tcPr>
            <w:tcW w:w="4820" w:type="dxa"/>
          </w:tcPr>
          <w:p w:rsidR="009C7F88" w:rsidRDefault="00B13AD7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Z_LPE_WEB_GET_OTP_TEMPLATES</w:t>
            </w:r>
          </w:p>
        </w:tc>
      </w:tr>
      <w:tr w:rsidR="009C7F88" w:rsidTr="00C26769">
        <w:tc>
          <w:tcPr>
            <w:tcW w:w="1219" w:type="dxa"/>
          </w:tcPr>
          <w:p w:rsidR="009C7F88" w:rsidRDefault="009C7F88" w:rsidP="00421ACA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704" w:type="dxa"/>
            <w:gridSpan w:val="3"/>
          </w:tcPr>
          <w:p w:rsidR="009C7F88" w:rsidRDefault="009C7F88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Return body:</w:t>
            </w:r>
          </w:p>
          <w:p w:rsidR="009C7F88" w:rsidRDefault="009C7F88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C7F88" w:rsidRPr="00C7789E" w:rsidRDefault="009C7F88" w:rsidP="00421AC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“ID":"MOB_KOERSEL</w:t>
            </w:r>
            <w:r w:rsidRPr="00C7789E">
              <w:rPr>
                <w:lang w:val="en-US"/>
              </w:rPr>
              <w:t xml:space="preserve">", </w:t>
            </w:r>
          </w:p>
          <w:p w:rsidR="009C7F88" w:rsidRPr="00C7789E" w:rsidRDefault="009C7F88" w:rsidP="00421ACA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>"</w:t>
            </w:r>
            <w:r>
              <w:rPr>
                <w:lang w:val="en-US"/>
              </w:rPr>
              <w:t>Name":"</w:t>
            </w:r>
            <w:proofErr w:type="spellStart"/>
            <w:r>
              <w:rPr>
                <w:lang w:val="en-US"/>
              </w:rPr>
              <w:t>Kørsel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høj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takst</w:t>
            </w:r>
            <w:proofErr w:type="spellEnd"/>
            <w:r w:rsidRPr="00C7789E">
              <w:rPr>
                <w:lang w:val="en-US"/>
              </w:rPr>
              <w:t xml:space="preserve">", </w:t>
            </w:r>
          </w:p>
          <w:p w:rsidR="009C7F88" w:rsidRDefault="009C7F88" w:rsidP="00C2676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 }</w:t>
            </w:r>
          </w:p>
        </w:tc>
      </w:tr>
    </w:tbl>
    <w:p w:rsidR="00E72436" w:rsidRDefault="00E72436" w:rsidP="00E72436">
      <w:pPr>
        <w:pStyle w:val="Brdtekst"/>
        <w:rPr>
          <w:lang w:val="en-US"/>
        </w:rPr>
      </w:pPr>
    </w:p>
    <w:p w:rsidR="00C26769" w:rsidRDefault="00C26769">
      <w:pPr>
        <w:rPr>
          <w:lang w:val="en-US"/>
        </w:rPr>
      </w:pPr>
      <w:r>
        <w:rPr>
          <w:lang w:val="en-US"/>
        </w:rPr>
        <w:br w:type="page"/>
      </w:r>
    </w:p>
    <w:p w:rsidR="00E72436" w:rsidRDefault="00C26769" w:rsidP="00C26769">
      <w:pPr>
        <w:pStyle w:val="Overskrift1"/>
        <w:rPr>
          <w:lang w:val="en-US"/>
        </w:rPr>
      </w:pPr>
      <w:bookmarkStart w:id="7" w:name="_Toc387697849"/>
      <w:proofErr w:type="spellStart"/>
      <w:proofErr w:type="gramStart"/>
      <w:r>
        <w:rPr>
          <w:lang w:val="en-US"/>
        </w:rPr>
        <w:lastRenderedPageBreak/>
        <w:t>myLeaveRequest</w:t>
      </w:r>
      <w:bookmarkEnd w:id="7"/>
      <w:proofErr w:type="spellEnd"/>
      <w:proofErr w:type="gramEnd"/>
    </w:p>
    <w:p w:rsidR="00C26769" w:rsidRDefault="00C26769" w:rsidP="00F45801">
      <w:pPr>
        <w:pStyle w:val="Brdtekst"/>
        <w:rPr>
          <w:lang w:val="en-US"/>
        </w:rPr>
      </w:pPr>
    </w:p>
    <w:p w:rsidR="00C26769" w:rsidRDefault="00C26769" w:rsidP="00F45801">
      <w:pPr>
        <w:pStyle w:val="Brdtekst"/>
        <w:rPr>
          <w:lang w:val="en-US"/>
        </w:rPr>
      </w:pPr>
      <w:proofErr w:type="gramStart"/>
      <w:r>
        <w:rPr>
          <w:lang w:val="en-US"/>
        </w:rPr>
        <w:t>These services is</w:t>
      </w:r>
      <w:proofErr w:type="gramEnd"/>
      <w:r>
        <w:rPr>
          <w:lang w:val="en-US"/>
        </w:rPr>
        <w:t xml:space="preserve"> made for the leave request app to enable the user </w:t>
      </w:r>
      <w:r w:rsidR="009A520A">
        <w:rPr>
          <w:lang w:val="en-US"/>
        </w:rPr>
        <w:t xml:space="preserve">to register absence and leave. </w:t>
      </w:r>
    </w:p>
    <w:p w:rsidR="009A520A" w:rsidRDefault="009A520A" w:rsidP="00F45801">
      <w:pPr>
        <w:pStyle w:val="Brdtekst"/>
        <w:rPr>
          <w:lang w:val="en-US"/>
        </w:rPr>
      </w:pPr>
    </w:p>
    <w:p w:rsidR="009A520A" w:rsidRDefault="009A520A" w:rsidP="009A520A">
      <w:pPr>
        <w:pStyle w:val="Overskrift2"/>
        <w:rPr>
          <w:lang w:val="en-US"/>
        </w:rPr>
      </w:pPr>
      <w:bookmarkStart w:id="8" w:name="_Toc387697850"/>
      <w:proofErr w:type="spellStart"/>
      <w:r>
        <w:rPr>
          <w:lang w:val="en-US"/>
        </w:rPr>
        <w:t>ReportLeaveRequest</w:t>
      </w:r>
      <w:bookmarkEnd w:id="8"/>
      <w:proofErr w:type="spellEnd"/>
    </w:p>
    <w:p w:rsidR="009A520A" w:rsidRPr="009A520A" w:rsidRDefault="009A520A" w:rsidP="009A520A">
      <w:pPr>
        <w:pStyle w:val="Brdtekst"/>
        <w:rPr>
          <w:lang w:val="en-US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9A520A" w:rsidTr="008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9A520A" w:rsidRDefault="009A520A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9A520A" w:rsidRDefault="009A520A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>
              <w:t xml:space="preserve"> </w:t>
            </w:r>
            <w:r w:rsidRPr="009A520A">
              <w:rPr>
                <w:lang w:val="en-US"/>
              </w:rPr>
              <w:t>/</w:t>
            </w:r>
            <w:proofErr w:type="spellStart"/>
            <w:r w:rsidRPr="009A520A">
              <w:rPr>
                <w:lang w:val="en-US"/>
              </w:rPr>
              <w:t>KMD.LPT.Mobile.LeaveRequest</w:t>
            </w:r>
            <w:proofErr w:type="spellEnd"/>
            <w:r w:rsidRPr="009A520A">
              <w:rPr>
                <w:lang w:val="en-US"/>
              </w:rPr>
              <w:t>/</w:t>
            </w:r>
            <w:proofErr w:type="spellStart"/>
            <w:r w:rsidRPr="009A520A">
              <w:rPr>
                <w:lang w:val="en-US"/>
              </w:rPr>
              <w:t>MyLeaveRequest</w:t>
            </w:r>
            <w:proofErr w:type="spellEnd"/>
            <w:r w:rsidRPr="009A520A">
              <w:rPr>
                <w:lang w:val="en-US"/>
              </w:rPr>
              <w:t>/</w:t>
            </w:r>
            <w:proofErr w:type="spellStart"/>
            <w:r w:rsidRPr="009A520A">
              <w:rPr>
                <w:lang w:val="en-US"/>
              </w:rPr>
              <w:t>ReportLeaveRequest</w:t>
            </w:r>
            <w:proofErr w:type="spellEnd"/>
          </w:p>
        </w:tc>
      </w:tr>
      <w:tr w:rsidR="009A520A" w:rsidTr="008A1371">
        <w:tc>
          <w:tcPr>
            <w:tcW w:w="1219" w:type="dxa"/>
          </w:tcPr>
          <w:p w:rsidR="009A520A" w:rsidRDefault="009A520A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Service to report leave requests to SAP OPUS backend</w:t>
            </w:r>
          </w:p>
        </w:tc>
      </w:tr>
      <w:tr w:rsidR="009A520A" w:rsidTr="008A1371">
        <w:tc>
          <w:tcPr>
            <w:tcW w:w="1219" w:type="dxa"/>
          </w:tcPr>
          <w:p w:rsidR="009A520A" w:rsidRDefault="009A520A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EF1159">
              <w:rPr>
                <w:lang w:val="en-US"/>
              </w:rPr>
              <w:t>OST</w:t>
            </w:r>
          </w:p>
        </w:tc>
      </w:tr>
      <w:tr w:rsidR="009A520A" w:rsidTr="008A1371">
        <w:tc>
          <w:tcPr>
            <w:tcW w:w="1219" w:type="dxa"/>
          </w:tcPr>
          <w:p w:rsidR="009A520A" w:rsidRDefault="00C70BB5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r w:rsidR="009A520A">
              <w:rPr>
                <w:lang w:val="en-US"/>
              </w:rPr>
              <w:t>input parameters</w:t>
            </w:r>
          </w:p>
        </w:tc>
        <w:tc>
          <w:tcPr>
            <w:tcW w:w="2892" w:type="dxa"/>
          </w:tcPr>
          <w:p w:rsidR="009A520A" w:rsidRDefault="009A520A" w:rsidP="009A520A">
            <w:pPr>
              <w:pStyle w:val="Tabel"/>
              <w:rPr>
                <w:lang w:val="en-US"/>
              </w:rPr>
            </w:pPr>
            <w:proofErr w:type="spellStart"/>
            <w:r w:rsidRPr="009A520A">
              <w:rPr>
                <w:lang w:val="en-US"/>
              </w:rPr>
              <w:t>absenceTypeID</w:t>
            </w:r>
            <w:proofErr w:type="spellEnd"/>
          </w:p>
          <w:p w:rsidR="009A520A" w:rsidRPr="009A520A" w:rsidRDefault="009A520A" w:rsidP="009A520A">
            <w:pPr>
              <w:pStyle w:val="Tabel"/>
              <w:rPr>
                <w:lang w:val="en-US"/>
              </w:rPr>
            </w:pPr>
            <w:proofErr w:type="spellStart"/>
            <w:r w:rsidRPr="009A520A">
              <w:rPr>
                <w:lang w:val="en-US"/>
              </w:rPr>
              <w:t>startDate</w:t>
            </w:r>
            <w:proofErr w:type="spellEnd"/>
          </w:p>
          <w:p w:rsidR="009A520A" w:rsidRPr="009A520A" w:rsidRDefault="009A520A" w:rsidP="009A520A">
            <w:pPr>
              <w:pStyle w:val="Tabel"/>
              <w:rPr>
                <w:lang w:val="en-US"/>
              </w:rPr>
            </w:pPr>
            <w:proofErr w:type="spellStart"/>
            <w:r w:rsidRPr="009A520A">
              <w:rPr>
                <w:lang w:val="en-US"/>
              </w:rPr>
              <w:t>endDate</w:t>
            </w:r>
            <w:proofErr w:type="spellEnd"/>
          </w:p>
          <w:p w:rsidR="009A520A" w:rsidRPr="009A520A" w:rsidRDefault="009A520A" w:rsidP="009A520A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Pr="009A520A">
              <w:rPr>
                <w:lang w:val="en-US"/>
              </w:rPr>
              <w:t>easonID</w:t>
            </w:r>
            <w:proofErr w:type="spellEnd"/>
          </w:p>
          <w:p w:rsidR="009A520A" w:rsidRDefault="009A520A" w:rsidP="009A520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A520A">
              <w:rPr>
                <w:lang w:val="en-US"/>
              </w:rPr>
              <w:t>omment</w:t>
            </w:r>
          </w:p>
          <w:p w:rsidR="009A520A" w:rsidRDefault="009A520A" w:rsidP="009A520A">
            <w:pPr>
              <w:pStyle w:val="Tabel"/>
              <w:rPr>
                <w:lang w:val="en-US"/>
              </w:rPr>
            </w:pPr>
            <w:proofErr w:type="spellStart"/>
            <w:r w:rsidRPr="009A520A">
              <w:rPr>
                <w:lang w:val="en-US"/>
              </w:rPr>
              <w:t>childID</w:t>
            </w:r>
            <w:proofErr w:type="spellEnd"/>
          </w:p>
          <w:p w:rsidR="00EC55B6" w:rsidRDefault="00EC55B6" w:rsidP="009A520A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AbsenceRequestID</w:t>
            </w:r>
            <w:proofErr w:type="spellEnd"/>
          </w:p>
          <w:p w:rsidR="00EC55B6" w:rsidRDefault="00EC55B6" w:rsidP="009A520A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ExtraDataID</w:t>
            </w:r>
            <w:proofErr w:type="spellEnd"/>
          </w:p>
          <w:p w:rsidR="00EC294A" w:rsidRDefault="005155D7" w:rsidP="009A520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  <w:p w:rsidR="005155D7" w:rsidRDefault="005155D7" w:rsidP="009A520A">
            <w:pPr>
              <w:pStyle w:val="Tabel"/>
              <w:rPr>
                <w:lang w:val="en-US"/>
              </w:rPr>
            </w:pPr>
          </w:p>
          <w:p w:rsidR="005155D7" w:rsidRDefault="005155D7" w:rsidP="009A520A">
            <w:pPr>
              <w:pStyle w:val="Tabel"/>
              <w:rPr>
                <w:lang w:val="en-US"/>
              </w:rPr>
            </w:pPr>
          </w:p>
          <w:p w:rsidR="00EC294A" w:rsidRDefault="00EC294A" w:rsidP="009A520A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OTPTemplateID</w:t>
            </w:r>
            <w:proofErr w:type="spellEnd"/>
          </w:p>
          <w:p w:rsidR="005155D7" w:rsidRDefault="005155D7" w:rsidP="005155D7">
            <w:pPr>
              <w:pStyle w:val="Tabel"/>
              <w:rPr>
                <w:lang w:val="en-US"/>
              </w:rPr>
            </w:pPr>
          </w:p>
          <w:p w:rsidR="005155D7" w:rsidRDefault="005155D7" w:rsidP="005155D7">
            <w:pPr>
              <w:pStyle w:val="Tabel"/>
              <w:rPr>
                <w:lang w:val="en-US"/>
              </w:rPr>
            </w:pPr>
            <w:proofErr w:type="spellStart"/>
            <w:r w:rsidRPr="009A520A">
              <w:rPr>
                <w:lang w:val="en-US"/>
              </w:rPr>
              <w:t>absenceTypeID</w:t>
            </w:r>
            <w:r>
              <w:rPr>
                <w:lang w:val="en-US"/>
              </w:rPr>
              <w:t>Old</w:t>
            </w:r>
            <w:proofErr w:type="spellEnd"/>
          </w:p>
          <w:p w:rsidR="005155D7" w:rsidRDefault="005155D7" w:rsidP="005155D7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startDateOld</w:t>
            </w:r>
            <w:proofErr w:type="spellEnd"/>
          </w:p>
          <w:p w:rsidR="005155D7" w:rsidRDefault="005155D7" w:rsidP="005155D7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endDateOld</w:t>
            </w:r>
            <w:proofErr w:type="spellEnd"/>
          </w:p>
        </w:tc>
        <w:tc>
          <w:tcPr>
            <w:tcW w:w="992" w:type="dxa"/>
          </w:tcPr>
          <w:p w:rsidR="009A520A" w:rsidRPr="009A520A" w:rsidRDefault="009A520A" w:rsidP="008A1371">
            <w:pPr>
              <w:pStyle w:val="Tabel"/>
              <w:rPr>
                <w:lang w:val="da-DK"/>
              </w:rPr>
            </w:pPr>
            <w:proofErr w:type="spellStart"/>
            <w:r w:rsidRPr="009A520A">
              <w:rPr>
                <w:lang w:val="da-DK"/>
              </w:rPr>
              <w:t>String</w:t>
            </w:r>
            <w:proofErr w:type="spellEnd"/>
          </w:p>
          <w:p w:rsidR="009A520A" w:rsidRPr="009A520A" w:rsidRDefault="009A520A" w:rsidP="008A1371">
            <w:pPr>
              <w:pStyle w:val="Tabel"/>
              <w:rPr>
                <w:lang w:val="da-DK"/>
              </w:rPr>
            </w:pPr>
            <w:proofErr w:type="spellStart"/>
            <w:r w:rsidRPr="009A520A">
              <w:rPr>
                <w:lang w:val="da-DK"/>
              </w:rPr>
              <w:t>String</w:t>
            </w:r>
            <w:proofErr w:type="spellEnd"/>
          </w:p>
          <w:p w:rsidR="009A520A" w:rsidRPr="009A520A" w:rsidRDefault="00EC294A" w:rsidP="008A1371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  <w:p w:rsidR="009A520A" w:rsidRPr="009A520A" w:rsidRDefault="009A520A" w:rsidP="008A1371">
            <w:pPr>
              <w:pStyle w:val="Tabel"/>
              <w:rPr>
                <w:lang w:val="da-DK"/>
              </w:rPr>
            </w:pPr>
            <w:proofErr w:type="spellStart"/>
            <w:r w:rsidRPr="009A520A">
              <w:rPr>
                <w:lang w:val="da-DK"/>
              </w:rPr>
              <w:t>String</w:t>
            </w:r>
            <w:proofErr w:type="spellEnd"/>
          </w:p>
          <w:p w:rsidR="009A520A" w:rsidRPr="009A520A" w:rsidRDefault="009A520A" w:rsidP="008A1371">
            <w:pPr>
              <w:pStyle w:val="Tabel"/>
              <w:rPr>
                <w:lang w:val="da-DK"/>
              </w:rPr>
            </w:pPr>
            <w:proofErr w:type="spellStart"/>
            <w:r w:rsidRPr="009A520A">
              <w:rPr>
                <w:lang w:val="da-DK"/>
              </w:rPr>
              <w:t>String</w:t>
            </w:r>
            <w:proofErr w:type="spellEnd"/>
          </w:p>
          <w:p w:rsidR="009A520A" w:rsidRDefault="009A520A" w:rsidP="009A520A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  <w:p w:rsidR="00EC55B6" w:rsidRDefault="00EC55B6" w:rsidP="009A520A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  <w:p w:rsidR="00EC55B6" w:rsidRDefault="00EC55B6" w:rsidP="009A520A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  <w:p w:rsidR="00EC294A" w:rsidRDefault="00EC294A" w:rsidP="009A520A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  <w:p w:rsidR="005155D7" w:rsidRDefault="005155D7" w:rsidP="009A520A">
            <w:pPr>
              <w:pStyle w:val="Tabel"/>
              <w:rPr>
                <w:lang w:val="da-DK"/>
              </w:rPr>
            </w:pPr>
          </w:p>
          <w:p w:rsidR="005155D7" w:rsidRDefault="005155D7" w:rsidP="009A520A">
            <w:pPr>
              <w:pStyle w:val="Tabel"/>
              <w:rPr>
                <w:lang w:val="da-DK"/>
              </w:rPr>
            </w:pPr>
          </w:p>
          <w:p w:rsidR="00EC294A" w:rsidRDefault="00EC294A" w:rsidP="009A520A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  <w:p w:rsidR="005155D7" w:rsidRDefault="005155D7" w:rsidP="009A520A">
            <w:pPr>
              <w:pStyle w:val="Tabel"/>
              <w:rPr>
                <w:lang w:val="da-DK"/>
              </w:rPr>
            </w:pPr>
          </w:p>
          <w:p w:rsidR="005155D7" w:rsidRDefault="005155D7" w:rsidP="009A520A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  <w:p w:rsidR="005155D7" w:rsidRDefault="005155D7" w:rsidP="009A520A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  <w:p w:rsidR="005155D7" w:rsidRPr="009A520A" w:rsidRDefault="005155D7" w:rsidP="009A520A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</w:tc>
        <w:tc>
          <w:tcPr>
            <w:tcW w:w="4541" w:type="dxa"/>
          </w:tcPr>
          <w:p w:rsidR="009A520A" w:rsidRPr="00EC55B6" w:rsidRDefault="009A520A" w:rsidP="00E27AB9">
            <w:pPr>
              <w:pStyle w:val="Tabel"/>
              <w:rPr>
                <w:lang w:val="en-US"/>
              </w:rPr>
            </w:pPr>
          </w:p>
          <w:p w:rsidR="009A520A" w:rsidRPr="00C205CC" w:rsidRDefault="009A520A" w:rsidP="00E27AB9">
            <w:pPr>
              <w:pStyle w:val="Tabel"/>
              <w:rPr>
                <w:rFonts w:cs="Consolas"/>
                <w:color w:val="A31515"/>
                <w:kern w:val="0"/>
                <w:sz w:val="14"/>
                <w:szCs w:val="14"/>
                <w:lang w:val="en-US" w:eastAsia="da-DK"/>
              </w:rPr>
            </w:pPr>
            <w:r w:rsidRPr="00C205CC">
              <w:rPr>
                <w:rFonts w:cs="Courier New"/>
                <w:kern w:val="0"/>
                <w:sz w:val="14"/>
                <w:szCs w:val="14"/>
                <w:lang w:val="en-US" w:eastAsia="da-DK"/>
              </w:rPr>
              <w:t>"</w:t>
            </w:r>
            <w:proofErr w:type="spellStart"/>
            <w:r w:rsidRPr="00C205CC">
              <w:rPr>
                <w:rFonts w:cs="Consolas"/>
                <w:kern w:val="0"/>
                <w:sz w:val="14"/>
                <w:szCs w:val="14"/>
                <w:lang w:val="en-US" w:eastAsia="da-DK"/>
              </w:rPr>
              <w:t>yyyy-MM-ddTHH:mm:ssZ</w:t>
            </w:r>
            <w:proofErr w:type="spellEnd"/>
            <w:r w:rsidRPr="00C205CC">
              <w:rPr>
                <w:rFonts w:cs="Courier New"/>
                <w:kern w:val="0"/>
                <w:sz w:val="14"/>
                <w:szCs w:val="14"/>
                <w:lang w:val="en-US" w:eastAsia="da-DK"/>
              </w:rPr>
              <w:t>", (RFC 3339 standard)</w:t>
            </w:r>
            <w:r w:rsidR="00C205CC" w:rsidRPr="00C205CC">
              <w:rPr>
                <w:rFonts w:cs="Courier New"/>
                <w:kern w:val="0"/>
                <w:sz w:val="14"/>
                <w:szCs w:val="14"/>
                <w:lang w:val="en-US" w:eastAsia="da-DK"/>
              </w:rPr>
              <w:t xml:space="preserve"> </w:t>
            </w:r>
            <w:r w:rsidR="00C205CC" w:rsidRPr="00C205CC">
              <w:rPr>
                <w:rFonts w:cs="Courier New"/>
                <w:b/>
                <w:kern w:val="0"/>
                <w:sz w:val="14"/>
                <w:szCs w:val="14"/>
                <w:lang w:val="en-US" w:eastAsia="da-DK"/>
              </w:rPr>
              <w:t>UTC time</w:t>
            </w:r>
          </w:p>
          <w:p w:rsidR="00C205CC" w:rsidRPr="00C205CC" w:rsidRDefault="00C205CC" w:rsidP="00C205CC">
            <w:pPr>
              <w:pStyle w:val="Tabel"/>
              <w:rPr>
                <w:rFonts w:cs="Consolas"/>
                <w:color w:val="A31515"/>
                <w:kern w:val="0"/>
                <w:sz w:val="14"/>
                <w:szCs w:val="14"/>
                <w:lang w:val="en-US" w:eastAsia="da-DK"/>
              </w:rPr>
            </w:pPr>
            <w:r w:rsidRPr="00C205CC">
              <w:rPr>
                <w:rFonts w:cs="Courier New"/>
                <w:kern w:val="0"/>
                <w:sz w:val="14"/>
                <w:szCs w:val="14"/>
                <w:lang w:val="en-US" w:eastAsia="da-DK"/>
              </w:rPr>
              <w:t>"</w:t>
            </w:r>
            <w:proofErr w:type="spellStart"/>
            <w:r w:rsidRPr="00C205CC">
              <w:rPr>
                <w:rFonts w:cs="Consolas"/>
                <w:kern w:val="0"/>
                <w:sz w:val="14"/>
                <w:szCs w:val="14"/>
                <w:lang w:val="en-US" w:eastAsia="da-DK"/>
              </w:rPr>
              <w:t>yyyy-MM-ddTHH:mm:ssZ</w:t>
            </w:r>
            <w:proofErr w:type="spellEnd"/>
            <w:r w:rsidRPr="00C205CC">
              <w:rPr>
                <w:rFonts w:cs="Courier New"/>
                <w:kern w:val="0"/>
                <w:sz w:val="14"/>
                <w:szCs w:val="14"/>
                <w:lang w:val="en-US" w:eastAsia="da-DK"/>
              </w:rPr>
              <w:t xml:space="preserve">", (RFC 3339 standard) </w:t>
            </w:r>
            <w:r w:rsidRPr="00C205CC">
              <w:rPr>
                <w:rFonts w:cs="Courier New"/>
                <w:b/>
                <w:kern w:val="0"/>
                <w:sz w:val="14"/>
                <w:szCs w:val="14"/>
                <w:lang w:val="en-US" w:eastAsia="da-DK"/>
              </w:rPr>
              <w:t>UTC time</w:t>
            </w:r>
          </w:p>
          <w:p w:rsidR="00EC55B6" w:rsidRDefault="00EC55B6" w:rsidP="00E27AB9">
            <w:pPr>
              <w:pStyle w:val="Tabel"/>
              <w:rPr>
                <w:lang w:val="en-US"/>
              </w:rPr>
            </w:pPr>
          </w:p>
          <w:p w:rsidR="00EC55B6" w:rsidRDefault="009565A5" w:rsidP="00E27AB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  <w:p w:rsidR="00E27AB9" w:rsidRDefault="00E27AB9" w:rsidP="00E27AB9">
            <w:pPr>
              <w:pStyle w:val="Tabel"/>
              <w:rPr>
                <w:lang w:val="en-US"/>
              </w:rPr>
            </w:pPr>
          </w:p>
          <w:p w:rsidR="00E27AB9" w:rsidRDefault="00EC55B6" w:rsidP="00E27AB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Optional – Used for edit and delete of exiting request</w:t>
            </w:r>
          </w:p>
          <w:p w:rsidR="00EC55B6" w:rsidRDefault="00E27AB9" w:rsidP="00E27AB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Optional – Used for </w:t>
            </w:r>
            <w:proofErr w:type="spellStart"/>
            <w:r>
              <w:rPr>
                <w:lang w:val="en-US"/>
              </w:rPr>
              <w:t>WorkinjuryID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MaternityID</w:t>
            </w:r>
            <w:proofErr w:type="spellEnd"/>
          </w:p>
          <w:p w:rsidR="00EC294A" w:rsidRDefault="00EC294A" w:rsidP="00E27AB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Optional – </w:t>
            </w:r>
            <w:r w:rsidR="005155D7">
              <w:rPr>
                <w:lang w:val="en-US"/>
              </w:rPr>
              <w:t>set operation type CREATE (default if not set),  DELETE or MODIFY</w:t>
            </w:r>
          </w:p>
          <w:p w:rsidR="00EF1159" w:rsidRDefault="00EF1159" w:rsidP="005155D7">
            <w:pPr>
              <w:pStyle w:val="Tabel"/>
            </w:pPr>
          </w:p>
          <w:p w:rsidR="005155D7" w:rsidRPr="005155D7" w:rsidRDefault="00EC294A" w:rsidP="005155D7">
            <w:pPr>
              <w:pStyle w:val="Tabel"/>
            </w:pPr>
            <w:r w:rsidRPr="005155D7">
              <w:t>Optional – set OTP template ID</w:t>
            </w:r>
          </w:p>
          <w:p w:rsidR="005155D7" w:rsidRDefault="005155D7" w:rsidP="005155D7">
            <w:pPr>
              <w:pStyle w:val="Tabel"/>
            </w:pPr>
          </w:p>
          <w:p w:rsidR="005155D7" w:rsidRPr="005155D7" w:rsidRDefault="005155D7" w:rsidP="005155D7">
            <w:pPr>
              <w:pStyle w:val="Tabel"/>
            </w:pPr>
            <w:r w:rsidRPr="005155D7">
              <w:t>Used for DELETE or MODIFY</w:t>
            </w:r>
          </w:p>
          <w:p w:rsidR="005155D7" w:rsidRPr="005155D7" w:rsidRDefault="005155D7" w:rsidP="005155D7">
            <w:pPr>
              <w:pStyle w:val="Tabel"/>
            </w:pPr>
            <w:r w:rsidRPr="005155D7">
              <w:t>Used for DELETE or MODIFY</w:t>
            </w:r>
          </w:p>
          <w:p w:rsidR="005155D7" w:rsidRDefault="005155D7" w:rsidP="005155D7">
            <w:pPr>
              <w:pStyle w:val="Tabel"/>
              <w:rPr>
                <w:lang w:val="en-US"/>
              </w:rPr>
            </w:pPr>
            <w:r w:rsidRPr="005155D7">
              <w:t>Used for DELETE or MODIFY</w:t>
            </w:r>
          </w:p>
        </w:tc>
      </w:tr>
      <w:tr w:rsidR="009A520A" w:rsidTr="008A1371">
        <w:tc>
          <w:tcPr>
            <w:tcW w:w="1219" w:type="dxa"/>
          </w:tcPr>
          <w:p w:rsidR="009A520A" w:rsidRDefault="009A520A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9A520A" w:rsidRDefault="009A520A" w:rsidP="008A1371">
            <w:pPr>
              <w:pStyle w:val="Tabel"/>
              <w:rPr>
                <w:lang w:val="en-US"/>
              </w:rPr>
            </w:pPr>
          </w:p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9A520A" w:rsidRDefault="006D3309" w:rsidP="008A137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9A520A" w:rsidRDefault="009A520A" w:rsidP="008A1371">
            <w:pPr>
              <w:pStyle w:val="Tabel"/>
              <w:rPr>
                <w:lang w:val="en-US"/>
              </w:rPr>
            </w:pPr>
          </w:p>
          <w:p w:rsidR="009A520A" w:rsidRDefault="009A520A" w:rsidP="008A1371">
            <w:pPr>
              <w:pStyle w:val="Tabel"/>
              <w:rPr>
                <w:lang w:val="en-US"/>
              </w:rPr>
            </w:pPr>
          </w:p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9A520A" w:rsidRDefault="009A520A" w:rsidP="008A1371">
            <w:pPr>
              <w:pStyle w:val="Tabel"/>
              <w:rPr>
                <w:lang w:val="en-US"/>
              </w:rPr>
            </w:pPr>
          </w:p>
          <w:p w:rsidR="009A520A" w:rsidRDefault="009A520A" w:rsidP="008A1371">
            <w:pPr>
              <w:pStyle w:val="Tabel"/>
              <w:rPr>
                <w:lang w:val="en-US"/>
              </w:rPr>
            </w:pPr>
          </w:p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9A520A" w:rsidTr="008A1371">
        <w:tc>
          <w:tcPr>
            <w:tcW w:w="1219" w:type="dxa"/>
          </w:tcPr>
          <w:p w:rsidR="009A520A" w:rsidRDefault="009A520A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9A520A" w:rsidRDefault="009A520A" w:rsidP="008A137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9C7F88" w:rsidTr="009C7F88">
        <w:tc>
          <w:tcPr>
            <w:tcW w:w="1219" w:type="dxa"/>
          </w:tcPr>
          <w:p w:rsidR="009C7F88" w:rsidRDefault="009C7F88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9C7F88" w:rsidRDefault="009C7F88" w:rsidP="008A1371">
            <w:pPr>
              <w:pStyle w:val="Tabel"/>
              <w:rPr>
                <w:lang w:val="en-US"/>
              </w:rPr>
            </w:pPr>
            <w:proofErr w:type="spellStart"/>
            <w:r w:rsidRPr="009C7F88">
              <w:rPr>
                <w:lang w:val="en-US"/>
              </w:rPr>
              <w:t>zlpt_set_absence</w:t>
            </w:r>
            <w:proofErr w:type="spellEnd"/>
          </w:p>
        </w:tc>
        <w:tc>
          <w:tcPr>
            <w:tcW w:w="992" w:type="dxa"/>
          </w:tcPr>
          <w:p w:rsidR="009C7F88" w:rsidRDefault="009C7F88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 RFC</w:t>
            </w:r>
          </w:p>
        </w:tc>
        <w:tc>
          <w:tcPr>
            <w:tcW w:w="4541" w:type="dxa"/>
          </w:tcPr>
          <w:p w:rsidR="009C7F88" w:rsidRDefault="00B13AD7" w:rsidP="00B13AD7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Z_LPT_WEB_SET_ABSENCE</w:t>
            </w:r>
          </w:p>
        </w:tc>
      </w:tr>
      <w:tr w:rsidR="009A520A" w:rsidTr="008A1371">
        <w:tc>
          <w:tcPr>
            <w:tcW w:w="1219" w:type="dxa"/>
          </w:tcPr>
          <w:p w:rsidR="009A520A" w:rsidRDefault="009A520A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Input body:</w:t>
            </w:r>
          </w:p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9A520A" w:rsidRPr="00010F7F" w:rsidRDefault="00465C27" w:rsidP="008A1371">
            <w:pPr>
              <w:pStyle w:val="Tabel"/>
              <w:rPr>
                <w:lang w:val="en-US"/>
              </w:rPr>
            </w:pPr>
            <w:r w:rsidRPr="00010F7F">
              <w:rPr>
                <w:lang w:val="en-US"/>
              </w:rPr>
              <w:t>"</w:t>
            </w:r>
            <w:proofErr w:type="spellStart"/>
            <w:r w:rsidR="00F43F43">
              <w:rPr>
                <w:lang w:val="en-US"/>
              </w:rPr>
              <w:t>A</w:t>
            </w:r>
            <w:r w:rsidR="008A1371" w:rsidRPr="00010F7F">
              <w:rPr>
                <w:lang w:val="en-US"/>
              </w:rPr>
              <w:t>bsenceTypeID</w:t>
            </w:r>
            <w:proofErr w:type="spellEnd"/>
            <w:r w:rsidR="009A520A" w:rsidRPr="00010F7F">
              <w:rPr>
                <w:lang w:val="en-US"/>
              </w:rPr>
              <w:t>":"</w:t>
            </w:r>
            <w:r w:rsidR="008A1371" w:rsidRPr="00010F7F">
              <w:rPr>
                <w:lang w:val="en-US"/>
              </w:rPr>
              <w:t>SY</w:t>
            </w:r>
            <w:r w:rsidR="009A520A" w:rsidRPr="00010F7F">
              <w:rPr>
                <w:lang w:val="en-US"/>
              </w:rPr>
              <w:t xml:space="preserve">", </w:t>
            </w:r>
          </w:p>
          <w:p w:rsidR="009A520A" w:rsidRPr="00010F7F" w:rsidRDefault="009A520A" w:rsidP="008A1371">
            <w:pPr>
              <w:pStyle w:val="Tabel"/>
              <w:rPr>
                <w:lang w:val="en-US"/>
              </w:rPr>
            </w:pPr>
            <w:r w:rsidRPr="00010F7F">
              <w:rPr>
                <w:lang w:val="en-US"/>
              </w:rPr>
              <w:t>"</w:t>
            </w:r>
            <w:r w:rsidR="00F43F43">
              <w:rPr>
                <w:lang w:val="en-US"/>
              </w:rPr>
              <w:t>S</w:t>
            </w:r>
            <w:r w:rsidR="008A1371" w:rsidRPr="00010F7F">
              <w:rPr>
                <w:lang w:val="en-US"/>
              </w:rPr>
              <w:t>tartDate":"2012-08-22</w:t>
            </w:r>
            <w:r w:rsidR="009B371A">
              <w:rPr>
                <w:lang w:val="en-US"/>
              </w:rPr>
              <w:t>T08:00:00Z</w:t>
            </w:r>
            <w:r w:rsidRPr="00010F7F">
              <w:rPr>
                <w:lang w:val="en-US"/>
              </w:rPr>
              <w:t xml:space="preserve">", </w:t>
            </w:r>
          </w:p>
          <w:p w:rsidR="009A520A" w:rsidRPr="008A1371" w:rsidRDefault="009A520A" w:rsidP="008A1371">
            <w:pPr>
              <w:pStyle w:val="Tabel"/>
              <w:rPr>
                <w:lang w:val="en-US"/>
              </w:rPr>
            </w:pPr>
            <w:r w:rsidRPr="008A1371">
              <w:rPr>
                <w:lang w:val="en-US"/>
              </w:rPr>
              <w:t>"</w:t>
            </w:r>
            <w:r w:rsidR="00F43F43">
              <w:rPr>
                <w:lang w:val="en-US"/>
              </w:rPr>
              <w:t>E</w:t>
            </w:r>
            <w:r w:rsidR="008A1371" w:rsidRPr="008A1371">
              <w:rPr>
                <w:lang w:val="en-US"/>
              </w:rPr>
              <w:t>ndDate</w:t>
            </w:r>
            <w:r w:rsidRPr="00C7789E">
              <w:rPr>
                <w:lang w:val="en-US"/>
              </w:rPr>
              <w:t>":"</w:t>
            </w:r>
            <w:r w:rsidR="008A1371">
              <w:rPr>
                <w:lang w:val="en-US"/>
              </w:rPr>
              <w:t>2012-08-23</w:t>
            </w:r>
            <w:r w:rsidR="009B371A">
              <w:rPr>
                <w:lang w:val="en-US"/>
              </w:rPr>
              <w:t>T16:00:00Z</w:t>
            </w:r>
            <w:r w:rsidRPr="00C7789E">
              <w:rPr>
                <w:lang w:val="en-US"/>
              </w:rPr>
              <w:t xml:space="preserve">", </w:t>
            </w:r>
          </w:p>
          <w:p w:rsidR="009A520A" w:rsidRPr="00C7789E" w:rsidRDefault="009A520A" w:rsidP="008A1371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>"</w:t>
            </w:r>
            <w:proofErr w:type="spellStart"/>
            <w:r w:rsidR="00F43F43">
              <w:rPr>
                <w:lang w:val="en-US"/>
              </w:rPr>
              <w:t>R</w:t>
            </w:r>
            <w:r w:rsidR="008A1371">
              <w:rPr>
                <w:lang w:val="en-US"/>
              </w:rPr>
              <w:t>easonID</w:t>
            </w:r>
            <w:proofErr w:type="spellEnd"/>
            <w:r>
              <w:rPr>
                <w:lang w:val="en-US"/>
              </w:rPr>
              <w:t>":"</w:t>
            </w:r>
            <w:r w:rsidR="008A1371" w:rsidRPr="004532CE">
              <w:rPr>
                <w:lang w:val="en-US"/>
              </w:rPr>
              <w:t xml:space="preserve"> LÆ</w:t>
            </w:r>
            <w:r w:rsidRPr="00C7789E">
              <w:rPr>
                <w:lang w:val="en-US"/>
              </w:rPr>
              <w:t xml:space="preserve">", </w:t>
            </w:r>
          </w:p>
          <w:p w:rsidR="009A520A" w:rsidRPr="00C7789E" w:rsidRDefault="009A520A" w:rsidP="008A1371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>"</w:t>
            </w:r>
            <w:r w:rsidR="00F43F43">
              <w:rPr>
                <w:lang w:val="en-US"/>
              </w:rPr>
              <w:t>C</w:t>
            </w:r>
            <w:r w:rsidR="008A1371">
              <w:rPr>
                <w:lang w:val="en-US"/>
              </w:rPr>
              <w:t>omment</w:t>
            </w:r>
            <w:r w:rsidRPr="00C7789E">
              <w:rPr>
                <w:lang w:val="en-US"/>
              </w:rPr>
              <w:t xml:space="preserve">":"", </w:t>
            </w:r>
          </w:p>
          <w:p w:rsidR="009A520A" w:rsidRDefault="009A520A" w:rsidP="008A1371">
            <w:pPr>
              <w:pStyle w:val="Tabel"/>
              <w:rPr>
                <w:lang w:val="en-US"/>
              </w:rPr>
            </w:pPr>
            <w:r w:rsidRPr="00C7789E">
              <w:rPr>
                <w:lang w:val="en-US"/>
              </w:rPr>
              <w:t>"</w:t>
            </w:r>
            <w:r w:rsidR="00F43F43">
              <w:rPr>
                <w:lang w:val="en-US"/>
              </w:rPr>
              <w:t>C</w:t>
            </w:r>
            <w:r w:rsidR="008A1371">
              <w:rPr>
                <w:lang w:val="en-US"/>
              </w:rPr>
              <w:t>hildID</w:t>
            </w:r>
            <w:r w:rsidRPr="00C7789E">
              <w:rPr>
                <w:lang w:val="en-US"/>
              </w:rPr>
              <w:t>":"</w:t>
            </w:r>
            <w:r w:rsidR="00CE2585">
              <w:rPr>
                <w:lang w:val="en-US"/>
              </w:rPr>
              <w:t>0</w:t>
            </w:r>
            <w:r w:rsidR="008A1371">
              <w:rPr>
                <w:lang w:val="en-US"/>
              </w:rPr>
              <w:t xml:space="preserve">1", </w:t>
            </w:r>
          </w:p>
          <w:p w:rsidR="009A520A" w:rsidRDefault="009A520A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9A520A" w:rsidRDefault="009A520A" w:rsidP="009A520A">
      <w:pPr>
        <w:pStyle w:val="Brdtekst"/>
        <w:rPr>
          <w:lang w:val="en-US"/>
        </w:rPr>
      </w:pPr>
    </w:p>
    <w:p w:rsidR="008A1371" w:rsidRDefault="008A1371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9A520A" w:rsidRDefault="008A1371" w:rsidP="008A1371">
      <w:pPr>
        <w:pStyle w:val="Overskrift2"/>
        <w:rPr>
          <w:lang w:val="en-US"/>
        </w:rPr>
      </w:pPr>
      <w:bookmarkStart w:id="9" w:name="_Toc387697851"/>
      <w:proofErr w:type="spellStart"/>
      <w:r>
        <w:rPr>
          <w:lang w:val="en-US"/>
        </w:rPr>
        <w:lastRenderedPageBreak/>
        <w:t>GetChildren</w:t>
      </w:r>
      <w:bookmarkEnd w:id="9"/>
      <w:proofErr w:type="spellEnd"/>
    </w:p>
    <w:p w:rsidR="008A1371" w:rsidRPr="008A1371" w:rsidRDefault="008A1371" w:rsidP="008A1371">
      <w:pPr>
        <w:pStyle w:val="Brdtekst"/>
        <w:rPr>
          <w:lang w:val="en-US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8A1371" w:rsidTr="008A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8A1371" w:rsidRDefault="008A1371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8A1371" w:rsidRDefault="008A1371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>
              <w:t xml:space="preserve"> </w:t>
            </w:r>
            <w:r w:rsidRPr="008A1371">
              <w:rPr>
                <w:lang w:val="en-US"/>
              </w:rPr>
              <w:t>/</w:t>
            </w:r>
            <w:proofErr w:type="spellStart"/>
            <w:r w:rsidRPr="008A1371">
              <w:rPr>
                <w:lang w:val="en-US"/>
              </w:rPr>
              <w:t>KMD.LPT.Mobile.LeaveRequest</w:t>
            </w:r>
            <w:proofErr w:type="spellEnd"/>
            <w:r w:rsidRPr="008A1371">
              <w:rPr>
                <w:lang w:val="en-US"/>
              </w:rPr>
              <w:t>/</w:t>
            </w:r>
            <w:proofErr w:type="spellStart"/>
            <w:r w:rsidRPr="008A1371">
              <w:rPr>
                <w:lang w:val="en-US"/>
              </w:rPr>
              <w:t>MyLeaveRequest</w:t>
            </w:r>
            <w:proofErr w:type="spellEnd"/>
            <w:r w:rsidRPr="008A1371">
              <w:rPr>
                <w:lang w:val="en-US"/>
              </w:rPr>
              <w:t>/</w:t>
            </w:r>
            <w:proofErr w:type="spellStart"/>
            <w:r w:rsidRPr="008A1371">
              <w:rPr>
                <w:lang w:val="en-US"/>
              </w:rPr>
              <w:t>GetChildren</w:t>
            </w:r>
            <w:proofErr w:type="spellEnd"/>
          </w:p>
        </w:tc>
      </w:tr>
      <w:tr w:rsidR="008A1371" w:rsidTr="008A1371">
        <w:tc>
          <w:tcPr>
            <w:tcW w:w="1219" w:type="dxa"/>
          </w:tcPr>
          <w:p w:rsidR="008A1371" w:rsidRDefault="008A1371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Return a list of children associated to the user</w:t>
            </w:r>
          </w:p>
        </w:tc>
      </w:tr>
      <w:tr w:rsidR="008A1371" w:rsidTr="008A1371">
        <w:tc>
          <w:tcPr>
            <w:tcW w:w="1219" w:type="dxa"/>
          </w:tcPr>
          <w:p w:rsidR="008A1371" w:rsidRDefault="008A1371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A1371" w:rsidTr="008A1371">
        <w:tc>
          <w:tcPr>
            <w:tcW w:w="1219" w:type="dxa"/>
          </w:tcPr>
          <w:p w:rsidR="008A1371" w:rsidRDefault="00C70BB5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r w:rsidR="008A1371">
              <w:rPr>
                <w:lang w:val="en-US"/>
              </w:rPr>
              <w:t>input parameters</w:t>
            </w:r>
          </w:p>
        </w:tc>
        <w:tc>
          <w:tcPr>
            <w:tcW w:w="2892" w:type="dxa"/>
          </w:tcPr>
          <w:p w:rsidR="008A1371" w:rsidRDefault="008A1371" w:rsidP="008A1371">
            <w:pPr>
              <w:pStyle w:val="Tabel"/>
              <w:rPr>
                <w:lang w:val="en-US"/>
              </w:rPr>
            </w:pPr>
          </w:p>
        </w:tc>
        <w:tc>
          <w:tcPr>
            <w:tcW w:w="992" w:type="dxa"/>
          </w:tcPr>
          <w:p w:rsidR="008A1371" w:rsidRPr="009A520A" w:rsidRDefault="008A1371" w:rsidP="008A1371">
            <w:pPr>
              <w:pStyle w:val="Tabel"/>
              <w:rPr>
                <w:lang w:val="da-DK"/>
              </w:rPr>
            </w:pPr>
          </w:p>
        </w:tc>
        <w:tc>
          <w:tcPr>
            <w:tcW w:w="4541" w:type="dxa"/>
          </w:tcPr>
          <w:p w:rsidR="008A1371" w:rsidRDefault="008A1371" w:rsidP="008A1371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8A1371" w:rsidTr="008A1371">
        <w:tc>
          <w:tcPr>
            <w:tcW w:w="1219" w:type="dxa"/>
          </w:tcPr>
          <w:p w:rsidR="008A1371" w:rsidRDefault="008A1371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8A1371" w:rsidRDefault="008A1371" w:rsidP="008A1371">
            <w:pPr>
              <w:pStyle w:val="Tabel"/>
              <w:rPr>
                <w:lang w:val="en-US"/>
              </w:rPr>
            </w:pPr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8A1371" w:rsidRDefault="006D3309" w:rsidP="008A137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8A1371" w:rsidRDefault="008A1371" w:rsidP="008A1371">
            <w:pPr>
              <w:pStyle w:val="Tabel"/>
              <w:rPr>
                <w:lang w:val="en-US"/>
              </w:rPr>
            </w:pPr>
          </w:p>
          <w:p w:rsidR="008A1371" w:rsidRDefault="008A1371" w:rsidP="008A1371">
            <w:pPr>
              <w:pStyle w:val="Tabel"/>
              <w:rPr>
                <w:lang w:val="en-US"/>
              </w:rPr>
            </w:pPr>
          </w:p>
          <w:p w:rsidR="008A1371" w:rsidRDefault="008A1371" w:rsidP="008A1371">
            <w:pPr>
              <w:pStyle w:val="Tabel"/>
              <w:rPr>
                <w:lang w:val="en-US"/>
              </w:rPr>
            </w:pPr>
          </w:p>
          <w:p w:rsidR="008A1371" w:rsidRDefault="008A1371" w:rsidP="008A1371">
            <w:pPr>
              <w:pStyle w:val="Tabel"/>
              <w:rPr>
                <w:lang w:val="en-US"/>
              </w:rPr>
            </w:pPr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8A1371" w:rsidTr="008A1371">
        <w:tc>
          <w:tcPr>
            <w:tcW w:w="1219" w:type="dxa"/>
          </w:tcPr>
          <w:p w:rsidR="008A1371" w:rsidRDefault="008A1371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8A1371" w:rsidRDefault="008A1371" w:rsidP="008A137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9C7F88" w:rsidTr="009C7F88">
        <w:tc>
          <w:tcPr>
            <w:tcW w:w="1219" w:type="dxa"/>
          </w:tcPr>
          <w:p w:rsidR="009C7F88" w:rsidRDefault="009C7F88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9C7F88" w:rsidRDefault="009C7F88" w:rsidP="008A1371">
            <w:pPr>
              <w:pStyle w:val="Tabel"/>
              <w:rPr>
                <w:lang w:val="en-US"/>
              </w:rPr>
            </w:pPr>
            <w:proofErr w:type="spellStart"/>
            <w:r w:rsidRPr="009C7F88">
              <w:rPr>
                <w:lang w:val="en-US"/>
              </w:rPr>
              <w:t>zlpt_get_children</w:t>
            </w:r>
            <w:proofErr w:type="spellEnd"/>
          </w:p>
        </w:tc>
        <w:tc>
          <w:tcPr>
            <w:tcW w:w="992" w:type="dxa"/>
          </w:tcPr>
          <w:p w:rsidR="009C7F88" w:rsidRDefault="009C7F88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 RFC</w:t>
            </w:r>
          </w:p>
        </w:tc>
        <w:tc>
          <w:tcPr>
            <w:tcW w:w="4541" w:type="dxa"/>
          </w:tcPr>
          <w:p w:rsidR="009C7F88" w:rsidRDefault="00B13AD7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Z_LPT_WEB_GET_CHILDREN</w:t>
            </w:r>
          </w:p>
        </w:tc>
      </w:tr>
      <w:tr w:rsidR="008A1371" w:rsidTr="008A1371">
        <w:tc>
          <w:tcPr>
            <w:tcW w:w="1219" w:type="dxa"/>
          </w:tcPr>
          <w:p w:rsidR="008A1371" w:rsidRDefault="008A1371" w:rsidP="008A137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Output body:</w:t>
            </w:r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8A1371" w:rsidRPr="008A1371" w:rsidRDefault="008A1371" w:rsidP="008A1371">
            <w:pPr>
              <w:pStyle w:val="Tabel"/>
              <w:rPr>
                <w:lang w:val="en-US"/>
              </w:rPr>
            </w:pPr>
            <w:r w:rsidRPr="008A1371">
              <w:rPr>
                <w:lang w:val="en-US"/>
              </w:rPr>
              <w:t>“</w:t>
            </w:r>
            <w:proofErr w:type="spellStart"/>
            <w:r w:rsidR="00CE2585">
              <w:rPr>
                <w:lang w:val="en-US"/>
              </w:rPr>
              <w:t>FirstName</w:t>
            </w:r>
            <w:proofErr w:type="spellEnd"/>
            <w:r w:rsidRPr="008A1371">
              <w:rPr>
                <w:lang w:val="en-US"/>
              </w:rPr>
              <w:t>":"</w:t>
            </w:r>
            <w:proofErr w:type="spellStart"/>
            <w:r w:rsidR="00CE2585">
              <w:rPr>
                <w:lang w:val="en-US"/>
              </w:rPr>
              <w:t>Mads</w:t>
            </w:r>
            <w:proofErr w:type="spellEnd"/>
            <w:r w:rsidRPr="008A1371">
              <w:rPr>
                <w:lang w:val="en-US"/>
              </w:rPr>
              <w:t xml:space="preserve">", </w:t>
            </w:r>
          </w:p>
          <w:p w:rsidR="008A1371" w:rsidRPr="008A1371" w:rsidRDefault="00CE2585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":"Jensen</w:t>
            </w:r>
            <w:r w:rsidR="008A1371" w:rsidRPr="008A1371">
              <w:rPr>
                <w:lang w:val="en-US"/>
              </w:rPr>
              <w:t xml:space="preserve">", </w:t>
            </w:r>
          </w:p>
          <w:p w:rsidR="00CE2585" w:rsidRDefault="00CE2585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"ID</w:t>
            </w:r>
            <w:r w:rsidR="008A1371" w:rsidRPr="00C7789E">
              <w:rPr>
                <w:lang w:val="en-US"/>
              </w:rPr>
              <w:t>":"</w:t>
            </w:r>
            <w:r>
              <w:rPr>
                <w:lang w:val="en-US"/>
              </w:rPr>
              <w:t>01"</w:t>
            </w:r>
          </w:p>
          <w:p w:rsidR="00CE2585" w:rsidRDefault="00CE2585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},</w:t>
            </w:r>
          </w:p>
          <w:p w:rsidR="008A1371" w:rsidRPr="008A1371" w:rsidRDefault="00CE2585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8A1371" w:rsidRPr="00C7789E">
              <w:rPr>
                <w:lang w:val="en-US"/>
              </w:rPr>
              <w:t xml:space="preserve"> </w:t>
            </w:r>
          </w:p>
          <w:p w:rsidR="00CE2585" w:rsidRPr="008A1371" w:rsidRDefault="00CE2585" w:rsidP="00CE2585">
            <w:pPr>
              <w:pStyle w:val="Tabel"/>
              <w:rPr>
                <w:lang w:val="en-US"/>
              </w:rPr>
            </w:pPr>
            <w:r w:rsidRPr="008A1371"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  <w:r w:rsidRPr="008A1371">
              <w:rPr>
                <w:lang w:val="en-US"/>
              </w:rPr>
              <w:t>":"</w:t>
            </w:r>
            <w:proofErr w:type="spellStart"/>
            <w:r>
              <w:rPr>
                <w:lang w:val="en-US"/>
              </w:rPr>
              <w:t>Mette</w:t>
            </w:r>
            <w:proofErr w:type="spellEnd"/>
            <w:r w:rsidRPr="008A1371">
              <w:rPr>
                <w:lang w:val="en-US"/>
              </w:rPr>
              <w:t xml:space="preserve">", </w:t>
            </w:r>
          </w:p>
          <w:p w:rsidR="00CE2585" w:rsidRPr="008A1371" w:rsidRDefault="00CE2585" w:rsidP="00CE25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>":"Jensen</w:t>
            </w:r>
            <w:r w:rsidRPr="008A1371">
              <w:rPr>
                <w:lang w:val="en-US"/>
              </w:rPr>
              <w:t xml:space="preserve">", </w:t>
            </w:r>
          </w:p>
          <w:p w:rsidR="00CE2585" w:rsidRDefault="00CE2585" w:rsidP="00CE25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"ID</w:t>
            </w:r>
            <w:r w:rsidRPr="00C7789E">
              <w:rPr>
                <w:lang w:val="en-US"/>
              </w:rPr>
              <w:t>":"</w:t>
            </w:r>
            <w:r>
              <w:rPr>
                <w:lang w:val="en-US"/>
              </w:rPr>
              <w:t>02"</w:t>
            </w:r>
          </w:p>
          <w:p w:rsidR="008A1371" w:rsidRDefault="008A1371" w:rsidP="008A137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:rsidR="008A1371" w:rsidRDefault="008A1371" w:rsidP="008A1371">
      <w:pPr>
        <w:pStyle w:val="Brdtekst"/>
        <w:rPr>
          <w:lang w:val="en-US"/>
        </w:rPr>
      </w:pPr>
    </w:p>
    <w:p w:rsidR="00DB4CE9" w:rsidRDefault="00DB4CE9">
      <w:pPr>
        <w:rPr>
          <w:lang w:val="en-US"/>
        </w:rPr>
      </w:pPr>
      <w:r>
        <w:rPr>
          <w:lang w:val="en-US"/>
        </w:rPr>
        <w:br w:type="page"/>
      </w:r>
    </w:p>
    <w:p w:rsidR="008A1371" w:rsidRDefault="00DB4CE9" w:rsidP="00DB4CE9">
      <w:pPr>
        <w:pStyle w:val="Overskrift2"/>
        <w:rPr>
          <w:lang w:val="en-US"/>
        </w:rPr>
      </w:pPr>
      <w:bookmarkStart w:id="10" w:name="_Toc387697852"/>
      <w:proofErr w:type="spellStart"/>
      <w:r>
        <w:rPr>
          <w:lang w:val="en-US"/>
        </w:rPr>
        <w:lastRenderedPageBreak/>
        <w:t>GetAbsenceTypes</w:t>
      </w:r>
      <w:bookmarkEnd w:id="10"/>
      <w:proofErr w:type="spellEnd"/>
    </w:p>
    <w:p w:rsidR="00DB4CE9" w:rsidRDefault="00DB4CE9" w:rsidP="008A1371">
      <w:pPr>
        <w:pStyle w:val="Brdtekst"/>
        <w:rPr>
          <w:lang w:val="en-US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DB4CE9" w:rsidTr="00DB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DB4CE9" w:rsidRDefault="00DB4CE9" w:rsidP="00DB4CE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DB4CE9" w:rsidRDefault="00DB4CE9" w:rsidP="00DB4CE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>
              <w:t xml:space="preserve"> </w:t>
            </w:r>
            <w:r w:rsidRPr="008A1371">
              <w:rPr>
                <w:lang w:val="en-US"/>
              </w:rPr>
              <w:t>/</w:t>
            </w:r>
            <w:r w:rsidRPr="00DB4CE9">
              <w:rPr>
                <w:lang w:val="en-US"/>
              </w:rPr>
              <w:t>KMD.LPT.Mobile.LeaveRequest/MyLeaveRequest/GetAbsenceTypes</w:t>
            </w:r>
            <w:r w:rsidR="003177DB">
              <w:rPr>
                <w:lang w:val="en-US"/>
              </w:rPr>
              <w:t>?GetFullList</w:t>
            </w:r>
          </w:p>
        </w:tc>
      </w:tr>
      <w:tr w:rsidR="00DB4CE9" w:rsidTr="00DB4CE9">
        <w:tc>
          <w:tcPr>
            <w:tcW w:w="1219" w:type="dxa"/>
          </w:tcPr>
          <w:p w:rsidR="00DB4CE9" w:rsidRDefault="00DB4CE9" w:rsidP="00DB4CE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Return a list of absence types the user is allowed to report absence on. </w:t>
            </w:r>
          </w:p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Depending on the setting decided by the manager the list can consist of up to 5 absence types.</w:t>
            </w:r>
          </w:p>
          <w:p w:rsidR="003177DB" w:rsidRDefault="003177DB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GetFullList</w:t>
            </w:r>
            <w:proofErr w:type="spellEnd"/>
            <w:r>
              <w:rPr>
                <w:lang w:val="en-US"/>
              </w:rPr>
              <w:t xml:space="preserve"> is set to X then the full list of absence types is returned.</w:t>
            </w:r>
          </w:p>
        </w:tc>
      </w:tr>
      <w:tr w:rsidR="00DB4CE9" w:rsidTr="00DB4CE9">
        <w:tc>
          <w:tcPr>
            <w:tcW w:w="1219" w:type="dxa"/>
          </w:tcPr>
          <w:p w:rsidR="00DB4CE9" w:rsidRDefault="00DB4CE9" w:rsidP="00DB4CE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B4CE9" w:rsidTr="00DB4CE9">
        <w:tc>
          <w:tcPr>
            <w:tcW w:w="1219" w:type="dxa"/>
          </w:tcPr>
          <w:p w:rsidR="00DB4CE9" w:rsidRDefault="00C70BB5" w:rsidP="00DB4CE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r w:rsidR="00DB4CE9">
              <w:rPr>
                <w:lang w:val="en-US"/>
              </w:rPr>
              <w:t>input parameters</w:t>
            </w:r>
          </w:p>
        </w:tc>
        <w:tc>
          <w:tcPr>
            <w:tcW w:w="2892" w:type="dxa"/>
          </w:tcPr>
          <w:p w:rsidR="00DB4CE9" w:rsidRDefault="003177DB" w:rsidP="00DB4CE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GetFullList</w:t>
            </w:r>
            <w:proofErr w:type="spellEnd"/>
          </w:p>
        </w:tc>
        <w:tc>
          <w:tcPr>
            <w:tcW w:w="992" w:type="dxa"/>
          </w:tcPr>
          <w:p w:rsidR="00DB4CE9" w:rsidRPr="00DB4CE9" w:rsidRDefault="003177DB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DB4CE9" w:rsidRDefault="003177DB" w:rsidP="00DB4CE9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Optional set to X if </w:t>
            </w:r>
            <w:proofErr w:type="spellStart"/>
            <w:r>
              <w:rPr>
                <w:lang w:val="en-US"/>
              </w:rPr>
              <w:t>fullabsence</w:t>
            </w:r>
            <w:proofErr w:type="spellEnd"/>
            <w:r>
              <w:rPr>
                <w:lang w:val="en-US"/>
              </w:rPr>
              <w:t xml:space="preserve"> list is needed.</w:t>
            </w:r>
          </w:p>
        </w:tc>
      </w:tr>
      <w:tr w:rsidR="00DB4CE9" w:rsidTr="00DB4CE9">
        <w:tc>
          <w:tcPr>
            <w:tcW w:w="1219" w:type="dxa"/>
          </w:tcPr>
          <w:p w:rsidR="00DB4CE9" w:rsidRDefault="00DB4CE9" w:rsidP="00DB4CE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F4583E" w:rsidRPr="005155D7" w:rsidRDefault="00F4583E" w:rsidP="00F4583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</w:pPr>
            <w:proofErr w:type="spellStart"/>
            <w:r w:rsidRPr="005155D7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DefaultHighDate</w:t>
            </w:r>
            <w:proofErr w:type="spellEnd"/>
          </w:p>
          <w:p w:rsidR="00F4583E" w:rsidRDefault="00F4583E" w:rsidP="00DB4CE9">
            <w:pPr>
              <w:pStyle w:val="Tabel"/>
              <w:rPr>
                <w:lang w:val="en-US"/>
              </w:rPr>
            </w:pPr>
          </w:p>
          <w:p w:rsidR="00DB4CE9" w:rsidRDefault="00DB4CE9" w:rsidP="00DB4CE9">
            <w:pPr>
              <w:pStyle w:val="Tabel"/>
              <w:rPr>
                <w:lang w:val="en-US"/>
              </w:rPr>
            </w:pPr>
          </w:p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DB4CE9" w:rsidRDefault="006D3309" w:rsidP="00DB4CE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DB4CE9" w:rsidRDefault="00F4583E" w:rsidP="000F38FD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541" w:type="dxa"/>
          </w:tcPr>
          <w:p w:rsidR="00DB4CE9" w:rsidRDefault="00DB4CE9" w:rsidP="00DB4CE9">
            <w:pPr>
              <w:pStyle w:val="Tabel"/>
              <w:rPr>
                <w:lang w:val="en-US"/>
              </w:rPr>
            </w:pPr>
          </w:p>
          <w:p w:rsidR="00DB4CE9" w:rsidRDefault="00DB4CE9" w:rsidP="00DB4CE9">
            <w:pPr>
              <w:pStyle w:val="Tabel"/>
              <w:rPr>
                <w:lang w:val="en-US"/>
              </w:rPr>
            </w:pPr>
          </w:p>
          <w:p w:rsidR="00DB4CE9" w:rsidRDefault="00F86A8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When true The user should be allowed to report with an empty </w:t>
            </w:r>
            <w:proofErr w:type="spellStart"/>
            <w:r>
              <w:rPr>
                <w:lang w:val="en-US"/>
              </w:rPr>
              <w:t>enddate</w:t>
            </w:r>
            <w:proofErr w:type="spellEnd"/>
            <w:r>
              <w:rPr>
                <w:lang w:val="en-US"/>
              </w:rPr>
              <w:t xml:space="preserve"> and the app should set the end date to 9999-12-31</w:t>
            </w:r>
          </w:p>
          <w:p w:rsidR="00DB4CE9" w:rsidRDefault="00DB4CE9" w:rsidP="00DB4CE9">
            <w:pPr>
              <w:pStyle w:val="Tabel"/>
              <w:rPr>
                <w:lang w:val="en-US"/>
              </w:rPr>
            </w:pPr>
          </w:p>
          <w:p w:rsidR="00F86A89" w:rsidRDefault="00F86A89" w:rsidP="00DB4CE9">
            <w:pPr>
              <w:pStyle w:val="Tabel"/>
              <w:rPr>
                <w:lang w:val="en-US"/>
              </w:rPr>
            </w:pPr>
          </w:p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DB4CE9" w:rsidTr="00DB4CE9">
        <w:tc>
          <w:tcPr>
            <w:tcW w:w="1219" w:type="dxa"/>
          </w:tcPr>
          <w:p w:rsidR="00DB4CE9" w:rsidRDefault="00DB4CE9" w:rsidP="00DB4CE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DB4CE9" w:rsidRDefault="00DB4CE9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DB4CE9" w:rsidRDefault="00DB4CE9" w:rsidP="00DB4CE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9C7F88" w:rsidRPr="000F38FD" w:rsidTr="009C7F88">
        <w:tc>
          <w:tcPr>
            <w:tcW w:w="1219" w:type="dxa"/>
          </w:tcPr>
          <w:p w:rsidR="009C7F88" w:rsidRDefault="009C7F88" w:rsidP="00DB4CE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9C7F88" w:rsidRPr="00010F7F" w:rsidRDefault="00AE4BB3" w:rsidP="00DB4CE9">
            <w:pPr>
              <w:pStyle w:val="Tabel"/>
              <w:rPr>
                <w:lang w:val="da-DK"/>
              </w:rPr>
            </w:pPr>
            <w:proofErr w:type="spellStart"/>
            <w:r w:rsidRPr="00AE4BB3">
              <w:rPr>
                <w:lang w:val="da-DK"/>
              </w:rPr>
              <w:t>zlpt_get_absence_types</w:t>
            </w:r>
            <w:proofErr w:type="spellEnd"/>
          </w:p>
        </w:tc>
        <w:tc>
          <w:tcPr>
            <w:tcW w:w="992" w:type="dxa"/>
          </w:tcPr>
          <w:p w:rsidR="009C7F88" w:rsidRPr="00010F7F" w:rsidRDefault="009C7F88" w:rsidP="00DB4CE9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R/3 RFC</w:t>
            </w:r>
          </w:p>
        </w:tc>
        <w:tc>
          <w:tcPr>
            <w:tcW w:w="4541" w:type="dxa"/>
          </w:tcPr>
          <w:p w:rsidR="009C7F88" w:rsidRPr="00B13AD7" w:rsidRDefault="00B13AD7" w:rsidP="00DB4CE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Z_LPT_WEB_GET_ABSENCE_TYPES</w:t>
            </w:r>
          </w:p>
        </w:tc>
      </w:tr>
      <w:tr w:rsidR="00DB4CE9" w:rsidRPr="000F38FD" w:rsidTr="00DB4CE9">
        <w:tc>
          <w:tcPr>
            <w:tcW w:w="1219" w:type="dxa"/>
          </w:tcPr>
          <w:p w:rsidR="00DB4CE9" w:rsidRDefault="00DB4CE9" w:rsidP="00DB4CE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DB4CE9" w:rsidRPr="00010F7F" w:rsidRDefault="00DB4CE9" w:rsidP="00DB4CE9">
            <w:pPr>
              <w:pStyle w:val="Tabel"/>
              <w:rPr>
                <w:lang w:val="da-DK"/>
              </w:rPr>
            </w:pPr>
            <w:r w:rsidRPr="00010F7F">
              <w:rPr>
                <w:lang w:val="da-DK"/>
              </w:rPr>
              <w:t xml:space="preserve">Output </w:t>
            </w:r>
            <w:proofErr w:type="spellStart"/>
            <w:r w:rsidRPr="00010F7F">
              <w:rPr>
                <w:lang w:val="da-DK"/>
              </w:rPr>
              <w:t>body</w:t>
            </w:r>
            <w:proofErr w:type="spellEnd"/>
            <w:r w:rsidRPr="00010F7F">
              <w:rPr>
                <w:lang w:val="da-DK"/>
              </w:rPr>
              <w:t>:</w:t>
            </w:r>
          </w:p>
          <w:p w:rsidR="00DB4CE9" w:rsidRPr="00010F7F" w:rsidRDefault="00DB4CE9" w:rsidP="00DB4CE9">
            <w:pPr>
              <w:pStyle w:val="Tabel"/>
              <w:rPr>
                <w:lang w:val="da-DK"/>
              </w:rPr>
            </w:pPr>
            <w:r w:rsidRPr="00010F7F">
              <w:rPr>
                <w:lang w:val="da-DK"/>
              </w:rPr>
              <w:t>{</w:t>
            </w:r>
          </w:p>
          <w:p w:rsidR="00DB4CE9" w:rsidRPr="000F38FD" w:rsidRDefault="00DB4CE9" w:rsidP="00DB4CE9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>“</w:t>
            </w:r>
            <w:r w:rsidR="000F38FD" w:rsidRPr="000F38FD">
              <w:rPr>
                <w:lang w:val="da-DK"/>
              </w:rPr>
              <w:t>ID</w:t>
            </w:r>
            <w:r w:rsidRPr="000F38FD">
              <w:rPr>
                <w:lang w:val="da-DK"/>
              </w:rPr>
              <w:t>":"</w:t>
            </w:r>
            <w:r w:rsidR="000F38FD" w:rsidRPr="000F38FD">
              <w:rPr>
                <w:lang w:val="da-DK"/>
              </w:rPr>
              <w:t>BS</w:t>
            </w:r>
            <w:r w:rsidRPr="000F38FD">
              <w:rPr>
                <w:lang w:val="da-DK"/>
              </w:rPr>
              <w:t xml:space="preserve">", </w:t>
            </w:r>
          </w:p>
          <w:p w:rsidR="00DB4CE9" w:rsidRDefault="00DB4CE9" w:rsidP="00DB4CE9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>"</w:t>
            </w:r>
            <w:proofErr w:type="spellStart"/>
            <w:r w:rsidRPr="000F38FD">
              <w:rPr>
                <w:lang w:val="da-DK"/>
              </w:rPr>
              <w:t>Name</w:t>
            </w:r>
            <w:proofErr w:type="spellEnd"/>
            <w:r w:rsidRPr="000F38FD">
              <w:rPr>
                <w:lang w:val="da-DK"/>
              </w:rPr>
              <w:t>":"</w:t>
            </w:r>
            <w:r w:rsidR="000F38FD" w:rsidRPr="000F38FD">
              <w:rPr>
                <w:lang w:val="da-DK"/>
              </w:rPr>
              <w:t>Hjemmeboende barn syg</w:t>
            </w:r>
            <w:r w:rsidRPr="000F38FD">
              <w:rPr>
                <w:lang w:val="da-DK"/>
              </w:rPr>
              <w:t xml:space="preserve">", </w:t>
            </w:r>
          </w:p>
          <w:p w:rsidR="00F4583E" w:rsidRPr="00F4583E" w:rsidRDefault="00F4583E" w:rsidP="00F4583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  <w:lang w:val="da-DK" w:eastAsia="da-DK"/>
              </w:rPr>
            </w:pPr>
            <w:r>
              <w:rPr>
                <w:lang w:val="da-DK"/>
              </w:rPr>
              <w:t>”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  <w:lang w:val="da-DK" w:eastAsia="da-DK"/>
              </w:rPr>
              <w:t>DefaultHighDate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  <w:lang w:val="da-DK" w:eastAsia="da-DK"/>
              </w:rPr>
              <w:t>”:”true”</w:t>
            </w:r>
          </w:p>
          <w:p w:rsidR="00DB4CE9" w:rsidRPr="000F38FD" w:rsidRDefault="00DB4CE9" w:rsidP="00DB4CE9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>},</w:t>
            </w:r>
          </w:p>
          <w:p w:rsidR="00DB4CE9" w:rsidRPr="000F38FD" w:rsidRDefault="00DB4CE9" w:rsidP="00DB4CE9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 xml:space="preserve">{ </w:t>
            </w:r>
          </w:p>
          <w:p w:rsidR="00DB4CE9" w:rsidRPr="000F38FD" w:rsidRDefault="00DB4CE9" w:rsidP="00DB4CE9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>“</w:t>
            </w:r>
            <w:r w:rsidR="000F38FD">
              <w:rPr>
                <w:lang w:val="da-DK"/>
              </w:rPr>
              <w:t>ID”</w:t>
            </w:r>
            <w:r w:rsidRPr="000F38FD">
              <w:rPr>
                <w:lang w:val="da-DK"/>
              </w:rPr>
              <w:t>:"</w:t>
            </w:r>
            <w:r w:rsidR="000F38FD">
              <w:rPr>
                <w:lang w:val="da-DK"/>
              </w:rPr>
              <w:t>OS</w:t>
            </w:r>
            <w:r w:rsidRPr="000F38FD">
              <w:rPr>
                <w:lang w:val="da-DK"/>
              </w:rPr>
              <w:t xml:space="preserve">", </w:t>
            </w:r>
          </w:p>
          <w:p w:rsidR="00DB4CE9" w:rsidRDefault="000F38FD" w:rsidP="00DB4CE9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"</w:t>
            </w:r>
            <w:proofErr w:type="spellStart"/>
            <w:r>
              <w:rPr>
                <w:lang w:val="da-DK"/>
              </w:rPr>
              <w:t>Name</w:t>
            </w:r>
            <w:proofErr w:type="spellEnd"/>
            <w:r>
              <w:rPr>
                <w:lang w:val="da-DK"/>
              </w:rPr>
              <w:t>":"Omsorgsdage</w:t>
            </w:r>
            <w:r w:rsidR="00DB4CE9" w:rsidRPr="000F38FD">
              <w:rPr>
                <w:lang w:val="da-DK"/>
              </w:rPr>
              <w:t xml:space="preserve">", </w:t>
            </w:r>
          </w:p>
          <w:p w:rsidR="00F4583E" w:rsidRPr="00F4583E" w:rsidRDefault="00F4583E" w:rsidP="00F4583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9"/>
                <w:szCs w:val="19"/>
                <w:lang w:val="da-DK" w:eastAsia="da-DK"/>
              </w:rPr>
            </w:pPr>
            <w:r>
              <w:rPr>
                <w:lang w:val="da-DK"/>
              </w:rPr>
              <w:t>”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  <w:lang w:val="da-DK" w:eastAsia="da-DK"/>
              </w:rPr>
              <w:t>DefaultHighDate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  <w:lang w:val="da-DK" w:eastAsia="da-DK"/>
              </w:rPr>
              <w:t>”:”</w:t>
            </w:r>
            <w:r w:rsidR="00874369">
              <w:rPr>
                <w:rFonts w:ascii="Consolas" w:hAnsi="Consolas" w:cs="Consolas"/>
                <w:kern w:val="0"/>
                <w:sz w:val="19"/>
                <w:szCs w:val="19"/>
                <w:lang w:val="da-DK" w:eastAsia="da-DK"/>
              </w:rPr>
              <w:t>false</w:t>
            </w:r>
            <w:r>
              <w:rPr>
                <w:rFonts w:ascii="Consolas" w:hAnsi="Consolas" w:cs="Consolas"/>
                <w:kern w:val="0"/>
                <w:sz w:val="19"/>
                <w:szCs w:val="19"/>
                <w:lang w:val="da-DK" w:eastAsia="da-DK"/>
              </w:rPr>
              <w:t>”</w:t>
            </w:r>
          </w:p>
          <w:p w:rsidR="00DB4CE9" w:rsidRPr="000F38FD" w:rsidRDefault="00DB4CE9" w:rsidP="00DB4CE9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>}</w:t>
            </w:r>
          </w:p>
        </w:tc>
      </w:tr>
    </w:tbl>
    <w:p w:rsidR="00DB4CE9" w:rsidRDefault="00DB4CE9" w:rsidP="008A1371">
      <w:pPr>
        <w:pStyle w:val="Brdtekst"/>
        <w:rPr>
          <w:lang w:val="da-DK"/>
        </w:rPr>
      </w:pPr>
    </w:p>
    <w:p w:rsidR="002C349C" w:rsidRDefault="002C349C">
      <w:pPr>
        <w:rPr>
          <w:lang w:val="da-DK"/>
        </w:rPr>
      </w:pPr>
      <w:r>
        <w:rPr>
          <w:lang w:val="da-DK"/>
        </w:rPr>
        <w:br w:type="page"/>
      </w:r>
    </w:p>
    <w:p w:rsidR="002C349C" w:rsidRDefault="002C349C" w:rsidP="002C349C">
      <w:pPr>
        <w:pStyle w:val="Overskrift2"/>
        <w:rPr>
          <w:lang w:val="da-DK"/>
        </w:rPr>
      </w:pPr>
      <w:bookmarkStart w:id="11" w:name="_Toc387697853"/>
      <w:proofErr w:type="spellStart"/>
      <w:r>
        <w:rPr>
          <w:lang w:val="da-DK"/>
        </w:rPr>
        <w:lastRenderedPageBreak/>
        <w:t>GetReasonTypes</w:t>
      </w:r>
      <w:bookmarkEnd w:id="11"/>
      <w:proofErr w:type="spellEnd"/>
    </w:p>
    <w:p w:rsidR="002C349C" w:rsidRDefault="002C349C" w:rsidP="008A1371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2C349C" w:rsidTr="002C3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2C349C" w:rsidRDefault="002C349C" w:rsidP="002C349C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2C349C" w:rsidRDefault="002C349C" w:rsidP="002C349C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/KMD.LPT.Mobile.LeaveRequest/MyLeaveRequest/GetReasonTypes</w:t>
            </w:r>
            <w:r w:rsidR="00874369">
              <w:rPr>
                <w:lang w:val="en-US"/>
              </w:rPr>
              <w:t>?AbsTypeID=</w:t>
            </w:r>
          </w:p>
        </w:tc>
      </w:tr>
      <w:tr w:rsidR="002C349C" w:rsidTr="002C349C">
        <w:tc>
          <w:tcPr>
            <w:tcW w:w="1219" w:type="dxa"/>
          </w:tcPr>
          <w:p w:rsidR="002C349C" w:rsidRDefault="002C349C" w:rsidP="002C349C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2C349C" w:rsidRDefault="002C349C" w:rsidP="00D21D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Return a list </w:t>
            </w:r>
            <w:r w:rsidR="00010F7F">
              <w:rPr>
                <w:lang w:val="en-US"/>
              </w:rPr>
              <w:t xml:space="preserve">of </w:t>
            </w:r>
            <w:r>
              <w:rPr>
                <w:lang w:val="en-US"/>
              </w:rPr>
              <w:t xml:space="preserve">reason types used for the </w:t>
            </w:r>
            <w:proofErr w:type="spellStart"/>
            <w:r w:rsidR="00D21D9C">
              <w:rPr>
                <w:lang w:val="en-US"/>
              </w:rPr>
              <w:t>absencetype</w:t>
            </w:r>
            <w:proofErr w:type="spellEnd"/>
            <w:r w:rsidR="00D21D9C">
              <w:rPr>
                <w:lang w:val="en-US"/>
              </w:rPr>
              <w:t xml:space="preserve"> TJ (</w:t>
            </w:r>
            <w:proofErr w:type="spellStart"/>
            <w:r w:rsidR="00D21D9C">
              <w:rPr>
                <w:lang w:val="en-US"/>
              </w:rPr>
              <w:t>Tjeneste</w:t>
            </w:r>
            <w:proofErr w:type="spellEnd"/>
            <w:r w:rsidR="00D21D9C">
              <w:rPr>
                <w:lang w:val="en-US"/>
              </w:rPr>
              <w:t xml:space="preserve"> </w:t>
            </w:r>
            <w:proofErr w:type="spellStart"/>
            <w:r w:rsidR="00D21D9C">
              <w:rPr>
                <w:lang w:val="en-US"/>
              </w:rPr>
              <w:t>fri</w:t>
            </w:r>
            <w:proofErr w:type="spellEnd"/>
            <w:r w:rsidR="00D21D9C">
              <w:rPr>
                <w:lang w:val="en-US"/>
              </w:rPr>
              <w:t xml:space="preserve">). </w:t>
            </w:r>
          </w:p>
        </w:tc>
      </w:tr>
      <w:tr w:rsidR="002C349C" w:rsidTr="002C349C">
        <w:tc>
          <w:tcPr>
            <w:tcW w:w="1219" w:type="dxa"/>
          </w:tcPr>
          <w:p w:rsidR="002C349C" w:rsidRDefault="002C349C" w:rsidP="002C349C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C349C" w:rsidTr="002C349C">
        <w:tc>
          <w:tcPr>
            <w:tcW w:w="1219" w:type="dxa"/>
          </w:tcPr>
          <w:p w:rsidR="002C349C" w:rsidRDefault="00C70BB5" w:rsidP="002C349C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r w:rsidR="002C349C">
              <w:rPr>
                <w:lang w:val="en-US"/>
              </w:rPr>
              <w:t>input parameters</w:t>
            </w:r>
          </w:p>
        </w:tc>
        <w:tc>
          <w:tcPr>
            <w:tcW w:w="2892" w:type="dxa"/>
          </w:tcPr>
          <w:p w:rsidR="002C349C" w:rsidRDefault="00874369" w:rsidP="002C349C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AbsTypeID</w:t>
            </w:r>
            <w:proofErr w:type="spellEnd"/>
          </w:p>
        </w:tc>
        <w:tc>
          <w:tcPr>
            <w:tcW w:w="992" w:type="dxa"/>
          </w:tcPr>
          <w:p w:rsidR="002C349C" w:rsidRPr="00DB4CE9" w:rsidRDefault="00874369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2C349C" w:rsidRDefault="00874369" w:rsidP="0087436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OPTIONAL URL inline parameter to get list based on </w:t>
            </w:r>
            <w:proofErr w:type="spellStart"/>
            <w:r>
              <w:rPr>
                <w:lang w:val="en-US"/>
              </w:rPr>
              <w:t>AbsType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</w:tr>
      <w:tr w:rsidR="002C349C" w:rsidTr="002C349C">
        <w:tc>
          <w:tcPr>
            <w:tcW w:w="1219" w:type="dxa"/>
          </w:tcPr>
          <w:p w:rsidR="002C349C" w:rsidRDefault="002C349C" w:rsidP="002C349C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2C349C" w:rsidRDefault="002C349C" w:rsidP="002C349C">
            <w:pPr>
              <w:pStyle w:val="Tabel"/>
              <w:rPr>
                <w:lang w:val="en-US"/>
              </w:rPr>
            </w:pPr>
          </w:p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2C349C" w:rsidRDefault="006D3309" w:rsidP="002C349C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2C349C" w:rsidRDefault="002C349C" w:rsidP="002C349C">
            <w:pPr>
              <w:pStyle w:val="Tabel"/>
              <w:ind w:left="0"/>
              <w:rPr>
                <w:lang w:val="en-US"/>
              </w:rPr>
            </w:pPr>
          </w:p>
        </w:tc>
        <w:tc>
          <w:tcPr>
            <w:tcW w:w="4541" w:type="dxa"/>
          </w:tcPr>
          <w:p w:rsidR="002C349C" w:rsidRDefault="002C349C" w:rsidP="002C349C">
            <w:pPr>
              <w:pStyle w:val="Tabel"/>
              <w:rPr>
                <w:lang w:val="en-US"/>
              </w:rPr>
            </w:pPr>
          </w:p>
          <w:p w:rsidR="002C349C" w:rsidRDefault="002C349C" w:rsidP="002C349C">
            <w:pPr>
              <w:pStyle w:val="Tabel"/>
              <w:rPr>
                <w:lang w:val="en-US"/>
              </w:rPr>
            </w:pPr>
          </w:p>
          <w:p w:rsidR="002C349C" w:rsidRDefault="002C349C" w:rsidP="002C349C">
            <w:pPr>
              <w:pStyle w:val="Tabel"/>
              <w:rPr>
                <w:lang w:val="en-US"/>
              </w:rPr>
            </w:pPr>
          </w:p>
          <w:p w:rsidR="002C349C" w:rsidRDefault="002C349C" w:rsidP="002C349C">
            <w:pPr>
              <w:pStyle w:val="Tabel"/>
              <w:rPr>
                <w:lang w:val="en-US"/>
              </w:rPr>
            </w:pPr>
          </w:p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2C349C" w:rsidTr="002C349C">
        <w:tc>
          <w:tcPr>
            <w:tcW w:w="1219" w:type="dxa"/>
          </w:tcPr>
          <w:p w:rsidR="002C349C" w:rsidRDefault="002C349C" w:rsidP="002C349C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2C349C" w:rsidRDefault="002C349C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2C349C" w:rsidRDefault="002C349C" w:rsidP="002C349C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AE4BB3" w:rsidRPr="000F38FD" w:rsidTr="00AE4BB3">
        <w:tc>
          <w:tcPr>
            <w:tcW w:w="1219" w:type="dxa"/>
          </w:tcPr>
          <w:p w:rsidR="00AE4BB3" w:rsidRDefault="00AE4BB3" w:rsidP="002C349C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AE4BB3" w:rsidRPr="002C349C" w:rsidRDefault="00AE4BB3" w:rsidP="002C349C">
            <w:pPr>
              <w:pStyle w:val="Tabel"/>
              <w:rPr>
                <w:lang w:val="da-DK"/>
              </w:rPr>
            </w:pPr>
            <w:proofErr w:type="spellStart"/>
            <w:r w:rsidRPr="00AE4BB3">
              <w:rPr>
                <w:lang w:val="da-DK"/>
              </w:rPr>
              <w:t>zlpt_get_reasons</w:t>
            </w:r>
            <w:proofErr w:type="spellEnd"/>
          </w:p>
        </w:tc>
        <w:tc>
          <w:tcPr>
            <w:tcW w:w="992" w:type="dxa"/>
          </w:tcPr>
          <w:p w:rsidR="00AE4BB3" w:rsidRPr="002C349C" w:rsidRDefault="00AE4BB3" w:rsidP="002C349C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R/3 RFC</w:t>
            </w:r>
          </w:p>
        </w:tc>
        <w:tc>
          <w:tcPr>
            <w:tcW w:w="4541" w:type="dxa"/>
          </w:tcPr>
          <w:p w:rsidR="00AE4BB3" w:rsidRPr="00B13AD7" w:rsidRDefault="00B13AD7" w:rsidP="002C349C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Z_LPT_WEB_GET_REASONS</w:t>
            </w:r>
          </w:p>
        </w:tc>
      </w:tr>
      <w:tr w:rsidR="002C349C" w:rsidRPr="000F38FD" w:rsidTr="002C349C">
        <w:tc>
          <w:tcPr>
            <w:tcW w:w="1219" w:type="dxa"/>
          </w:tcPr>
          <w:p w:rsidR="002C349C" w:rsidRDefault="002C349C" w:rsidP="002C349C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2C349C" w:rsidRPr="002C349C" w:rsidRDefault="002C349C" w:rsidP="002C349C">
            <w:pPr>
              <w:pStyle w:val="Tabel"/>
              <w:rPr>
                <w:lang w:val="da-DK"/>
              </w:rPr>
            </w:pPr>
            <w:r w:rsidRPr="002C349C">
              <w:rPr>
                <w:lang w:val="da-DK"/>
              </w:rPr>
              <w:t xml:space="preserve">Output </w:t>
            </w:r>
            <w:proofErr w:type="spellStart"/>
            <w:r w:rsidRPr="002C349C">
              <w:rPr>
                <w:lang w:val="da-DK"/>
              </w:rPr>
              <w:t>body</w:t>
            </w:r>
            <w:proofErr w:type="spellEnd"/>
            <w:r w:rsidRPr="002C349C">
              <w:rPr>
                <w:lang w:val="da-DK"/>
              </w:rPr>
              <w:t>:</w:t>
            </w:r>
          </w:p>
          <w:p w:rsidR="002C349C" w:rsidRPr="002C349C" w:rsidRDefault="002C349C" w:rsidP="002C349C">
            <w:pPr>
              <w:pStyle w:val="Tabel"/>
              <w:rPr>
                <w:lang w:val="da-DK"/>
              </w:rPr>
            </w:pPr>
            <w:r w:rsidRPr="002C349C">
              <w:rPr>
                <w:lang w:val="da-DK"/>
              </w:rPr>
              <w:t>{</w:t>
            </w:r>
          </w:p>
          <w:p w:rsidR="002C349C" w:rsidRPr="000F38FD" w:rsidRDefault="00D21D9C" w:rsidP="002C349C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“ID":"AB</w:t>
            </w:r>
            <w:r w:rsidR="002C349C" w:rsidRPr="000F38FD">
              <w:rPr>
                <w:lang w:val="da-DK"/>
              </w:rPr>
              <w:t xml:space="preserve">", </w:t>
            </w:r>
          </w:p>
          <w:p w:rsidR="002C349C" w:rsidRPr="000F38FD" w:rsidRDefault="002C349C" w:rsidP="002C349C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>"</w:t>
            </w:r>
            <w:proofErr w:type="spellStart"/>
            <w:r w:rsidRPr="000F38FD">
              <w:rPr>
                <w:lang w:val="da-DK"/>
              </w:rPr>
              <w:t>Name</w:t>
            </w:r>
            <w:proofErr w:type="spellEnd"/>
            <w:r w:rsidRPr="000F38FD">
              <w:rPr>
                <w:lang w:val="da-DK"/>
              </w:rPr>
              <w:t>":"</w:t>
            </w:r>
            <w:r w:rsidR="00D21D9C">
              <w:rPr>
                <w:lang w:val="da-DK"/>
              </w:rPr>
              <w:t>Bryllup i den nærmeste familie</w:t>
            </w:r>
            <w:r w:rsidRPr="000F38FD">
              <w:rPr>
                <w:lang w:val="da-DK"/>
              </w:rPr>
              <w:t xml:space="preserve">", </w:t>
            </w:r>
          </w:p>
          <w:p w:rsidR="002C349C" w:rsidRPr="000F38FD" w:rsidRDefault="002C349C" w:rsidP="002C349C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>},</w:t>
            </w:r>
          </w:p>
          <w:p w:rsidR="002C349C" w:rsidRPr="000F38FD" w:rsidRDefault="002C349C" w:rsidP="002C349C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 xml:space="preserve">{ </w:t>
            </w:r>
          </w:p>
          <w:p w:rsidR="002C349C" w:rsidRPr="000F38FD" w:rsidRDefault="002C349C" w:rsidP="002C349C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>“</w:t>
            </w:r>
            <w:r>
              <w:rPr>
                <w:lang w:val="da-DK"/>
              </w:rPr>
              <w:t>ID”</w:t>
            </w:r>
            <w:r w:rsidRPr="000F38FD">
              <w:rPr>
                <w:lang w:val="da-DK"/>
              </w:rPr>
              <w:t>:"</w:t>
            </w:r>
            <w:r w:rsidR="00D21D9C">
              <w:rPr>
                <w:lang w:val="da-DK"/>
              </w:rPr>
              <w:t>BO</w:t>
            </w:r>
            <w:r w:rsidRPr="000F38FD">
              <w:rPr>
                <w:lang w:val="da-DK"/>
              </w:rPr>
              <w:t xml:space="preserve">", </w:t>
            </w:r>
          </w:p>
          <w:p w:rsidR="002C349C" w:rsidRPr="000F38FD" w:rsidRDefault="002C349C" w:rsidP="002C349C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"</w:t>
            </w:r>
            <w:proofErr w:type="spellStart"/>
            <w:r>
              <w:rPr>
                <w:lang w:val="da-DK"/>
              </w:rPr>
              <w:t>Name</w:t>
            </w:r>
            <w:proofErr w:type="spellEnd"/>
            <w:r>
              <w:rPr>
                <w:lang w:val="da-DK"/>
              </w:rPr>
              <w:t>":"</w:t>
            </w:r>
            <w:r w:rsidR="00D21D9C">
              <w:rPr>
                <w:lang w:val="da-DK"/>
              </w:rPr>
              <w:t>Borgerligt ombud</w:t>
            </w:r>
            <w:r w:rsidRPr="000F38FD">
              <w:rPr>
                <w:lang w:val="da-DK"/>
              </w:rPr>
              <w:t xml:space="preserve">", </w:t>
            </w:r>
          </w:p>
          <w:p w:rsidR="002C349C" w:rsidRPr="000F38FD" w:rsidRDefault="002C349C" w:rsidP="002C349C">
            <w:pPr>
              <w:pStyle w:val="Tabel"/>
              <w:rPr>
                <w:lang w:val="da-DK"/>
              </w:rPr>
            </w:pPr>
            <w:r w:rsidRPr="000F38FD">
              <w:rPr>
                <w:lang w:val="da-DK"/>
              </w:rPr>
              <w:t>}</w:t>
            </w:r>
          </w:p>
        </w:tc>
      </w:tr>
    </w:tbl>
    <w:p w:rsidR="002C349C" w:rsidRDefault="002C349C" w:rsidP="002C349C">
      <w:pPr>
        <w:pStyle w:val="Brdtekst"/>
        <w:rPr>
          <w:lang w:val="da-DK"/>
        </w:rPr>
      </w:pPr>
    </w:p>
    <w:p w:rsidR="00014785" w:rsidRDefault="00014785">
      <w:pPr>
        <w:rPr>
          <w:lang w:val="da-DK"/>
        </w:rPr>
      </w:pPr>
      <w:r>
        <w:rPr>
          <w:lang w:val="da-DK"/>
        </w:rPr>
        <w:br w:type="page"/>
      </w:r>
    </w:p>
    <w:p w:rsidR="006D6F42" w:rsidRDefault="006D6F42" w:rsidP="006D6F42">
      <w:pPr>
        <w:pStyle w:val="Overskrift2"/>
        <w:rPr>
          <w:lang w:val="da-DK"/>
        </w:rPr>
      </w:pPr>
      <w:bookmarkStart w:id="12" w:name="_Toc387697854"/>
      <w:proofErr w:type="spellStart"/>
      <w:r>
        <w:rPr>
          <w:lang w:val="da-DK"/>
        </w:rPr>
        <w:lastRenderedPageBreak/>
        <w:t>GetAbsenceList</w:t>
      </w:r>
      <w:bookmarkEnd w:id="12"/>
      <w:proofErr w:type="spellEnd"/>
    </w:p>
    <w:p w:rsidR="006D6F42" w:rsidRDefault="006D6F42" w:rsidP="006D6F42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6D6F42" w:rsidTr="006D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6D6F42" w:rsidRDefault="006D6F42" w:rsidP="006D6F4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6D6F42" w:rsidRDefault="006D6F42" w:rsidP="006D6F4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</w:t>
            </w:r>
            <w:proofErr w:type="spellStart"/>
            <w:r w:rsidRPr="002C349C">
              <w:rPr>
                <w:lang w:val="en-US"/>
              </w:rPr>
              <w:t>KMD.LPT.Mobile.LeaveReque</w:t>
            </w:r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MyLeaveRequest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GetAbsenceList</w:t>
            </w:r>
            <w:proofErr w:type="spellEnd"/>
          </w:p>
        </w:tc>
      </w:tr>
      <w:tr w:rsidR="006D6F42" w:rsidTr="006D6F42">
        <w:tc>
          <w:tcPr>
            <w:tcW w:w="1219" w:type="dxa"/>
          </w:tcPr>
          <w:p w:rsidR="006D6F42" w:rsidRDefault="006D6F42" w:rsidP="006D6F4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6D6F42" w:rsidRDefault="006D6F42" w:rsidP="000A458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Returns the list o</w:t>
            </w:r>
            <w:r w:rsidR="000A4581">
              <w:rPr>
                <w:lang w:val="en-US"/>
              </w:rPr>
              <w:t xml:space="preserve">f reported absence based on </w:t>
            </w:r>
            <w:proofErr w:type="spellStart"/>
            <w:r w:rsidR="000A4581">
              <w:rPr>
                <w:lang w:val="en-US"/>
              </w:rPr>
              <w:t>StartD</w:t>
            </w:r>
            <w:r>
              <w:rPr>
                <w:lang w:val="en-US"/>
              </w:rPr>
              <w:t>ate</w:t>
            </w:r>
            <w:proofErr w:type="spellEnd"/>
          </w:p>
        </w:tc>
      </w:tr>
      <w:tr w:rsidR="006D6F42" w:rsidTr="006D6F42">
        <w:tc>
          <w:tcPr>
            <w:tcW w:w="1219" w:type="dxa"/>
          </w:tcPr>
          <w:p w:rsidR="006D6F42" w:rsidRDefault="006D6F42" w:rsidP="006D6F4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6D6F42" w:rsidRDefault="000A4581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6D6F42" w:rsidTr="006D6F42">
        <w:tc>
          <w:tcPr>
            <w:tcW w:w="1219" w:type="dxa"/>
          </w:tcPr>
          <w:p w:rsidR="006D6F42" w:rsidRDefault="006D6F42" w:rsidP="006D6F4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input parameters</w:t>
            </w:r>
          </w:p>
        </w:tc>
        <w:tc>
          <w:tcPr>
            <w:tcW w:w="2892" w:type="dxa"/>
          </w:tcPr>
          <w:p w:rsidR="006D6F42" w:rsidRDefault="000A4581" w:rsidP="006D6F42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</w:t>
            </w:r>
            <w:r w:rsidR="006D6F42">
              <w:rPr>
                <w:lang w:val="en-US"/>
              </w:rPr>
              <w:t>Date</w:t>
            </w:r>
            <w:proofErr w:type="spellEnd"/>
          </w:p>
          <w:p w:rsidR="00FB0606" w:rsidRDefault="009215D6" w:rsidP="000A4581">
            <w:pPr>
              <w:pStyle w:val="Tabel"/>
              <w:rPr>
                <w:lang w:val="en-US"/>
              </w:rPr>
            </w:pPr>
            <w:proofErr w:type="spellStart"/>
            <w:r w:rsidRPr="00F46095">
              <w:rPr>
                <w:lang w:val="en-US"/>
              </w:rPr>
              <w:t>EmployeeID</w:t>
            </w:r>
            <w:proofErr w:type="spellEnd"/>
          </w:p>
        </w:tc>
        <w:tc>
          <w:tcPr>
            <w:tcW w:w="992" w:type="dxa"/>
          </w:tcPr>
          <w:p w:rsidR="006D6F42" w:rsidRDefault="006D6F42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9215D6" w:rsidRPr="00DB4CE9" w:rsidRDefault="000A4581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6D6F42" w:rsidRDefault="006D6F42" w:rsidP="000A4581">
            <w:pPr>
              <w:pStyle w:val="Tabel"/>
              <w:rPr>
                <w:lang w:val="en-US" w:eastAsia="da-DK"/>
              </w:rPr>
            </w:pPr>
            <w:r w:rsidRPr="00474889">
              <w:rPr>
                <w:lang w:val="en-US" w:eastAsia="da-DK"/>
              </w:rPr>
              <w:t>"</w:t>
            </w:r>
            <w:proofErr w:type="spellStart"/>
            <w:proofErr w:type="gramStart"/>
            <w:r w:rsidR="000A4581">
              <w:rPr>
                <w:rFonts w:ascii="Consolas" w:hAnsi="Consolas" w:cs="Consolas"/>
                <w:sz w:val="19"/>
                <w:szCs w:val="19"/>
                <w:lang w:val="en-US" w:eastAsia="da-DK"/>
              </w:rPr>
              <w:t>yyyy</w:t>
            </w:r>
            <w:proofErr w:type="spellEnd"/>
            <w:r w:rsidR="000A4581">
              <w:rPr>
                <w:rFonts w:ascii="Consolas" w:hAnsi="Consolas" w:cs="Consolas"/>
                <w:sz w:val="19"/>
                <w:szCs w:val="19"/>
                <w:lang w:val="en-US" w:eastAsia="da-DK"/>
              </w:rPr>
              <w:t>-MM-</w:t>
            </w:r>
            <w:proofErr w:type="spellStart"/>
            <w:r w:rsidR="000A4581">
              <w:rPr>
                <w:rFonts w:ascii="Consolas" w:hAnsi="Consolas" w:cs="Consolas"/>
                <w:sz w:val="19"/>
                <w:szCs w:val="19"/>
                <w:lang w:val="en-US" w:eastAsia="da-DK"/>
              </w:rPr>
              <w:t>dd</w:t>
            </w:r>
            <w:proofErr w:type="spellEnd"/>
            <w:proofErr w:type="gramEnd"/>
            <w:r w:rsidR="000A4581">
              <w:rPr>
                <w:lang w:val="en-US" w:eastAsia="da-DK"/>
              </w:rPr>
              <w:t>", Optional. Default: today’s day</w:t>
            </w:r>
          </w:p>
          <w:p w:rsidR="000A4581" w:rsidRDefault="000A4581" w:rsidP="000A458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Optional. Default: USER’s main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</w:tr>
      <w:tr w:rsidR="006D6F42" w:rsidTr="006D6F42">
        <w:tc>
          <w:tcPr>
            <w:tcW w:w="1219" w:type="dxa"/>
          </w:tcPr>
          <w:p w:rsidR="006D6F42" w:rsidRDefault="006D6F42" w:rsidP="006D6F4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0A4581" w:rsidRDefault="000A4581" w:rsidP="00FB0606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AbsenceMainList</w:t>
            </w:r>
            <w:proofErr w:type="spellEnd"/>
          </w:p>
          <w:p w:rsidR="0038567E" w:rsidRPr="0038567E" w:rsidRDefault="0038567E" w:rsidP="0038567E">
            <w:pPr>
              <w:pStyle w:val="Tabel"/>
              <w:ind w:left="340"/>
              <w:rPr>
                <w:lang w:val="en-US" w:eastAsia="da-DK"/>
              </w:rPr>
            </w:pPr>
            <w:proofErr w:type="spellStart"/>
            <w:r>
              <w:rPr>
                <w:lang w:val="en-US" w:eastAsia="da-DK"/>
              </w:rPr>
              <w:t>RequestID</w:t>
            </w:r>
            <w:proofErr w:type="spellEnd"/>
            <w:r w:rsidRPr="0038567E">
              <w:rPr>
                <w:lang w:val="en-US" w:eastAsia="da-DK"/>
              </w:rPr>
              <w:t xml:space="preserve">                                          </w:t>
            </w:r>
            <w:r>
              <w:rPr>
                <w:lang w:val="en-US" w:eastAsia="da-DK"/>
              </w:rPr>
              <w:t xml:space="preserve">            </w:t>
            </w:r>
            <w:proofErr w:type="spellStart"/>
            <w:r>
              <w:rPr>
                <w:lang w:val="en-US" w:eastAsia="da-DK"/>
              </w:rPr>
              <w:t>AbsenceID</w:t>
            </w:r>
            <w:proofErr w:type="spellEnd"/>
            <w:r w:rsidRPr="0038567E">
              <w:rPr>
                <w:lang w:val="en-US" w:eastAsia="da-DK"/>
              </w:rPr>
              <w:t xml:space="preserve">                             </w:t>
            </w:r>
            <w:r>
              <w:rPr>
                <w:lang w:val="en-US" w:eastAsia="da-DK"/>
              </w:rPr>
              <w:t xml:space="preserve">                     </w:t>
            </w:r>
            <w:proofErr w:type="spellStart"/>
            <w:r>
              <w:rPr>
                <w:lang w:val="en-US" w:eastAsia="da-DK"/>
              </w:rPr>
              <w:t>AbsenceName</w:t>
            </w:r>
            <w:proofErr w:type="spellEnd"/>
            <w:r w:rsidRPr="0038567E">
              <w:rPr>
                <w:lang w:val="en-US" w:eastAsia="da-DK"/>
              </w:rPr>
              <w:t xml:space="preserve">                           </w:t>
            </w:r>
            <w:r>
              <w:rPr>
                <w:lang w:val="en-US" w:eastAsia="da-DK"/>
              </w:rPr>
              <w:t xml:space="preserve">                           Name</w:t>
            </w:r>
            <w:r w:rsidRPr="0038567E">
              <w:rPr>
                <w:lang w:val="en-US" w:eastAsia="da-DK"/>
              </w:rPr>
              <w:t xml:space="preserve">                            </w:t>
            </w:r>
            <w:r>
              <w:rPr>
                <w:lang w:val="en-US" w:eastAsia="da-DK"/>
              </w:rPr>
              <w:t xml:space="preserve">                       </w:t>
            </w:r>
            <w:proofErr w:type="spellStart"/>
            <w:r>
              <w:rPr>
                <w:lang w:val="en-US" w:eastAsia="da-DK"/>
              </w:rPr>
              <w:t>StatusID</w:t>
            </w:r>
            <w:proofErr w:type="spellEnd"/>
            <w:r w:rsidRPr="0038567E">
              <w:rPr>
                <w:lang w:val="en-US" w:eastAsia="da-DK"/>
              </w:rPr>
              <w:t xml:space="preserve">                              </w:t>
            </w:r>
            <w:r>
              <w:rPr>
                <w:lang w:val="en-US" w:eastAsia="da-DK"/>
              </w:rPr>
              <w:t xml:space="preserve">                     </w:t>
            </w:r>
            <w:proofErr w:type="spellStart"/>
            <w:r>
              <w:rPr>
                <w:lang w:val="en-US" w:eastAsia="da-DK"/>
              </w:rPr>
              <w:t>StatusText</w:t>
            </w:r>
            <w:proofErr w:type="spellEnd"/>
            <w:r w:rsidRPr="0038567E">
              <w:rPr>
                <w:lang w:val="en-US" w:eastAsia="da-DK"/>
              </w:rPr>
              <w:t xml:space="preserve">                      </w:t>
            </w:r>
            <w:r>
              <w:rPr>
                <w:lang w:val="en-US" w:eastAsia="da-DK"/>
              </w:rPr>
              <w:t xml:space="preserve">                       Comments</w:t>
            </w:r>
            <w:r w:rsidRPr="0038567E">
              <w:rPr>
                <w:lang w:val="en-US" w:eastAsia="da-DK"/>
              </w:rPr>
              <w:t xml:space="preserve">                        </w:t>
            </w:r>
            <w:r>
              <w:rPr>
                <w:lang w:val="en-US" w:eastAsia="da-DK"/>
              </w:rPr>
              <w:t xml:space="preserve">                     </w:t>
            </w:r>
            <w:proofErr w:type="spellStart"/>
            <w:r>
              <w:rPr>
                <w:lang w:val="en-US" w:eastAsia="da-DK"/>
              </w:rPr>
              <w:t>NewComment</w:t>
            </w:r>
            <w:proofErr w:type="spellEnd"/>
            <w:r w:rsidRPr="0038567E">
              <w:rPr>
                <w:lang w:val="en-US" w:eastAsia="da-DK"/>
              </w:rPr>
              <w:t xml:space="preserve">                     </w:t>
            </w:r>
            <w:r>
              <w:rPr>
                <w:lang w:val="en-US" w:eastAsia="da-DK"/>
              </w:rPr>
              <w:t xml:space="preserve">                      </w:t>
            </w:r>
            <w:proofErr w:type="spellStart"/>
            <w:r>
              <w:rPr>
                <w:lang w:val="en-US" w:eastAsia="da-DK"/>
              </w:rPr>
              <w:t>StartDate</w:t>
            </w:r>
            <w:proofErr w:type="spellEnd"/>
            <w:r w:rsidRPr="0038567E">
              <w:rPr>
                <w:lang w:val="en-US" w:eastAsia="da-DK"/>
              </w:rPr>
              <w:t xml:space="preserve">                              </w:t>
            </w:r>
            <w:r>
              <w:rPr>
                <w:lang w:val="en-US" w:eastAsia="da-DK"/>
              </w:rPr>
              <w:t xml:space="preserve">             </w:t>
            </w:r>
            <w:proofErr w:type="spellStart"/>
            <w:r>
              <w:rPr>
                <w:lang w:val="en-US" w:eastAsia="da-DK"/>
              </w:rPr>
              <w:t>EndDate</w:t>
            </w:r>
            <w:proofErr w:type="spellEnd"/>
            <w:r w:rsidRPr="0038567E">
              <w:rPr>
                <w:lang w:val="en-US" w:eastAsia="da-DK"/>
              </w:rPr>
              <w:t xml:space="preserve">                  </w:t>
            </w:r>
            <w:r>
              <w:rPr>
                <w:lang w:val="en-US" w:eastAsia="da-DK"/>
              </w:rPr>
              <w:t xml:space="preserve">                          Hours</w:t>
            </w:r>
            <w:r w:rsidRPr="0038567E">
              <w:rPr>
                <w:lang w:val="en-US" w:eastAsia="da-DK"/>
              </w:rPr>
              <w:t xml:space="preserve">                       </w:t>
            </w:r>
            <w:r>
              <w:rPr>
                <w:lang w:val="en-US" w:eastAsia="da-DK"/>
              </w:rPr>
              <w:t xml:space="preserve">                        </w:t>
            </w:r>
            <w:proofErr w:type="spellStart"/>
            <w:r>
              <w:rPr>
                <w:lang w:val="en-US" w:eastAsia="da-DK"/>
              </w:rPr>
              <w:t>EndTime</w:t>
            </w:r>
            <w:proofErr w:type="spellEnd"/>
            <w:r w:rsidRPr="0038567E">
              <w:rPr>
                <w:lang w:val="en-US" w:eastAsia="da-DK"/>
              </w:rPr>
              <w:t xml:space="preserve">                                </w:t>
            </w:r>
            <w:r>
              <w:rPr>
                <w:lang w:val="en-US" w:eastAsia="da-DK"/>
              </w:rPr>
              <w:t xml:space="preserve">            </w:t>
            </w:r>
            <w:proofErr w:type="spellStart"/>
            <w:r>
              <w:rPr>
                <w:lang w:val="en-US" w:eastAsia="da-DK"/>
              </w:rPr>
              <w:t>StartTime</w:t>
            </w:r>
            <w:proofErr w:type="spellEnd"/>
            <w:r w:rsidRPr="0038567E">
              <w:rPr>
                <w:lang w:val="en-US" w:eastAsia="da-DK"/>
              </w:rPr>
              <w:t xml:space="preserve">                    </w:t>
            </w:r>
            <w:r>
              <w:rPr>
                <w:lang w:val="en-US" w:eastAsia="da-DK"/>
              </w:rPr>
              <w:t xml:space="preserve">                         </w:t>
            </w:r>
            <w:proofErr w:type="spellStart"/>
            <w:r>
              <w:rPr>
                <w:lang w:val="en-US" w:eastAsia="da-DK"/>
              </w:rPr>
              <w:t>UserID</w:t>
            </w:r>
            <w:proofErr w:type="spellEnd"/>
          </w:p>
          <w:p w:rsidR="000E2449" w:rsidRDefault="000E2449" w:rsidP="0038567E">
            <w:pPr>
              <w:pStyle w:val="Tabel"/>
              <w:rPr>
                <w:lang w:val="en-US"/>
              </w:rPr>
            </w:pPr>
          </w:p>
          <w:p w:rsidR="0038567E" w:rsidRDefault="0038567E" w:rsidP="0038567E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AbsenceExtra</w:t>
            </w:r>
            <w:proofErr w:type="spellEnd"/>
          </w:p>
          <w:p w:rsidR="006D6F42" w:rsidRPr="00D10D3A" w:rsidRDefault="0038567E" w:rsidP="00D10D3A">
            <w:pPr>
              <w:pStyle w:val="Tabel"/>
              <w:ind w:left="340"/>
            </w:pPr>
            <w:proofErr w:type="spellStart"/>
            <w:r w:rsidRPr="00D10D3A">
              <w:t>RequestID</w:t>
            </w:r>
            <w:proofErr w:type="spellEnd"/>
            <w:r w:rsidRPr="00D10D3A">
              <w:t xml:space="preserve">                                                </w:t>
            </w:r>
            <w:proofErr w:type="spellStart"/>
            <w:r w:rsidRPr="00D10D3A">
              <w:t>ActualDeliveryDate</w:t>
            </w:r>
            <w:proofErr w:type="spellEnd"/>
            <w:r w:rsidRPr="00D10D3A">
              <w:t xml:space="preserve">                                            </w:t>
            </w:r>
            <w:proofErr w:type="spellStart"/>
            <w:r w:rsidRPr="00D10D3A">
              <w:t>ChildCPR</w:t>
            </w:r>
            <w:proofErr w:type="spellEnd"/>
            <w:r w:rsidRPr="00D10D3A">
              <w:t xml:space="preserve">                                   </w:t>
            </w:r>
            <w:proofErr w:type="spellStart"/>
            <w:r w:rsidRPr="00D10D3A">
              <w:t>ChildID</w:t>
            </w:r>
            <w:proofErr w:type="spellEnd"/>
            <w:r w:rsidRPr="00D10D3A">
              <w:t xml:space="preserve">                                  </w:t>
            </w:r>
            <w:proofErr w:type="spellStart"/>
            <w:r w:rsidRPr="00D10D3A">
              <w:t>ExpectedDeliveryDate</w:t>
            </w:r>
            <w:proofErr w:type="spellEnd"/>
            <w:r w:rsidRPr="00D10D3A">
              <w:t xml:space="preserve">                                                     </w:t>
            </w:r>
            <w:proofErr w:type="spellStart"/>
            <w:r w:rsidRPr="00D10D3A">
              <w:t>ReasonTypeID</w:t>
            </w:r>
            <w:proofErr w:type="spellEnd"/>
            <w:r w:rsidRPr="00D10D3A">
              <w:t xml:space="preserve">                                                       </w:t>
            </w:r>
            <w:proofErr w:type="spellStart"/>
            <w:r w:rsidRPr="00D10D3A">
              <w:t>ReasonTypeText</w:t>
            </w:r>
            <w:proofErr w:type="spellEnd"/>
            <w:r w:rsidRPr="00D10D3A">
              <w:t xml:space="preserve">                                                     </w:t>
            </w:r>
            <w:proofErr w:type="spellStart"/>
            <w:r w:rsidRPr="00D10D3A">
              <w:t>WorkInjuryDate</w:t>
            </w:r>
            <w:proofErr w:type="spellEnd"/>
            <w:r w:rsidRPr="00D10D3A">
              <w:t xml:space="preserve">                                                        </w:t>
            </w:r>
            <w:proofErr w:type="spellStart"/>
            <w:r w:rsidRPr="00D10D3A">
              <w:t>WorkInjuryID</w:t>
            </w:r>
            <w:proofErr w:type="spellEnd"/>
            <w:r w:rsidRPr="00D10D3A">
              <w:t xml:space="preserve"> </w:t>
            </w:r>
          </w:p>
          <w:p w:rsidR="0038567E" w:rsidRPr="0038567E" w:rsidRDefault="0038567E" w:rsidP="0038567E">
            <w:pPr>
              <w:pStyle w:val="Tabel"/>
              <w:ind w:left="340"/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</w:pPr>
          </w:p>
          <w:p w:rsidR="006D6F42" w:rsidRDefault="006D6F42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6D6F42" w:rsidRDefault="006D6F42" w:rsidP="006D6F42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6D6F42" w:rsidRPr="0038567E" w:rsidRDefault="000A4581" w:rsidP="0038567E">
            <w:pPr>
              <w:pStyle w:val="Tabel"/>
            </w:pPr>
            <w:proofErr w:type="spellStart"/>
            <w:r w:rsidRPr="0038567E">
              <w:t>Stucture</w:t>
            </w:r>
            <w:proofErr w:type="spellEnd"/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0A4581" w:rsidRPr="0038567E" w:rsidRDefault="000A4581" w:rsidP="0038567E">
            <w:pPr>
              <w:pStyle w:val="Tabel"/>
            </w:pPr>
            <w:r w:rsidRPr="0038567E">
              <w:t>String</w:t>
            </w:r>
          </w:p>
          <w:p w:rsidR="0038567E" w:rsidRPr="0038567E" w:rsidRDefault="0038567E" w:rsidP="0038567E">
            <w:pPr>
              <w:pStyle w:val="Tabel"/>
            </w:pPr>
          </w:p>
          <w:p w:rsidR="0038567E" w:rsidRPr="0038567E" w:rsidRDefault="0038567E" w:rsidP="0038567E">
            <w:pPr>
              <w:pStyle w:val="Tabel"/>
            </w:pPr>
            <w:proofErr w:type="spellStart"/>
            <w:r w:rsidRPr="0038567E">
              <w:t>Stucture</w:t>
            </w:r>
            <w:proofErr w:type="spellEnd"/>
          </w:p>
          <w:p w:rsidR="0038567E" w:rsidRPr="0038567E" w:rsidRDefault="0038567E" w:rsidP="0038567E">
            <w:pPr>
              <w:pStyle w:val="Tabel"/>
            </w:pPr>
            <w:r w:rsidRPr="0038567E">
              <w:t>String</w:t>
            </w:r>
          </w:p>
          <w:p w:rsidR="0038567E" w:rsidRPr="0038567E" w:rsidRDefault="0038567E" w:rsidP="0038567E">
            <w:pPr>
              <w:pStyle w:val="Tabel"/>
            </w:pPr>
            <w:r w:rsidRPr="0038567E">
              <w:t>String</w:t>
            </w:r>
          </w:p>
          <w:p w:rsidR="0038567E" w:rsidRPr="0038567E" w:rsidRDefault="0038567E" w:rsidP="0038567E">
            <w:pPr>
              <w:pStyle w:val="Tabel"/>
            </w:pPr>
            <w:r w:rsidRPr="0038567E">
              <w:t>String</w:t>
            </w:r>
          </w:p>
          <w:p w:rsidR="0038567E" w:rsidRPr="0038567E" w:rsidRDefault="0038567E" w:rsidP="0038567E">
            <w:pPr>
              <w:pStyle w:val="Tabel"/>
            </w:pPr>
            <w:r w:rsidRPr="0038567E">
              <w:t>String</w:t>
            </w:r>
          </w:p>
          <w:p w:rsidR="0038567E" w:rsidRPr="0038567E" w:rsidRDefault="0038567E" w:rsidP="0038567E">
            <w:pPr>
              <w:pStyle w:val="Tabel"/>
            </w:pPr>
            <w:r w:rsidRPr="0038567E">
              <w:t>String</w:t>
            </w:r>
          </w:p>
          <w:p w:rsidR="0038567E" w:rsidRPr="0038567E" w:rsidRDefault="0038567E" w:rsidP="0038567E">
            <w:pPr>
              <w:pStyle w:val="Tabel"/>
            </w:pPr>
            <w:r w:rsidRPr="0038567E">
              <w:t>String</w:t>
            </w:r>
          </w:p>
          <w:p w:rsidR="0038567E" w:rsidRPr="0038567E" w:rsidRDefault="0038567E" w:rsidP="0038567E">
            <w:pPr>
              <w:pStyle w:val="Tabel"/>
            </w:pPr>
            <w:r w:rsidRPr="0038567E">
              <w:t>String</w:t>
            </w:r>
          </w:p>
          <w:p w:rsidR="0038567E" w:rsidRPr="0038567E" w:rsidRDefault="0038567E" w:rsidP="0038567E">
            <w:pPr>
              <w:pStyle w:val="Tabel"/>
            </w:pPr>
            <w:r w:rsidRPr="0038567E">
              <w:t>String</w:t>
            </w:r>
          </w:p>
          <w:p w:rsidR="0038567E" w:rsidRPr="0038567E" w:rsidRDefault="0038567E" w:rsidP="0038567E">
            <w:pPr>
              <w:pStyle w:val="Tabel"/>
            </w:pPr>
          </w:p>
          <w:p w:rsidR="0038567E" w:rsidRPr="000A4581" w:rsidRDefault="0038567E" w:rsidP="0038567E">
            <w:pPr>
              <w:pStyle w:val="Tabel"/>
              <w:rPr>
                <w:lang w:val="da-DK"/>
              </w:rPr>
            </w:pPr>
            <w:r w:rsidRPr="0038567E">
              <w:t>String</w:t>
            </w:r>
          </w:p>
        </w:tc>
        <w:tc>
          <w:tcPr>
            <w:tcW w:w="4541" w:type="dxa"/>
          </w:tcPr>
          <w:p w:rsidR="006D6F42" w:rsidRPr="00D10D3A" w:rsidRDefault="006D6F42" w:rsidP="006D6F42">
            <w:pPr>
              <w:pStyle w:val="Tabel"/>
              <w:rPr>
                <w:lang w:val="en-US"/>
              </w:rPr>
            </w:pPr>
          </w:p>
          <w:p w:rsidR="006D6F42" w:rsidRPr="00D10D3A" w:rsidRDefault="00D10D3A" w:rsidP="006D6F42">
            <w:pPr>
              <w:pStyle w:val="Tabel"/>
              <w:rPr>
                <w:lang w:val="en-US"/>
              </w:rPr>
            </w:pPr>
            <w:r w:rsidRPr="00D10D3A">
              <w:rPr>
                <w:lang w:val="en-US"/>
              </w:rPr>
              <w:t xml:space="preserve">Key to find match in </w:t>
            </w:r>
            <w:proofErr w:type="spellStart"/>
            <w:r w:rsidRPr="00D10D3A">
              <w:rPr>
                <w:lang w:val="en-US"/>
              </w:rPr>
              <w:t>AbsenceExtra</w:t>
            </w:r>
            <w:proofErr w:type="spellEnd"/>
            <w:r w:rsidRPr="00D10D3A">
              <w:rPr>
                <w:lang w:val="en-US"/>
              </w:rPr>
              <w:t xml:space="preserve"> if available</w:t>
            </w:r>
          </w:p>
          <w:p w:rsidR="006D6F42" w:rsidRPr="00D10D3A" w:rsidRDefault="006D6F42" w:rsidP="006D6F42">
            <w:pPr>
              <w:pStyle w:val="Tabel"/>
              <w:rPr>
                <w:lang w:val="en-US"/>
              </w:rPr>
            </w:pPr>
          </w:p>
          <w:p w:rsidR="006D6F42" w:rsidRPr="00D10D3A" w:rsidRDefault="006D6F42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D10D3A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38567E" w:rsidRDefault="0038567E" w:rsidP="006D6F42">
            <w:pPr>
              <w:pStyle w:val="Tabel"/>
              <w:rPr>
                <w:lang w:val="en-US"/>
              </w:rPr>
            </w:pPr>
          </w:p>
          <w:p w:rsidR="006D6F42" w:rsidRDefault="006D6F42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6D6F42" w:rsidTr="006D6F42">
        <w:tc>
          <w:tcPr>
            <w:tcW w:w="1219" w:type="dxa"/>
          </w:tcPr>
          <w:p w:rsidR="006D6F42" w:rsidRDefault="006D6F42" w:rsidP="006D6F4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6D6F42" w:rsidRDefault="006D6F42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6D6F42" w:rsidRDefault="006D6F42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6D6F42" w:rsidRDefault="006D6F42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6D6F42" w:rsidRDefault="006D6F42" w:rsidP="006D6F42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6D6F42" w:rsidRPr="000F38FD" w:rsidTr="006D6F42">
        <w:tc>
          <w:tcPr>
            <w:tcW w:w="1219" w:type="dxa"/>
          </w:tcPr>
          <w:p w:rsidR="006D6F42" w:rsidRDefault="006D6F42" w:rsidP="006D6F4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6D6F42" w:rsidRPr="002C349C" w:rsidRDefault="006D6F42" w:rsidP="006D6F42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zlpt_get_absence</w:t>
            </w:r>
            <w:proofErr w:type="spellEnd"/>
          </w:p>
        </w:tc>
        <w:tc>
          <w:tcPr>
            <w:tcW w:w="992" w:type="dxa"/>
          </w:tcPr>
          <w:p w:rsidR="006D6F42" w:rsidRPr="002C349C" w:rsidRDefault="006D6F42" w:rsidP="006D6F42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R/3 RFC</w:t>
            </w:r>
          </w:p>
        </w:tc>
        <w:tc>
          <w:tcPr>
            <w:tcW w:w="4541" w:type="dxa"/>
          </w:tcPr>
          <w:p w:rsidR="006D6F42" w:rsidRPr="00B13AD7" w:rsidRDefault="006D6F42" w:rsidP="006D6F4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Z_LPT_WEB_GET_ABSENCE</w:t>
            </w:r>
          </w:p>
        </w:tc>
      </w:tr>
      <w:tr w:rsidR="006D6F42" w:rsidRPr="000F38FD" w:rsidTr="006D6F42">
        <w:tc>
          <w:tcPr>
            <w:tcW w:w="1219" w:type="dxa"/>
          </w:tcPr>
          <w:p w:rsidR="006D6F42" w:rsidRDefault="006D6F42" w:rsidP="006D6F4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0A4581" w:rsidRDefault="000A4581" w:rsidP="000A4581">
            <w:pPr>
              <w:pStyle w:val="Tabe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Output body:</w:t>
            </w:r>
          </w:p>
          <w:p w:rsidR="000A4581" w:rsidRDefault="000A4581" w:rsidP="000A4581">
            <w:pPr>
              <w:pStyle w:val="Tabe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</w:p>
          <w:p w:rsidR="000A4581" w:rsidRDefault="000A4581" w:rsidP="000A4581">
            <w:pPr>
              <w:pStyle w:val="Tabe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AbsenceExtraList</w:t>
            </w:r>
            <w:proofErr w:type="spellEnd"/>
            <w:r>
              <w:rPr>
                <w:sz w:val="14"/>
                <w:szCs w:val="14"/>
              </w:rPr>
              <w:t>":[{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"ActualDeliveryDate":"0000-00-00",</w:t>
            </w:r>
          </w:p>
          <w:p w:rsidR="000A4581" w:rsidRDefault="000A4581" w:rsidP="00D10D3A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ChildCPR</w:t>
            </w:r>
            <w:proofErr w:type="spellEnd"/>
            <w:r>
              <w:rPr>
                <w:sz w:val="14"/>
                <w:szCs w:val="14"/>
              </w:rPr>
              <w:t>":"",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ChildID</w:t>
            </w:r>
            <w:proofErr w:type="spellEnd"/>
            <w:r>
              <w:rPr>
                <w:sz w:val="14"/>
                <w:szCs w:val="14"/>
              </w:rPr>
              <w:t>":"",</w:t>
            </w:r>
          </w:p>
          <w:p w:rsidR="000A4581" w:rsidRDefault="000A4581" w:rsidP="00D10D3A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"Expe</w:t>
            </w:r>
            <w:r w:rsidR="00D10D3A">
              <w:rPr>
                <w:sz w:val="14"/>
                <w:szCs w:val="14"/>
              </w:rPr>
              <w:t>ctedDeliveryDate":"0000-00-00",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ReasonTypeID</w:t>
            </w:r>
            <w:proofErr w:type="spellEnd"/>
            <w:r>
              <w:rPr>
                <w:sz w:val="14"/>
                <w:szCs w:val="14"/>
              </w:rPr>
              <w:t>":"BO",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ReasonTypeText</w:t>
            </w:r>
            <w:proofErr w:type="spellEnd"/>
            <w:r>
              <w:rPr>
                <w:sz w:val="14"/>
                <w:szCs w:val="14"/>
              </w:rPr>
              <w:t>":"</w:t>
            </w:r>
            <w:proofErr w:type="spellStart"/>
            <w:r>
              <w:rPr>
                <w:sz w:val="14"/>
                <w:szCs w:val="14"/>
              </w:rPr>
              <w:t>Borgerligt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ombud</w:t>
            </w:r>
            <w:proofErr w:type="spellEnd"/>
            <w:r>
              <w:rPr>
                <w:sz w:val="14"/>
                <w:szCs w:val="14"/>
              </w:rPr>
              <w:t>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"RequestID":"AC162DAAF1C01ED3B48AABF63244EBFD",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"WorkInjuryDate":"0000-00-00",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"WorkInjuryID":"00000000"</w:t>
            </w:r>
          </w:p>
          <w:p w:rsidR="000A4581" w:rsidRDefault="000A4581" w:rsidP="000A4581">
            <w:pPr>
              <w:pStyle w:val="Tabe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}],</w:t>
            </w:r>
          </w:p>
          <w:p w:rsidR="000A4581" w:rsidRDefault="000A4581" w:rsidP="000A4581">
            <w:pPr>
              <w:pStyle w:val="Tabe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"</w:t>
            </w:r>
            <w:proofErr w:type="spellStart"/>
            <w:r>
              <w:rPr>
                <w:sz w:val="14"/>
                <w:szCs w:val="14"/>
              </w:rPr>
              <w:t>AbsenceMainList</w:t>
            </w:r>
            <w:proofErr w:type="spellEnd"/>
            <w:r>
              <w:rPr>
                <w:sz w:val="14"/>
                <w:szCs w:val="14"/>
              </w:rPr>
              <w:t>":[{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AbsenceID</w:t>
            </w:r>
            <w:proofErr w:type="spellEnd"/>
            <w:r>
              <w:rPr>
                <w:sz w:val="14"/>
                <w:szCs w:val="14"/>
              </w:rPr>
              <w:t>":"TJ",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AbsenceName</w:t>
            </w:r>
            <w:proofErr w:type="spellEnd"/>
            <w:r>
              <w:rPr>
                <w:sz w:val="14"/>
                <w:szCs w:val="14"/>
              </w:rPr>
              <w:t>":"</w:t>
            </w:r>
            <w:proofErr w:type="spellStart"/>
            <w:r>
              <w:rPr>
                <w:sz w:val="14"/>
                <w:szCs w:val="14"/>
              </w:rPr>
              <w:t>Tjenestefri</w:t>
            </w:r>
            <w:proofErr w:type="spellEnd"/>
            <w:r>
              <w:rPr>
                <w:sz w:val="14"/>
                <w:szCs w:val="14"/>
              </w:rPr>
              <w:t>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"Comments":"",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"EndDate":"2014-04-28",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"EndTime":"00:00",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"Hours":"6,7",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"Name":"",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NewComment</w:t>
            </w:r>
            <w:proofErr w:type="spellEnd"/>
            <w:r>
              <w:rPr>
                <w:sz w:val="14"/>
                <w:szCs w:val="14"/>
              </w:rPr>
              <w:t>":"",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"RequestID":"AC162DAAF1C01ED3B48AABF63244EBFD",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"StartDate":"2014-04-28",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"StartTime":"00:00",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StatusID</w:t>
            </w:r>
            <w:proofErr w:type="spellEnd"/>
            <w:r>
              <w:rPr>
                <w:sz w:val="14"/>
                <w:szCs w:val="14"/>
              </w:rPr>
              <w:t>":"APPROVED",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StatusText</w:t>
            </w:r>
            <w:proofErr w:type="spellEnd"/>
            <w:r>
              <w:rPr>
                <w:sz w:val="14"/>
                <w:szCs w:val="14"/>
              </w:rPr>
              <w:t>":"</w:t>
            </w:r>
            <w:proofErr w:type="spellStart"/>
            <w:r>
              <w:rPr>
                <w:sz w:val="14"/>
                <w:szCs w:val="14"/>
              </w:rPr>
              <w:t>Godkendt</w:t>
            </w:r>
            <w:proofErr w:type="spellEnd"/>
            <w:r>
              <w:rPr>
                <w:sz w:val="14"/>
                <w:szCs w:val="14"/>
              </w:rPr>
              <w:t>",</w:t>
            </w:r>
          </w:p>
          <w:p w:rsidR="000A4581" w:rsidRDefault="000A4581" w:rsidP="000A4581">
            <w:pPr>
              <w:pStyle w:val="Tabel"/>
              <w:ind w:left="3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"</w:t>
            </w:r>
            <w:proofErr w:type="spellStart"/>
            <w:r>
              <w:rPr>
                <w:sz w:val="14"/>
                <w:szCs w:val="14"/>
              </w:rPr>
              <w:t>UserID</w:t>
            </w:r>
            <w:proofErr w:type="spellEnd"/>
            <w:r>
              <w:rPr>
                <w:sz w:val="14"/>
                <w:szCs w:val="14"/>
              </w:rPr>
              <w:t>":""</w:t>
            </w:r>
          </w:p>
          <w:p w:rsidR="000A4581" w:rsidRDefault="000A4581" w:rsidP="000A4581">
            <w:pPr>
              <w:pStyle w:val="Tabe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}]</w:t>
            </w:r>
          </w:p>
          <w:p w:rsidR="006D6F42" w:rsidRPr="000F38FD" w:rsidRDefault="000A4581" w:rsidP="000A4581">
            <w:pPr>
              <w:pStyle w:val="Tabel"/>
              <w:rPr>
                <w:lang w:val="da-DK"/>
              </w:rPr>
            </w:pPr>
            <w:r>
              <w:rPr>
                <w:sz w:val="14"/>
                <w:szCs w:val="14"/>
              </w:rPr>
              <w:t>}</w:t>
            </w:r>
          </w:p>
        </w:tc>
      </w:tr>
    </w:tbl>
    <w:p w:rsidR="006D6F42" w:rsidRDefault="006D6F42" w:rsidP="006D6F42">
      <w:pPr>
        <w:pStyle w:val="Brdtekst"/>
        <w:rPr>
          <w:lang w:val="da-DK"/>
        </w:rPr>
      </w:pPr>
    </w:p>
    <w:p w:rsidR="006D6F42" w:rsidRDefault="006D6F42" w:rsidP="006D6F42">
      <w:pPr>
        <w:rPr>
          <w:lang w:val="da-DK"/>
        </w:rPr>
      </w:pPr>
      <w:r>
        <w:rPr>
          <w:lang w:val="da-DK"/>
        </w:rPr>
        <w:br w:type="page"/>
      </w:r>
    </w:p>
    <w:p w:rsidR="000F12FE" w:rsidRDefault="000F12FE" w:rsidP="000F12FE">
      <w:pPr>
        <w:pStyle w:val="Overskrift2"/>
        <w:rPr>
          <w:lang w:val="en-US"/>
        </w:rPr>
      </w:pPr>
      <w:bookmarkStart w:id="13" w:name="_Toc387697855"/>
      <w:proofErr w:type="spellStart"/>
      <w:r>
        <w:rPr>
          <w:lang w:val="en-US"/>
        </w:rPr>
        <w:lastRenderedPageBreak/>
        <w:t>GetWorkInjuryList</w:t>
      </w:r>
      <w:bookmarkEnd w:id="13"/>
      <w:proofErr w:type="spellEnd"/>
    </w:p>
    <w:p w:rsidR="000F12FE" w:rsidRDefault="000F12FE" w:rsidP="000F12FE">
      <w:pPr>
        <w:pStyle w:val="Brdtekst"/>
        <w:rPr>
          <w:lang w:val="en-US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0F12FE" w:rsidTr="0010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0F12FE" w:rsidRDefault="000F12FE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0F12FE" w:rsidRDefault="000F12FE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>
              <w:t xml:space="preserve"> </w:t>
            </w:r>
            <w:r w:rsidRPr="008A1371">
              <w:rPr>
                <w:lang w:val="en-US"/>
              </w:rPr>
              <w:t>/</w:t>
            </w:r>
            <w:proofErr w:type="spellStart"/>
            <w:r w:rsidRPr="00DB4CE9">
              <w:rPr>
                <w:lang w:val="en-US"/>
              </w:rPr>
              <w:t>KMD.LPT.Mobile.LeaveReques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MyLeaveRequest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GetWorkInjuryList</w:t>
            </w:r>
            <w:proofErr w:type="spellEnd"/>
          </w:p>
        </w:tc>
      </w:tr>
      <w:tr w:rsidR="000F12FE" w:rsidTr="00107D59">
        <w:tc>
          <w:tcPr>
            <w:tcW w:w="1219" w:type="dxa"/>
          </w:tcPr>
          <w:p w:rsidR="000F12FE" w:rsidRDefault="000F12FE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0F12FE" w:rsidRDefault="000F12FE" w:rsidP="000F12FE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Return a list of </w:t>
            </w:r>
            <w:proofErr w:type="spellStart"/>
            <w:r>
              <w:rPr>
                <w:lang w:val="en-US"/>
              </w:rPr>
              <w:t>workinjury</w:t>
            </w:r>
            <w:proofErr w:type="spellEnd"/>
            <w:r>
              <w:rPr>
                <w:lang w:val="en-US"/>
              </w:rPr>
              <w:t xml:space="preserve"> cases related to the user. </w:t>
            </w:r>
          </w:p>
        </w:tc>
      </w:tr>
      <w:tr w:rsidR="000F12FE" w:rsidTr="00107D59">
        <w:tc>
          <w:tcPr>
            <w:tcW w:w="1219" w:type="dxa"/>
          </w:tcPr>
          <w:p w:rsidR="000F12FE" w:rsidRDefault="000F12FE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0F12FE" w:rsidRDefault="00990BC7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BE0A39" w:rsidTr="00107D59">
        <w:tc>
          <w:tcPr>
            <w:tcW w:w="1219" w:type="dxa"/>
          </w:tcPr>
          <w:p w:rsidR="00BE0A39" w:rsidRDefault="00BE0A39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input parameters</w:t>
            </w:r>
          </w:p>
        </w:tc>
        <w:tc>
          <w:tcPr>
            <w:tcW w:w="2892" w:type="dxa"/>
          </w:tcPr>
          <w:p w:rsidR="00BE0A39" w:rsidRDefault="00BE0A39" w:rsidP="00CA4CC2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  <w:p w:rsidR="00BE0A39" w:rsidRDefault="00BE0A39" w:rsidP="00BE0A3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  <w:p w:rsidR="00BE0A39" w:rsidRDefault="00BE0A39" w:rsidP="00CA4CC2">
            <w:pPr>
              <w:pStyle w:val="Tabel"/>
              <w:rPr>
                <w:lang w:val="en-US"/>
              </w:rPr>
            </w:pPr>
            <w:proofErr w:type="spellStart"/>
            <w:r w:rsidRPr="00F46095">
              <w:rPr>
                <w:lang w:val="en-US"/>
              </w:rPr>
              <w:t>EmployeeID</w:t>
            </w:r>
            <w:proofErr w:type="spellEnd"/>
          </w:p>
        </w:tc>
        <w:tc>
          <w:tcPr>
            <w:tcW w:w="992" w:type="dxa"/>
          </w:tcPr>
          <w:p w:rsidR="00BE0A39" w:rsidRDefault="00BE0A39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BE0A39" w:rsidRDefault="00BE0A39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BE0A39" w:rsidRPr="00DB4CE9" w:rsidRDefault="00BE0A39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BE0A39" w:rsidRDefault="00BE0A39" w:rsidP="00CA4CC2">
            <w:pPr>
              <w:pStyle w:val="Tabel"/>
              <w:rPr>
                <w:lang w:val="en-US" w:eastAsia="da-DK"/>
              </w:rPr>
            </w:pPr>
            <w:r w:rsidRPr="00474889">
              <w:rPr>
                <w:lang w:val="en-US" w:eastAsia="da-DK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yyyy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-MM-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dd</w:t>
            </w:r>
            <w:proofErr w:type="spellEnd"/>
            <w:proofErr w:type="gramEnd"/>
            <w:r>
              <w:rPr>
                <w:lang w:val="en-US" w:eastAsia="da-DK"/>
              </w:rPr>
              <w:t xml:space="preserve">", </w:t>
            </w:r>
            <w:r w:rsidRPr="00BE0A39">
              <w:rPr>
                <w:i/>
                <w:lang w:val="en-US" w:eastAsia="da-DK"/>
              </w:rPr>
              <w:t>Optional</w:t>
            </w:r>
            <w:r>
              <w:rPr>
                <w:lang w:val="en-US" w:eastAsia="da-DK"/>
              </w:rPr>
              <w:t>. Default: 1900-01-01</w:t>
            </w:r>
          </w:p>
          <w:p w:rsidR="00BE0A39" w:rsidRDefault="00BE0A39" w:rsidP="00BE0A39">
            <w:pPr>
              <w:pStyle w:val="Tabel"/>
              <w:rPr>
                <w:lang w:val="en-US" w:eastAsia="da-DK"/>
              </w:rPr>
            </w:pPr>
            <w:r w:rsidRPr="00474889">
              <w:rPr>
                <w:lang w:val="en-US" w:eastAsia="da-DK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yyyy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-MM-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dd</w:t>
            </w:r>
            <w:proofErr w:type="spellEnd"/>
            <w:proofErr w:type="gramEnd"/>
            <w:r>
              <w:rPr>
                <w:lang w:val="en-US" w:eastAsia="da-DK"/>
              </w:rPr>
              <w:t xml:space="preserve">", </w:t>
            </w:r>
            <w:r w:rsidRPr="00BE0A39">
              <w:rPr>
                <w:i/>
                <w:lang w:val="en-US" w:eastAsia="da-DK"/>
              </w:rPr>
              <w:t>Optional</w:t>
            </w:r>
            <w:r>
              <w:rPr>
                <w:lang w:val="en-US" w:eastAsia="da-DK"/>
              </w:rPr>
              <w:t>. Default: 9999-12-31</w:t>
            </w:r>
          </w:p>
          <w:p w:rsidR="00BE0A39" w:rsidRDefault="00BE0A39" w:rsidP="00CA4CC2">
            <w:pPr>
              <w:pStyle w:val="Tabel"/>
              <w:rPr>
                <w:lang w:val="en-US"/>
              </w:rPr>
            </w:pPr>
            <w:r w:rsidRPr="00BE0A39">
              <w:rPr>
                <w:i/>
                <w:lang w:val="en-US"/>
              </w:rPr>
              <w:t>Optional</w:t>
            </w:r>
            <w:r>
              <w:rPr>
                <w:lang w:val="en-US"/>
              </w:rPr>
              <w:t xml:space="preserve">. Default: USER’s main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</w:tr>
      <w:tr w:rsidR="000F12FE" w:rsidTr="00107D59">
        <w:tc>
          <w:tcPr>
            <w:tcW w:w="1219" w:type="dxa"/>
          </w:tcPr>
          <w:p w:rsidR="000F12FE" w:rsidRDefault="000F12FE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0F12FE" w:rsidRDefault="00DC1816" w:rsidP="00107D5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  <w:p w:rsidR="000F12FE" w:rsidRDefault="00362330" w:rsidP="00107D5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  <w:p w:rsidR="00362330" w:rsidRDefault="00362330" w:rsidP="00107D5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WorkInjuyID</w:t>
            </w:r>
            <w:proofErr w:type="spellEnd"/>
          </w:p>
          <w:p w:rsidR="00362330" w:rsidRDefault="00362330" w:rsidP="00107D5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Pr="000348C5">
              <w:rPr>
                <w:lang w:val="en-US"/>
              </w:rPr>
              <w:t>orkInju</w:t>
            </w:r>
            <w:r>
              <w:rPr>
                <w:lang w:val="en-US"/>
              </w:rPr>
              <w:t>ryDate</w:t>
            </w:r>
            <w:proofErr w:type="spellEnd"/>
          </w:p>
          <w:p w:rsidR="000F12FE" w:rsidRDefault="000F12FE" w:rsidP="00107D59">
            <w:pPr>
              <w:pStyle w:val="Tabel"/>
              <w:rPr>
                <w:lang w:val="en-US"/>
              </w:rPr>
            </w:pPr>
          </w:p>
          <w:p w:rsidR="000F12FE" w:rsidRDefault="000F12FE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0F12FE" w:rsidRDefault="000F12FE" w:rsidP="00107D5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0F12FE" w:rsidRDefault="00016ECF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0F12FE" w:rsidRDefault="000F12FE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0F12FE" w:rsidRDefault="00BE0A39" w:rsidP="00107D59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String</w:t>
            </w:r>
          </w:p>
          <w:p w:rsidR="00BE0A39" w:rsidRDefault="00BE0A39" w:rsidP="00107D59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0F12FE" w:rsidRDefault="000F12FE" w:rsidP="00107D59">
            <w:pPr>
              <w:pStyle w:val="Tabel"/>
              <w:rPr>
                <w:lang w:val="en-US"/>
              </w:rPr>
            </w:pPr>
          </w:p>
          <w:p w:rsidR="000F12FE" w:rsidRDefault="008644A6" w:rsidP="00107D59">
            <w:pPr>
              <w:pStyle w:val="Tabel"/>
              <w:rPr>
                <w:lang w:val="en-US"/>
              </w:rPr>
            </w:pPr>
            <w:r w:rsidRPr="00474889">
              <w:rPr>
                <w:rFonts w:ascii="Courier New" w:hAnsi="Courier New" w:cs="Courier New"/>
                <w:kern w:val="0"/>
                <w:szCs w:val="20"/>
                <w:lang w:val="en-US" w:eastAsia="da-DK"/>
              </w:rPr>
              <w:t>"</w:t>
            </w:r>
            <w:proofErr w:type="spellStart"/>
            <w:r w:rsidRPr="009A520A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yyyy</w:t>
            </w:r>
            <w:proofErr w:type="spellEnd"/>
            <w:r w:rsidRPr="009A520A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-MM-</w:t>
            </w:r>
            <w:proofErr w:type="spellStart"/>
            <w:r w:rsidRPr="009A520A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dd</w:t>
            </w:r>
            <w:proofErr w:type="spellEnd"/>
            <w:r w:rsidR="00BE0A39">
              <w:rPr>
                <w:rFonts w:ascii="Courier New" w:hAnsi="Courier New" w:cs="Courier New"/>
                <w:kern w:val="0"/>
                <w:szCs w:val="20"/>
                <w:lang w:val="en-US" w:eastAsia="da-DK"/>
              </w:rPr>
              <w:t>"</w:t>
            </w:r>
          </w:p>
          <w:p w:rsidR="000F12FE" w:rsidRDefault="000F12FE" w:rsidP="00107D59">
            <w:pPr>
              <w:pStyle w:val="Tabel"/>
              <w:rPr>
                <w:lang w:val="en-US"/>
              </w:rPr>
            </w:pPr>
          </w:p>
          <w:p w:rsidR="000F12FE" w:rsidRDefault="008644A6" w:rsidP="00107D59">
            <w:pPr>
              <w:pStyle w:val="Tabel"/>
              <w:rPr>
                <w:lang w:val="en-US"/>
              </w:rPr>
            </w:pPr>
            <w:r w:rsidRPr="00474889">
              <w:rPr>
                <w:rFonts w:ascii="Courier New" w:hAnsi="Courier New" w:cs="Courier New"/>
                <w:kern w:val="0"/>
                <w:szCs w:val="20"/>
                <w:lang w:val="en-US" w:eastAsia="da-DK"/>
              </w:rPr>
              <w:t>"</w:t>
            </w:r>
            <w:proofErr w:type="spellStart"/>
            <w:r w:rsidR="00BE0A39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yyyy</w:t>
            </w:r>
            <w:proofErr w:type="spellEnd"/>
            <w:r w:rsidR="00BE0A39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-MM-</w:t>
            </w:r>
            <w:proofErr w:type="spellStart"/>
            <w:r w:rsidR="00BE0A39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dd</w:t>
            </w:r>
            <w:proofErr w:type="spellEnd"/>
            <w:r w:rsidR="00BE0A39">
              <w:rPr>
                <w:rFonts w:ascii="Courier New" w:hAnsi="Courier New" w:cs="Courier New"/>
                <w:kern w:val="0"/>
                <w:szCs w:val="20"/>
                <w:lang w:val="en-US" w:eastAsia="da-DK"/>
              </w:rPr>
              <w:t>"</w:t>
            </w:r>
          </w:p>
          <w:p w:rsidR="000F12FE" w:rsidRDefault="000F12FE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0F12FE" w:rsidTr="00107D59">
        <w:tc>
          <w:tcPr>
            <w:tcW w:w="1219" w:type="dxa"/>
          </w:tcPr>
          <w:p w:rsidR="000F12FE" w:rsidRDefault="000F12FE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0F12FE" w:rsidRDefault="000F12FE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0F12FE" w:rsidRDefault="000F12FE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0F12FE" w:rsidRDefault="000F12FE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0F12FE" w:rsidRDefault="000F12FE" w:rsidP="00107D5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0F12FE" w:rsidRPr="000F38FD" w:rsidTr="00107D59">
        <w:tc>
          <w:tcPr>
            <w:tcW w:w="1219" w:type="dxa"/>
          </w:tcPr>
          <w:p w:rsidR="000F12FE" w:rsidRDefault="000F12FE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0F12FE" w:rsidRPr="00010F7F" w:rsidRDefault="000F12FE" w:rsidP="00107D59">
            <w:pPr>
              <w:pStyle w:val="Tabel"/>
              <w:rPr>
                <w:lang w:val="da-DK"/>
              </w:rPr>
            </w:pPr>
            <w:proofErr w:type="spellStart"/>
            <w:r w:rsidRPr="00AE4BB3">
              <w:rPr>
                <w:lang w:val="da-DK"/>
              </w:rPr>
              <w:t>zlpt_get_absence_types</w:t>
            </w:r>
            <w:proofErr w:type="spellEnd"/>
          </w:p>
        </w:tc>
        <w:tc>
          <w:tcPr>
            <w:tcW w:w="992" w:type="dxa"/>
          </w:tcPr>
          <w:p w:rsidR="000F12FE" w:rsidRPr="00010F7F" w:rsidRDefault="000F12FE" w:rsidP="00107D59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R/3 RFC</w:t>
            </w:r>
          </w:p>
        </w:tc>
        <w:tc>
          <w:tcPr>
            <w:tcW w:w="4541" w:type="dxa"/>
          </w:tcPr>
          <w:p w:rsidR="000F12FE" w:rsidRPr="00B13AD7" w:rsidRDefault="000F12FE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Z_LPT_WEB_GET_ABSENCE_TYPES</w:t>
            </w:r>
          </w:p>
        </w:tc>
      </w:tr>
      <w:tr w:rsidR="000F12FE" w:rsidRPr="000F38FD" w:rsidTr="00107D59">
        <w:tc>
          <w:tcPr>
            <w:tcW w:w="1219" w:type="dxa"/>
          </w:tcPr>
          <w:p w:rsidR="000F12FE" w:rsidRDefault="000F12FE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0F12FE" w:rsidRPr="000F38FD" w:rsidRDefault="000F12FE" w:rsidP="00107D59">
            <w:pPr>
              <w:pStyle w:val="Tabel"/>
              <w:rPr>
                <w:lang w:val="da-DK"/>
              </w:rPr>
            </w:pPr>
          </w:p>
        </w:tc>
      </w:tr>
    </w:tbl>
    <w:p w:rsidR="000F12FE" w:rsidRDefault="000F12FE" w:rsidP="000F12FE">
      <w:pPr>
        <w:pStyle w:val="Brdtekst"/>
        <w:rPr>
          <w:lang w:val="da-DK"/>
        </w:rPr>
      </w:pPr>
    </w:p>
    <w:p w:rsidR="006D6F42" w:rsidRDefault="006D6F42">
      <w:pPr>
        <w:rPr>
          <w:lang w:val="da-DK"/>
        </w:rPr>
      </w:pPr>
    </w:p>
    <w:p w:rsidR="008644A6" w:rsidRDefault="008644A6">
      <w:pPr>
        <w:rPr>
          <w:lang w:val="da-DK"/>
        </w:rPr>
      </w:pPr>
    </w:p>
    <w:p w:rsidR="008644A6" w:rsidRDefault="008644A6">
      <w:pPr>
        <w:rPr>
          <w:lang w:val="da-DK"/>
        </w:rPr>
      </w:pPr>
      <w:r>
        <w:rPr>
          <w:lang w:val="da-DK"/>
        </w:rPr>
        <w:br w:type="page"/>
      </w:r>
    </w:p>
    <w:p w:rsidR="008644A6" w:rsidRDefault="008644A6" w:rsidP="008644A6">
      <w:pPr>
        <w:pStyle w:val="Overskrift2"/>
        <w:rPr>
          <w:lang w:val="en-US"/>
        </w:rPr>
      </w:pPr>
      <w:bookmarkStart w:id="14" w:name="_Toc387697856"/>
      <w:proofErr w:type="spellStart"/>
      <w:r>
        <w:rPr>
          <w:lang w:val="en-US"/>
        </w:rPr>
        <w:lastRenderedPageBreak/>
        <w:t>GetMaternityList</w:t>
      </w:r>
      <w:bookmarkEnd w:id="14"/>
      <w:proofErr w:type="spellEnd"/>
    </w:p>
    <w:p w:rsidR="008644A6" w:rsidRDefault="008644A6" w:rsidP="008644A6">
      <w:pPr>
        <w:pStyle w:val="Brdtekst"/>
        <w:rPr>
          <w:lang w:val="en-US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8644A6" w:rsidTr="00107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8644A6" w:rsidRDefault="008644A6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8644A6" w:rsidRDefault="008644A6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>
              <w:t xml:space="preserve"> </w:t>
            </w:r>
            <w:r w:rsidRPr="008A1371">
              <w:rPr>
                <w:lang w:val="en-US"/>
              </w:rPr>
              <w:t>/</w:t>
            </w:r>
            <w:proofErr w:type="spellStart"/>
            <w:r w:rsidRPr="00DB4CE9">
              <w:rPr>
                <w:lang w:val="en-US"/>
              </w:rPr>
              <w:t>KMD.LPT.Mobile.LeaveReques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MyLeaveRequest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GetMaternityList</w:t>
            </w:r>
            <w:proofErr w:type="spellEnd"/>
          </w:p>
        </w:tc>
      </w:tr>
      <w:tr w:rsidR="008644A6" w:rsidTr="00107D59">
        <w:tc>
          <w:tcPr>
            <w:tcW w:w="1219" w:type="dxa"/>
          </w:tcPr>
          <w:p w:rsidR="008644A6" w:rsidRDefault="008644A6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8644A6" w:rsidRDefault="008644A6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Return a list of maternity cases related to the user. </w:t>
            </w:r>
          </w:p>
        </w:tc>
      </w:tr>
      <w:tr w:rsidR="008644A6" w:rsidTr="00107D59">
        <w:tc>
          <w:tcPr>
            <w:tcW w:w="1219" w:type="dxa"/>
          </w:tcPr>
          <w:p w:rsidR="008644A6" w:rsidRDefault="008644A6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9F621A" w:rsidRDefault="009F621A" w:rsidP="009F621A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96E1D" w:rsidTr="00107D59">
        <w:tc>
          <w:tcPr>
            <w:tcW w:w="1219" w:type="dxa"/>
          </w:tcPr>
          <w:p w:rsidR="00496E1D" w:rsidRDefault="00496E1D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input parameters</w:t>
            </w:r>
          </w:p>
        </w:tc>
        <w:tc>
          <w:tcPr>
            <w:tcW w:w="2892" w:type="dxa"/>
          </w:tcPr>
          <w:p w:rsidR="00E93F1F" w:rsidRDefault="00E93F1F" w:rsidP="00CA4CC2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AbsenceType</w:t>
            </w:r>
            <w:proofErr w:type="spellEnd"/>
          </w:p>
          <w:p w:rsidR="00496E1D" w:rsidRDefault="00496E1D" w:rsidP="00CA4CC2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  <w:p w:rsidR="00496E1D" w:rsidRDefault="00496E1D" w:rsidP="00CA4CC2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bookmarkStart w:id="15" w:name="_GoBack"/>
            <w:bookmarkEnd w:id="15"/>
            <w:proofErr w:type="spellEnd"/>
          </w:p>
          <w:p w:rsidR="00496E1D" w:rsidRDefault="00496E1D" w:rsidP="00CA4CC2">
            <w:pPr>
              <w:pStyle w:val="Tabel"/>
              <w:rPr>
                <w:lang w:val="en-US"/>
              </w:rPr>
            </w:pPr>
            <w:proofErr w:type="spellStart"/>
            <w:r w:rsidRPr="00F46095">
              <w:rPr>
                <w:lang w:val="en-US"/>
              </w:rPr>
              <w:t>EmployeeID</w:t>
            </w:r>
            <w:proofErr w:type="spellEnd"/>
          </w:p>
        </w:tc>
        <w:tc>
          <w:tcPr>
            <w:tcW w:w="992" w:type="dxa"/>
          </w:tcPr>
          <w:p w:rsidR="00E93F1F" w:rsidRDefault="00E93F1F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496E1D" w:rsidRDefault="00496E1D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496E1D" w:rsidRDefault="00496E1D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496E1D" w:rsidRPr="00DB4CE9" w:rsidRDefault="00496E1D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E93F1F" w:rsidRDefault="00E93F1F" w:rsidP="00CA4CC2">
            <w:pPr>
              <w:pStyle w:val="Tabel"/>
              <w:rPr>
                <w:lang w:val="en-US" w:eastAsia="da-DK"/>
              </w:rPr>
            </w:pPr>
            <w:r>
              <w:rPr>
                <w:lang w:val="en-US" w:eastAsia="da-DK"/>
              </w:rPr>
              <w:t xml:space="preserve"> </w:t>
            </w:r>
            <w:proofErr w:type="spellStart"/>
            <w:r>
              <w:rPr>
                <w:lang w:val="en-US" w:eastAsia="da-DK"/>
              </w:rPr>
              <w:t>AbsenceTypeID</w:t>
            </w:r>
            <w:proofErr w:type="spellEnd"/>
          </w:p>
          <w:p w:rsidR="00496E1D" w:rsidRDefault="00496E1D" w:rsidP="00CA4CC2">
            <w:pPr>
              <w:pStyle w:val="Tabel"/>
              <w:rPr>
                <w:lang w:val="en-US" w:eastAsia="da-DK"/>
              </w:rPr>
            </w:pPr>
            <w:r w:rsidRPr="00474889">
              <w:rPr>
                <w:lang w:val="en-US" w:eastAsia="da-DK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yyyy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-MM-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dd</w:t>
            </w:r>
            <w:proofErr w:type="spellEnd"/>
            <w:proofErr w:type="gramEnd"/>
            <w:r>
              <w:rPr>
                <w:lang w:val="en-US" w:eastAsia="da-DK"/>
              </w:rPr>
              <w:t xml:space="preserve">", </w:t>
            </w:r>
            <w:r w:rsidRPr="00BE0A39">
              <w:rPr>
                <w:i/>
                <w:lang w:val="en-US" w:eastAsia="da-DK"/>
              </w:rPr>
              <w:t>Optional</w:t>
            </w:r>
            <w:r>
              <w:rPr>
                <w:lang w:val="en-US" w:eastAsia="da-DK"/>
              </w:rPr>
              <w:t>. Default: 1900-01-01</w:t>
            </w:r>
          </w:p>
          <w:p w:rsidR="00496E1D" w:rsidRDefault="00496E1D" w:rsidP="00CA4CC2">
            <w:pPr>
              <w:pStyle w:val="Tabel"/>
              <w:rPr>
                <w:lang w:val="en-US" w:eastAsia="da-DK"/>
              </w:rPr>
            </w:pPr>
            <w:r w:rsidRPr="00474889">
              <w:rPr>
                <w:lang w:val="en-US" w:eastAsia="da-DK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yyyy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-MM-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 w:eastAsia="da-DK"/>
              </w:rPr>
              <w:t>dd</w:t>
            </w:r>
            <w:proofErr w:type="spellEnd"/>
            <w:proofErr w:type="gramEnd"/>
            <w:r>
              <w:rPr>
                <w:lang w:val="en-US" w:eastAsia="da-DK"/>
              </w:rPr>
              <w:t xml:space="preserve">", </w:t>
            </w:r>
            <w:r w:rsidRPr="00BE0A39">
              <w:rPr>
                <w:i/>
                <w:lang w:val="en-US" w:eastAsia="da-DK"/>
              </w:rPr>
              <w:t>Optional</w:t>
            </w:r>
            <w:r>
              <w:rPr>
                <w:lang w:val="en-US" w:eastAsia="da-DK"/>
              </w:rPr>
              <w:t>. Default: 9999-12-31</w:t>
            </w:r>
          </w:p>
          <w:p w:rsidR="00496E1D" w:rsidRDefault="00496E1D" w:rsidP="00CA4CC2">
            <w:pPr>
              <w:pStyle w:val="Tabel"/>
              <w:rPr>
                <w:lang w:val="en-US"/>
              </w:rPr>
            </w:pPr>
            <w:r w:rsidRPr="00BE0A39">
              <w:rPr>
                <w:i/>
                <w:lang w:val="en-US"/>
              </w:rPr>
              <w:t>Optional</w:t>
            </w:r>
            <w:r>
              <w:rPr>
                <w:lang w:val="en-US"/>
              </w:rPr>
              <w:t xml:space="preserve">. Default: USER’s main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</w:tr>
      <w:tr w:rsidR="008644A6" w:rsidTr="00107D59">
        <w:tc>
          <w:tcPr>
            <w:tcW w:w="1219" w:type="dxa"/>
          </w:tcPr>
          <w:p w:rsidR="008644A6" w:rsidRDefault="008644A6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8644A6" w:rsidRPr="00BC3B2B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BC3B2B">
              <w:rPr>
                <w:lang w:val="en-US" w:eastAsia="da-DK"/>
              </w:rPr>
              <w:t>EmployeeID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8644A6">
              <w:rPr>
                <w:lang w:val="en-US" w:eastAsia="da-DK"/>
              </w:rPr>
              <w:t>StartDate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8644A6">
              <w:rPr>
                <w:lang w:val="en-US" w:eastAsia="da-DK"/>
              </w:rPr>
              <w:t>EndDate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8644A6">
              <w:rPr>
                <w:lang w:val="en-US" w:eastAsia="da-DK"/>
              </w:rPr>
              <w:t>ActualDevliveryDate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8644A6">
              <w:rPr>
                <w:lang w:val="en-US" w:eastAsia="da-DK"/>
              </w:rPr>
              <w:t>AuthorityReportDate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8644A6">
              <w:rPr>
                <w:lang w:val="en-US" w:eastAsia="da-DK"/>
              </w:rPr>
              <w:t>BirthTypeID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8644A6">
              <w:rPr>
                <w:lang w:val="en-US" w:eastAsia="da-DK"/>
              </w:rPr>
              <w:t>BirthTypeText</w:t>
            </w:r>
            <w:proofErr w:type="spellEnd"/>
          </w:p>
          <w:p w:rsidR="008644A6" w:rsidRPr="00BC3B2B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BC3B2B">
              <w:rPr>
                <w:lang w:val="en-US" w:eastAsia="da-DK"/>
              </w:rPr>
              <w:t>ExpectedDeliveryDate</w:t>
            </w:r>
            <w:proofErr w:type="spellEnd"/>
          </w:p>
          <w:p w:rsidR="008644A6" w:rsidRPr="00BC3B2B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BC3B2B">
              <w:rPr>
                <w:lang w:val="en-US" w:eastAsia="da-DK"/>
              </w:rPr>
              <w:t>MaternityID</w:t>
            </w:r>
            <w:proofErr w:type="spellEnd"/>
          </w:p>
          <w:p w:rsidR="008644A6" w:rsidRPr="00BC3B2B" w:rsidRDefault="008644A6" w:rsidP="008644A6">
            <w:pPr>
              <w:pStyle w:val="Tabel"/>
              <w:rPr>
                <w:lang w:val="en-US" w:eastAsia="da-DK"/>
              </w:rPr>
            </w:pPr>
            <w:proofErr w:type="spellStart"/>
            <w:r w:rsidRPr="00BC3B2B">
              <w:rPr>
                <w:lang w:val="en-US" w:eastAsia="da-DK"/>
              </w:rPr>
              <w:t>NotificationDate</w:t>
            </w:r>
            <w:proofErr w:type="spellEnd"/>
          </w:p>
          <w:p w:rsidR="008644A6" w:rsidRDefault="008644A6" w:rsidP="00107D59">
            <w:pPr>
              <w:pStyle w:val="Tabel"/>
              <w:rPr>
                <w:lang w:val="en-US"/>
              </w:rPr>
            </w:pPr>
          </w:p>
          <w:p w:rsidR="008644A6" w:rsidRDefault="008644A6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8644A6" w:rsidRDefault="008644A6" w:rsidP="00107D5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8644A6" w:rsidRPr="00BC3B2B" w:rsidRDefault="008644A6" w:rsidP="00107D59">
            <w:pPr>
              <w:pStyle w:val="Tabel"/>
              <w:rPr>
                <w:lang w:val="da-DK"/>
              </w:rPr>
            </w:pPr>
            <w:proofErr w:type="spellStart"/>
            <w:r w:rsidRPr="00BC3B2B">
              <w:rPr>
                <w:lang w:val="da-DK"/>
              </w:rPr>
              <w:t>String</w:t>
            </w:r>
            <w:proofErr w:type="spellEnd"/>
          </w:p>
          <w:p w:rsidR="008644A6" w:rsidRPr="00BC3B2B" w:rsidRDefault="008644A6" w:rsidP="00107D59">
            <w:pPr>
              <w:pStyle w:val="Tabel"/>
              <w:rPr>
                <w:lang w:val="da-DK"/>
              </w:rPr>
            </w:pPr>
            <w:proofErr w:type="spellStart"/>
            <w:r w:rsidRPr="00BC3B2B">
              <w:rPr>
                <w:lang w:val="da-DK"/>
              </w:rPr>
              <w:t>String</w:t>
            </w:r>
            <w:proofErr w:type="spellEnd"/>
          </w:p>
          <w:p w:rsidR="008644A6" w:rsidRPr="00BC3B2B" w:rsidRDefault="008644A6" w:rsidP="008644A6">
            <w:pPr>
              <w:pStyle w:val="Tabel"/>
              <w:rPr>
                <w:lang w:val="da-DK"/>
              </w:rPr>
            </w:pPr>
            <w:proofErr w:type="spellStart"/>
            <w:r w:rsidRPr="00BC3B2B">
              <w:rPr>
                <w:lang w:val="da-DK"/>
              </w:rPr>
              <w:t>String</w:t>
            </w:r>
            <w:proofErr w:type="spellEnd"/>
          </w:p>
          <w:p w:rsidR="008644A6" w:rsidRPr="00BC3B2B" w:rsidRDefault="008644A6" w:rsidP="008644A6">
            <w:pPr>
              <w:pStyle w:val="Tabel"/>
              <w:rPr>
                <w:lang w:val="da-DK"/>
              </w:rPr>
            </w:pPr>
            <w:proofErr w:type="spellStart"/>
            <w:r w:rsidRPr="00BC3B2B">
              <w:rPr>
                <w:lang w:val="da-DK"/>
              </w:rPr>
              <w:t>String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da-DK"/>
              </w:rPr>
            </w:pPr>
            <w:proofErr w:type="spellStart"/>
            <w:r w:rsidRPr="008644A6">
              <w:rPr>
                <w:lang w:val="da-DK"/>
              </w:rPr>
              <w:t>String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da-DK"/>
              </w:rPr>
            </w:pPr>
            <w:proofErr w:type="spellStart"/>
            <w:r w:rsidRPr="008644A6">
              <w:rPr>
                <w:lang w:val="da-DK"/>
              </w:rPr>
              <w:t>String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da-DK"/>
              </w:rPr>
            </w:pPr>
            <w:proofErr w:type="spellStart"/>
            <w:r w:rsidRPr="008644A6">
              <w:rPr>
                <w:lang w:val="da-DK"/>
              </w:rPr>
              <w:t>String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da-DK"/>
              </w:rPr>
            </w:pPr>
            <w:proofErr w:type="spellStart"/>
            <w:r w:rsidRPr="008644A6">
              <w:rPr>
                <w:lang w:val="da-DK"/>
              </w:rPr>
              <w:t>String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da-DK"/>
              </w:rPr>
            </w:pPr>
            <w:proofErr w:type="spellStart"/>
            <w:r w:rsidRPr="008644A6">
              <w:rPr>
                <w:lang w:val="da-DK"/>
              </w:rPr>
              <w:t>String</w:t>
            </w:r>
            <w:proofErr w:type="spellEnd"/>
          </w:p>
          <w:p w:rsidR="008644A6" w:rsidRPr="008644A6" w:rsidRDefault="008644A6" w:rsidP="008644A6">
            <w:pPr>
              <w:pStyle w:val="Tabel"/>
              <w:rPr>
                <w:lang w:val="da-DK"/>
              </w:rPr>
            </w:pPr>
            <w:proofErr w:type="spellStart"/>
            <w:r w:rsidRPr="008644A6">
              <w:rPr>
                <w:lang w:val="da-DK"/>
              </w:rPr>
              <w:t>String</w:t>
            </w:r>
            <w:proofErr w:type="spellEnd"/>
          </w:p>
          <w:p w:rsidR="008644A6" w:rsidRPr="008644A6" w:rsidRDefault="008644A6" w:rsidP="00107D59">
            <w:pPr>
              <w:pStyle w:val="Tabel"/>
              <w:rPr>
                <w:lang w:val="da-DK"/>
              </w:rPr>
            </w:pPr>
          </w:p>
          <w:p w:rsidR="008644A6" w:rsidRPr="008644A6" w:rsidRDefault="008644A6" w:rsidP="00107D59">
            <w:pPr>
              <w:pStyle w:val="Tabel"/>
              <w:rPr>
                <w:lang w:val="da-DK"/>
              </w:rPr>
            </w:pPr>
          </w:p>
          <w:p w:rsidR="008644A6" w:rsidRPr="008644A6" w:rsidRDefault="008644A6" w:rsidP="00107D59">
            <w:pPr>
              <w:pStyle w:val="Tabel"/>
              <w:ind w:left="0"/>
              <w:rPr>
                <w:lang w:val="da-DK"/>
              </w:rPr>
            </w:pPr>
          </w:p>
        </w:tc>
        <w:tc>
          <w:tcPr>
            <w:tcW w:w="4541" w:type="dxa"/>
          </w:tcPr>
          <w:p w:rsidR="008644A6" w:rsidRPr="00CA4CC2" w:rsidRDefault="008644A6" w:rsidP="008644A6">
            <w:pPr>
              <w:pStyle w:val="Tabel"/>
              <w:rPr>
                <w:lang w:val="da-DK"/>
              </w:rPr>
            </w:pPr>
          </w:p>
          <w:p w:rsidR="008644A6" w:rsidRPr="00CA4CC2" w:rsidRDefault="008644A6" w:rsidP="008644A6">
            <w:pPr>
              <w:pStyle w:val="Tabel"/>
              <w:rPr>
                <w:lang w:val="da-DK"/>
              </w:rPr>
            </w:pPr>
            <w:r w:rsidRPr="00CA4CC2">
              <w:rPr>
                <w:lang w:val="da-DK"/>
              </w:rPr>
              <w:t>"</w:t>
            </w:r>
            <w:proofErr w:type="spellStart"/>
            <w:r w:rsidRPr="00CA4CC2">
              <w:rPr>
                <w:lang w:val="da-DK"/>
              </w:rPr>
              <w:t>yyyy</w:t>
            </w:r>
            <w:proofErr w:type="spellEnd"/>
            <w:r w:rsidRPr="00CA4CC2">
              <w:rPr>
                <w:lang w:val="da-DK"/>
              </w:rPr>
              <w:t>-MM-</w:t>
            </w:r>
            <w:proofErr w:type="spellStart"/>
            <w:r w:rsidRPr="00CA4CC2">
              <w:rPr>
                <w:lang w:val="da-DK"/>
              </w:rPr>
              <w:t>dd</w:t>
            </w:r>
            <w:proofErr w:type="spellEnd"/>
            <w:r w:rsidR="00496E1D" w:rsidRPr="00CA4CC2">
              <w:rPr>
                <w:lang w:val="da-DK"/>
              </w:rPr>
              <w:t>”</w:t>
            </w:r>
          </w:p>
          <w:p w:rsidR="00496E1D" w:rsidRPr="00CA4CC2" w:rsidRDefault="00496E1D" w:rsidP="00496E1D">
            <w:pPr>
              <w:pStyle w:val="Tabel"/>
              <w:rPr>
                <w:lang w:val="da-DK"/>
              </w:rPr>
            </w:pPr>
            <w:r w:rsidRPr="00CA4CC2">
              <w:rPr>
                <w:lang w:val="da-DK"/>
              </w:rPr>
              <w:t>"</w:t>
            </w:r>
            <w:proofErr w:type="spellStart"/>
            <w:r w:rsidRPr="00CA4CC2">
              <w:rPr>
                <w:lang w:val="da-DK"/>
              </w:rPr>
              <w:t>yyyy</w:t>
            </w:r>
            <w:proofErr w:type="spellEnd"/>
            <w:r w:rsidRPr="00CA4CC2">
              <w:rPr>
                <w:lang w:val="da-DK"/>
              </w:rPr>
              <w:t>-MM-</w:t>
            </w:r>
            <w:proofErr w:type="spellStart"/>
            <w:r w:rsidRPr="00CA4CC2">
              <w:rPr>
                <w:lang w:val="da-DK"/>
              </w:rPr>
              <w:t>dd</w:t>
            </w:r>
            <w:proofErr w:type="spellEnd"/>
            <w:r w:rsidRPr="00CA4CC2">
              <w:rPr>
                <w:lang w:val="da-DK"/>
              </w:rPr>
              <w:t>”</w:t>
            </w:r>
          </w:p>
          <w:p w:rsidR="00496E1D" w:rsidRPr="00CA4CC2" w:rsidRDefault="00496E1D" w:rsidP="00496E1D">
            <w:pPr>
              <w:pStyle w:val="Tabel"/>
              <w:rPr>
                <w:lang w:val="da-DK"/>
              </w:rPr>
            </w:pPr>
            <w:r w:rsidRPr="00CA4CC2">
              <w:rPr>
                <w:lang w:val="da-DK"/>
              </w:rPr>
              <w:t>"</w:t>
            </w:r>
            <w:proofErr w:type="spellStart"/>
            <w:r w:rsidRPr="00CA4CC2">
              <w:rPr>
                <w:lang w:val="da-DK"/>
              </w:rPr>
              <w:t>yyyy</w:t>
            </w:r>
            <w:proofErr w:type="spellEnd"/>
            <w:r w:rsidRPr="00CA4CC2">
              <w:rPr>
                <w:lang w:val="da-DK"/>
              </w:rPr>
              <w:t>-MM-</w:t>
            </w:r>
            <w:proofErr w:type="spellStart"/>
            <w:r w:rsidRPr="00CA4CC2">
              <w:rPr>
                <w:lang w:val="da-DK"/>
              </w:rPr>
              <w:t>dd</w:t>
            </w:r>
            <w:proofErr w:type="spellEnd"/>
            <w:r w:rsidRPr="00CA4CC2">
              <w:rPr>
                <w:lang w:val="da-DK"/>
              </w:rPr>
              <w:t>”</w:t>
            </w:r>
          </w:p>
          <w:p w:rsidR="00496E1D" w:rsidRPr="00CA4CC2" w:rsidRDefault="00496E1D" w:rsidP="00496E1D">
            <w:pPr>
              <w:pStyle w:val="Tabel"/>
              <w:rPr>
                <w:lang w:val="da-DK"/>
              </w:rPr>
            </w:pPr>
            <w:r w:rsidRPr="00CA4CC2">
              <w:rPr>
                <w:lang w:val="da-DK"/>
              </w:rPr>
              <w:t>"</w:t>
            </w:r>
            <w:proofErr w:type="spellStart"/>
            <w:r w:rsidRPr="00CA4CC2">
              <w:rPr>
                <w:lang w:val="da-DK"/>
              </w:rPr>
              <w:t>yyyy</w:t>
            </w:r>
            <w:proofErr w:type="spellEnd"/>
            <w:r w:rsidRPr="00CA4CC2">
              <w:rPr>
                <w:lang w:val="da-DK"/>
              </w:rPr>
              <w:t>-MM-</w:t>
            </w:r>
            <w:proofErr w:type="spellStart"/>
            <w:r w:rsidRPr="00CA4CC2">
              <w:rPr>
                <w:lang w:val="da-DK"/>
              </w:rPr>
              <w:t>dd</w:t>
            </w:r>
            <w:proofErr w:type="spellEnd"/>
            <w:r w:rsidRPr="00CA4CC2">
              <w:rPr>
                <w:lang w:val="da-DK"/>
              </w:rPr>
              <w:t>”</w:t>
            </w:r>
          </w:p>
          <w:p w:rsidR="008644A6" w:rsidRPr="00CA4CC2" w:rsidRDefault="008644A6" w:rsidP="008644A6">
            <w:pPr>
              <w:pStyle w:val="Tabel"/>
              <w:rPr>
                <w:lang w:val="da-DK"/>
              </w:rPr>
            </w:pPr>
          </w:p>
          <w:p w:rsidR="008644A6" w:rsidRPr="00CA4CC2" w:rsidRDefault="008644A6" w:rsidP="008644A6">
            <w:pPr>
              <w:pStyle w:val="Tabel"/>
              <w:rPr>
                <w:lang w:val="da-DK"/>
              </w:rPr>
            </w:pPr>
          </w:p>
          <w:p w:rsidR="00496E1D" w:rsidRPr="00CA4CC2" w:rsidRDefault="00496E1D" w:rsidP="00496E1D">
            <w:pPr>
              <w:pStyle w:val="Tabel"/>
              <w:rPr>
                <w:lang w:val="da-DK"/>
              </w:rPr>
            </w:pPr>
            <w:r w:rsidRPr="00CA4CC2">
              <w:rPr>
                <w:lang w:val="da-DK"/>
              </w:rPr>
              <w:t>"</w:t>
            </w:r>
            <w:proofErr w:type="spellStart"/>
            <w:r w:rsidRPr="00CA4CC2">
              <w:rPr>
                <w:lang w:val="da-DK"/>
              </w:rPr>
              <w:t>yyyy</w:t>
            </w:r>
            <w:proofErr w:type="spellEnd"/>
            <w:r w:rsidRPr="00CA4CC2">
              <w:rPr>
                <w:lang w:val="da-DK"/>
              </w:rPr>
              <w:t>-MM-</w:t>
            </w:r>
            <w:proofErr w:type="spellStart"/>
            <w:r w:rsidRPr="00CA4CC2">
              <w:rPr>
                <w:lang w:val="da-DK"/>
              </w:rPr>
              <w:t>dd</w:t>
            </w:r>
            <w:proofErr w:type="spellEnd"/>
            <w:r w:rsidRPr="00CA4CC2">
              <w:rPr>
                <w:lang w:val="da-DK"/>
              </w:rPr>
              <w:t>”</w:t>
            </w:r>
          </w:p>
          <w:p w:rsidR="008644A6" w:rsidRPr="00CA4CC2" w:rsidRDefault="008644A6" w:rsidP="008644A6">
            <w:pPr>
              <w:pStyle w:val="Tabel"/>
              <w:rPr>
                <w:lang w:val="da-DK"/>
              </w:rPr>
            </w:pPr>
          </w:p>
          <w:p w:rsidR="00496E1D" w:rsidRPr="00CA4CC2" w:rsidRDefault="00496E1D" w:rsidP="00496E1D">
            <w:pPr>
              <w:pStyle w:val="Tabel"/>
              <w:rPr>
                <w:lang w:val="da-DK"/>
              </w:rPr>
            </w:pPr>
            <w:r w:rsidRPr="00CA4CC2">
              <w:rPr>
                <w:lang w:val="da-DK"/>
              </w:rPr>
              <w:t>"</w:t>
            </w:r>
            <w:proofErr w:type="spellStart"/>
            <w:r w:rsidRPr="00CA4CC2">
              <w:rPr>
                <w:lang w:val="da-DK"/>
              </w:rPr>
              <w:t>yyyy</w:t>
            </w:r>
            <w:proofErr w:type="spellEnd"/>
            <w:r w:rsidRPr="00CA4CC2">
              <w:rPr>
                <w:lang w:val="da-DK"/>
              </w:rPr>
              <w:t>-MM-</w:t>
            </w:r>
            <w:proofErr w:type="spellStart"/>
            <w:r w:rsidRPr="00CA4CC2">
              <w:rPr>
                <w:lang w:val="da-DK"/>
              </w:rPr>
              <w:t>dd</w:t>
            </w:r>
            <w:proofErr w:type="spellEnd"/>
            <w:r w:rsidRPr="00CA4CC2">
              <w:rPr>
                <w:lang w:val="da-DK"/>
              </w:rPr>
              <w:t>”</w:t>
            </w:r>
          </w:p>
          <w:p w:rsidR="008644A6" w:rsidRPr="00CA4CC2" w:rsidRDefault="008644A6" w:rsidP="008644A6">
            <w:pPr>
              <w:pStyle w:val="Tabel"/>
              <w:rPr>
                <w:lang w:val="da-DK"/>
              </w:rPr>
            </w:pPr>
          </w:p>
          <w:p w:rsidR="008644A6" w:rsidRPr="00CA4CC2" w:rsidRDefault="008644A6" w:rsidP="008644A6">
            <w:pPr>
              <w:pStyle w:val="Tabel"/>
              <w:rPr>
                <w:lang w:val="da-DK"/>
              </w:rPr>
            </w:pPr>
          </w:p>
          <w:p w:rsidR="008644A6" w:rsidRDefault="008644A6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8644A6" w:rsidTr="00107D59">
        <w:tc>
          <w:tcPr>
            <w:tcW w:w="1219" w:type="dxa"/>
          </w:tcPr>
          <w:p w:rsidR="008644A6" w:rsidRDefault="008644A6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8644A6" w:rsidRDefault="008644A6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8644A6" w:rsidRDefault="008644A6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8644A6" w:rsidRDefault="008644A6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8644A6" w:rsidRDefault="008644A6" w:rsidP="00107D59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8644A6" w:rsidRPr="000F38FD" w:rsidTr="00107D59">
        <w:tc>
          <w:tcPr>
            <w:tcW w:w="1219" w:type="dxa"/>
          </w:tcPr>
          <w:p w:rsidR="008644A6" w:rsidRDefault="008644A6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8644A6" w:rsidRPr="00010F7F" w:rsidRDefault="008644A6" w:rsidP="00107D59">
            <w:pPr>
              <w:pStyle w:val="Tabel"/>
              <w:rPr>
                <w:lang w:val="da-DK"/>
              </w:rPr>
            </w:pPr>
            <w:proofErr w:type="spellStart"/>
            <w:r w:rsidRPr="00AE4BB3">
              <w:rPr>
                <w:lang w:val="da-DK"/>
              </w:rPr>
              <w:t>zlpt_get_absence_types</w:t>
            </w:r>
            <w:proofErr w:type="spellEnd"/>
          </w:p>
        </w:tc>
        <w:tc>
          <w:tcPr>
            <w:tcW w:w="992" w:type="dxa"/>
          </w:tcPr>
          <w:p w:rsidR="008644A6" w:rsidRPr="00010F7F" w:rsidRDefault="008644A6" w:rsidP="00107D59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R/3 RFC</w:t>
            </w:r>
          </w:p>
        </w:tc>
        <w:tc>
          <w:tcPr>
            <w:tcW w:w="4541" w:type="dxa"/>
          </w:tcPr>
          <w:p w:rsidR="008644A6" w:rsidRPr="00B13AD7" w:rsidRDefault="008644A6" w:rsidP="00107D59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Z_LPT_WEB_GET_ABSENCE_TYPES</w:t>
            </w:r>
          </w:p>
        </w:tc>
      </w:tr>
      <w:tr w:rsidR="008644A6" w:rsidRPr="000F38FD" w:rsidTr="00107D59">
        <w:tc>
          <w:tcPr>
            <w:tcW w:w="1219" w:type="dxa"/>
          </w:tcPr>
          <w:p w:rsidR="008644A6" w:rsidRDefault="008644A6" w:rsidP="00107D59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8644A6" w:rsidRPr="00CA4CC2" w:rsidRDefault="008644A6" w:rsidP="00107D59">
            <w:pPr>
              <w:pStyle w:val="Tabel"/>
              <w:rPr>
                <w:lang w:val="en-US"/>
              </w:rPr>
            </w:pPr>
            <w:r w:rsidRPr="00CA4CC2">
              <w:rPr>
                <w:lang w:val="en-US"/>
              </w:rPr>
              <w:t>Output body: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[{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"ActualDevliveryDate":"2007-11-13",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"AuthorityReportDate":"0000-00-00",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</w:t>
            </w:r>
            <w:proofErr w:type="spellStart"/>
            <w:r w:rsidRPr="00BE0A39">
              <w:t>BirthTypeID</w:t>
            </w:r>
            <w:proofErr w:type="spellEnd"/>
            <w:r w:rsidRPr="00BE0A39">
              <w:t>":"BA",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</w:t>
            </w:r>
            <w:proofErr w:type="spellStart"/>
            <w:r w:rsidRPr="00BE0A39">
              <w:t>BirthTypeText</w:t>
            </w:r>
            <w:proofErr w:type="spellEnd"/>
            <w:r w:rsidRPr="00BE0A39">
              <w:t>":"</w:t>
            </w:r>
            <w:proofErr w:type="spellStart"/>
            <w:r w:rsidRPr="00BE0A39">
              <w:t>Barsel</w:t>
            </w:r>
            <w:proofErr w:type="spellEnd"/>
            <w:r w:rsidRPr="00BE0A39">
              <w:t>",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"EmployeeID":"00030094",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"EndDate":"2012-10-11",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"ExpectedDeliveryDate":"2012-02-15",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"MaternityID":"000",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"NotificationDate":"2011-10-11",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"StartDate":"2011-10-11"</w:t>
            </w:r>
          </w:p>
          <w:p w:rsidR="00BE0A39" w:rsidRPr="00BE0A39" w:rsidRDefault="00BE0A39" w:rsidP="00BE0A39">
            <w:pPr>
              <w:pStyle w:val="Tabel"/>
            </w:pPr>
            <w:r w:rsidRPr="00BE0A39">
              <w:t>}]</w:t>
            </w:r>
          </w:p>
          <w:p w:rsidR="008644A6" w:rsidRPr="00BE0A39" w:rsidRDefault="008644A6" w:rsidP="00107D59">
            <w:pPr>
              <w:pStyle w:val="Tabel"/>
              <w:rPr>
                <w:lang w:val="en-US"/>
              </w:rPr>
            </w:pPr>
          </w:p>
        </w:tc>
      </w:tr>
    </w:tbl>
    <w:p w:rsidR="008644A6" w:rsidRPr="00BE0A39" w:rsidRDefault="008644A6" w:rsidP="008644A6">
      <w:pPr>
        <w:pStyle w:val="Brdtekst"/>
        <w:rPr>
          <w:lang w:val="en-US"/>
        </w:rPr>
      </w:pPr>
    </w:p>
    <w:p w:rsidR="000F12FE" w:rsidRPr="00BE0A39" w:rsidRDefault="000F12FE">
      <w:pPr>
        <w:rPr>
          <w:lang w:val="en-US"/>
        </w:rPr>
      </w:pPr>
      <w:r w:rsidRPr="00BE0A39">
        <w:rPr>
          <w:lang w:val="en-US"/>
        </w:rPr>
        <w:br w:type="page"/>
      </w:r>
    </w:p>
    <w:p w:rsidR="002C349C" w:rsidRDefault="00014785" w:rsidP="00014785">
      <w:pPr>
        <w:pStyle w:val="Overskrift1"/>
        <w:rPr>
          <w:lang w:val="da-DK"/>
        </w:rPr>
      </w:pPr>
      <w:bookmarkStart w:id="16" w:name="_Toc387697857"/>
      <w:proofErr w:type="spellStart"/>
      <w:r>
        <w:rPr>
          <w:lang w:val="da-DK"/>
        </w:rPr>
        <w:lastRenderedPageBreak/>
        <w:t>EmployeePhoto</w:t>
      </w:r>
      <w:bookmarkEnd w:id="16"/>
      <w:proofErr w:type="spellEnd"/>
    </w:p>
    <w:p w:rsidR="00014785" w:rsidRPr="00CD58FC" w:rsidRDefault="00CD58FC" w:rsidP="008A1371">
      <w:pPr>
        <w:pStyle w:val="Brdtekst"/>
        <w:rPr>
          <w:lang w:val="en-US"/>
        </w:rPr>
      </w:pPr>
      <w:r w:rsidRPr="00CD58FC">
        <w:rPr>
          <w:lang w:val="en-US"/>
        </w:rPr>
        <w:t>This group of services is made for the</w:t>
      </w:r>
      <w:r>
        <w:rPr>
          <w:lang w:val="en-US"/>
        </w:rPr>
        <w:t xml:space="preserve"> employee</w:t>
      </w:r>
      <w:r w:rsidR="0017697A">
        <w:rPr>
          <w:lang w:val="en-US"/>
        </w:rPr>
        <w:t xml:space="preserve"> photo app to enable the manager to upload </w:t>
      </w:r>
      <w:proofErr w:type="spellStart"/>
      <w:r w:rsidR="0017697A">
        <w:rPr>
          <w:lang w:val="en-US"/>
        </w:rPr>
        <w:t>foto</w:t>
      </w:r>
      <w:proofErr w:type="spellEnd"/>
      <w:r w:rsidR="0017697A">
        <w:rPr>
          <w:lang w:val="en-US"/>
        </w:rPr>
        <w:t xml:space="preserve"> for the employee in the department.</w:t>
      </w:r>
    </w:p>
    <w:p w:rsidR="00014785" w:rsidRDefault="00014785" w:rsidP="00014785">
      <w:pPr>
        <w:pStyle w:val="Overskrift2"/>
        <w:rPr>
          <w:lang w:val="da-DK"/>
        </w:rPr>
      </w:pPr>
      <w:bookmarkStart w:id="17" w:name="_Toc387697858"/>
      <w:proofErr w:type="spellStart"/>
      <w:r>
        <w:rPr>
          <w:lang w:val="da-DK"/>
        </w:rPr>
        <w:t>SearchEmployee</w:t>
      </w:r>
      <w:bookmarkEnd w:id="17"/>
      <w:proofErr w:type="spellEnd"/>
    </w:p>
    <w:p w:rsidR="00014785" w:rsidRDefault="00014785" w:rsidP="008A1371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014785" w:rsidTr="00014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014785" w:rsidRDefault="00014785" w:rsidP="0001478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014785" w:rsidRDefault="00014785" w:rsidP="0001478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</w:t>
            </w:r>
            <w:r>
              <w:t xml:space="preserve"> </w:t>
            </w:r>
            <w:r w:rsidRPr="00014785">
              <w:rPr>
                <w:lang w:val="en-US"/>
              </w:rPr>
              <w:t>KMD.LPE.Mobile.EmployeePhoto/EmployeePh</w:t>
            </w:r>
            <w:r>
              <w:rPr>
                <w:lang w:val="en-US"/>
              </w:rPr>
              <w:t>oto/SearchEmployee?Search=</w:t>
            </w:r>
          </w:p>
        </w:tc>
      </w:tr>
      <w:tr w:rsidR="00014785" w:rsidTr="00014785">
        <w:tc>
          <w:tcPr>
            <w:tcW w:w="1219" w:type="dxa"/>
          </w:tcPr>
          <w:p w:rsidR="00014785" w:rsidRDefault="00014785" w:rsidP="0001478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014785" w:rsidRDefault="00B16BAB" w:rsidP="000147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Returns a list of employees based on the input search string.  The search result matches either </w:t>
            </w:r>
            <w:proofErr w:type="spellStart"/>
            <w:r>
              <w:rPr>
                <w:lang w:val="en-US"/>
              </w:rPr>
              <w:t>las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 xml:space="preserve"> and returns employees which the user is authorized to.</w:t>
            </w:r>
          </w:p>
        </w:tc>
      </w:tr>
      <w:tr w:rsidR="00014785" w:rsidTr="00014785">
        <w:tc>
          <w:tcPr>
            <w:tcW w:w="1219" w:type="dxa"/>
          </w:tcPr>
          <w:p w:rsidR="00014785" w:rsidRDefault="00014785" w:rsidP="0001478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014785" w:rsidRDefault="00014785" w:rsidP="000147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014785" w:rsidTr="00014785">
        <w:tc>
          <w:tcPr>
            <w:tcW w:w="1219" w:type="dxa"/>
          </w:tcPr>
          <w:p w:rsidR="00014785" w:rsidRDefault="00C70BB5" w:rsidP="0001478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r w:rsidR="00014785">
              <w:rPr>
                <w:lang w:val="en-US"/>
              </w:rPr>
              <w:t>input parameters</w:t>
            </w:r>
          </w:p>
        </w:tc>
        <w:tc>
          <w:tcPr>
            <w:tcW w:w="2892" w:type="dxa"/>
          </w:tcPr>
          <w:p w:rsidR="00014785" w:rsidRPr="00F46095" w:rsidRDefault="00B16BAB" w:rsidP="00014785">
            <w:pPr>
              <w:pStyle w:val="Tabel"/>
              <w:rPr>
                <w:i/>
                <w:lang w:val="en-US"/>
              </w:rPr>
            </w:pPr>
            <w:r w:rsidRPr="00F46095">
              <w:rPr>
                <w:i/>
                <w:lang w:val="en-US"/>
              </w:rPr>
              <w:t>Search</w:t>
            </w:r>
          </w:p>
        </w:tc>
        <w:tc>
          <w:tcPr>
            <w:tcW w:w="992" w:type="dxa"/>
          </w:tcPr>
          <w:p w:rsidR="00014785" w:rsidRPr="00F46095" w:rsidRDefault="00B16BAB" w:rsidP="00014785">
            <w:pPr>
              <w:pStyle w:val="Tabel"/>
              <w:rPr>
                <w:i/>
                <w:lang w:val="en-US"/>
              </w:rPr>
            </w:pPr>
            <w:r w:rsidRPr="00F46095">
              <w:rPr>
                <w:i/>
                <w:lang w:val="en-US"/>
              </w:rPr>
              <w:t>String</w:t>
            </w:r>
          </w:p>
        </w:tc>
        <w:tc>
          <w:tcPr>
            <w:tcW w:w="4541" w:type="dxa"/>
          </w:tcPr>
          <w:p w:rsidR="00014785" w:rsidRDefault="00B16BAB" w:rsidP="00B16BAB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Inline parameter</w:t>
            </w:r>
            <w:r w:rsidR="00F46095">
              <w:rPr>
                <w:lang w:val="en-US"/>
              </w:rPr>
              <w:t xml:space="preserve"> in the endpoint URL</w:t>
            </w:r>
          </w:p>
        </w:tc>
      </w:tr>
      <w:tr w:rsidR="00014785" w:rsidTr="00014785">
        <w:tc>
          <w:tcPr>
            <w:tcW w:w="1219" w:type="dxa"/>
          </w:tcPr>
          <w:p w:rsidR="00014785" w:rsidRDefault="00014785" w:rsidP="0001478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F46095" w:rsidRPr="00F46095" w:rsidRDefault="00F46095" w:rsidP="00F46095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F46095">
              <w:rPr>
                <w:lang w:val="en-US"/>
              </w:rPr>
              <w:t>EmployeeID</w:t>
            </w:r>
            <w:proofErr w:type="spellEnd"/>
          </w:p>
          <w:p w:rsidR="00F46095" w:rsidRPr="00F46095" w:rsidRDefault="00F46095" w:rsidP="00F46095">
            <w:pPr>
              <w:pStyle w:val="Tabel"/>
              <w:rPr>
                <w:lang w:val="en-US"/>
              </w:rPr>
            </w:pPr>
            <w:proofErr w:type="spellStart"/>
            <w:r w:rsidRPr="00F46095">
              <w:rPr>
                <w:lang w:val="en-US"/>
              </w:rPr>
              <w:t>FirstName</w:t>
            </w:r>
            <w:proofErr w:type="spellEnd"/>
          </w:p>
          <w:p w:rsidR="00F46095" w:rsidRPr="00F46095" w:rsidRDefault="00F46095" w:rsidP="00F46095">
            <w:pPr>
              <w:pStyle w:val="Tabel"/>
              <w:rPr>
                <w:lang w:val="en-US"/>
              </w:rPr>
            </w:pPr>
            <w:proofErr w:type="spellStart"/>
            <w:r w:rsidRPr="00F46095">
              <w:rPr>
                <w:lang w:val="en-US"/>
              </w:rPr>
              <w:t>LastName</w:t>
            </w:r>
            <w:proofErr w:type="spellEnd"/>
          </w:p>
          <w:p w:rsidR="00F46095" w:rsidRPr="00F46095" w:rsidRDefault="00F46095" w:rsidP="00F46095">
            <w:pPr>
              <w:pStyle w:val="Tabel"/>
              <w:rPr>
                <w:lang w:val="en-US"/>
              </w:rPr>
            </w:pPr>
            <w:proofErr w:type="spellStart"/>
            <w:r w:rsidRPr="00F46095">
              <w:rPr>
                <w:lang w:val="en-US"/>
              </w:rPr>
              <w:t>OrgUnitName</w:t>
            </w:r>
            <w:proofErr w:type="spellEnd"/>
          </w:p>
          <w:p w:rsidR="00F46095" w:rsidRPr="00F46095" w:rsidRDefault="00F46095" w:rsidP="00F46095">
            <w:pPr>
              <w:pStyle w:val="Tabel"/>
              <w:rPr>
                <w:lang w:val="en-US"/>
              </w:rPr>
            </w:pPr>
            <w:proofErr w:type="spellStart"/>
            <w:r w:rsidRPr="00F46095">
              <w:rPr>
                <w:lang w:val="en-US"/>
              </w:rPr>
              <w:t>OrgUnitID</w:t>
            </w:r>
            <w:proofErr w:type="spellEnd"/>
          </w:p>
          <w:p w:rsidR="00F46095" w:rsidRPr="00F46095" w:rsidRDefault="00F46095" w:rsidP="00F46095">
            <w:pPr>
              <w:pStyle w:val="Tabel"/>
              <w:rPr>
                <w:lang w:val="en-US"/>
              </w:rPr>
            </w:pPr>
            <w:proofErr w:type="spellStart"/>
            <w:r w:rsidRPr="00F46095">
              <w:rPr>
                <w:lang w:val="en-US"/>
              </w:rPr>
              <w:t>PositionID</w:t>
            </w:r>
            <w:proofErr w:type="spellEnd"/>
          </w:p>
          <w:p w:rsidR="00F46095" w:rsidRPr="00F46095" w:rsidRDefault="00F46095" w:rsidP="00F46095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F46095">
              <w:rPr>
                <w:lang w:val="en-US"/>
              </w:rPr>
              <w:t>ositionName</w:t>
            </w:r>
            <w:proofErr w:type="spellEnd"/>
          </w:p>
          <w:p w:rsidR="00014785" w:rsidRDefault="00F46095" w:rsidP="00F46095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F46095">
              <w:rPr>
                <w:lang w:val="en-US"/>
              </w:rPr>
              <w:t>hotoExists</w:t>
            </w:r>
            <w:proofErr w:type="spellEnd"/>
          </w:p>
          <w:p w:rsidR="00F46095" w:rsidRDefault="00F46095" w:rsidP="00014785">
            <w:pPr>
              <w:pStyle w:val="Tabel"/>
              <w:rPr>
                <w:lang w:val="en-US"/>
              </w:rPr>
            </w:pPr>
          </w:p>
          <w:p w:rsidR="00014785" w:rsidRDefault="00014785" w:rsidP="000147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014785" w:rsidRDefault="006D3309" w:rsidP="00014785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014785" w:rsidRPr="004532CE" w:rsidRDefault="00F46095" w:rsidP="00F460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F46095" w:rsidRPr="004532CE" w:rsidRDefault="00F46095" w:rsidP="00F460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F46095" w:rsidRPr="004532CE" w:rsidRDefault="00F46095" w:rsidP="00F460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F46095" w:rsidRPr="004532CE" w:rsidRDefault="00F46095" w:rsidP="00F460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F46095" w:rsidRPr="004532CE" w:rsidRDefault="00F46095" w:rsidP="00F460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F46095" w:rsidRPr="004532CE" w:rsidRDefault="00F46095" w:rsidP="00F460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F46095" w:rsidRDefault="00F46095" w:rsidP="00F460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F46095" w:rsidRDefault="00F46095" w:rsidP="00F460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541" w:type="dxa"/>
          </w:tcPr>
          <w:p w:rsidR="00014785" w:rsidRDefault="00014785" w:rsidP="00014785">
            <w:pPr>
              <w:pStyle w:val="Tabel"/>
              <w:rPr>
                <w:lang w:val="en-US"/>
              </w:rPr>
            </w:pPr>
          </w:p>
          <w:p w:rsidR="00014785" w:rsidRDefault="00014785" w:rsidP="00014785">
            <w:pPr>
              <w:pStyle w:val="Tabel"/>
              <w:rPr>
                <w:lang w:val="en-US"/>
              </w:rPr>
            </w:pPr>
          </w:p>
          <w:p w:rsidR="00014785" w:rsidRDefault="00014785" w:rsidP="00014785">
            <w:pPr>
              <w:pStyle w:val="Tabel"/>
              <w:rPr>
                <w:lang w:val="en-US"/>
              </w:rPr>
            </w:pPr>
          </w:p>
          <w:p w:rsidR="00F46095" w:rsidRDefault="00F46095" w:rsidP="00014785">
            <w:pPr>
              <w:pStyle w:val="Tabel"/>
              <w:rPr>
                <w:lang w:val="en-US"/>
              </w:rPr>
            </w:pPr>
          </w:p>
          <w:p w:rsidR="00F46095" w:rsidRDefault="00F46095" w:rsidP="00014785">
            <w:pPr>
              <w:pStyle w:val="Tabel"/>
              <w:rPr>
                <w:lang w:val="en-US"/>
              </w:rPr>
            </w:pPr>
          </w:p>
          <w:p w:rsidR="00F46095" w:rsidRDefault="00F46095" w:rsidP="00014785">
            <w:pPr>
              <w:pStyle w:val="Tabel"/>
              <w:rPr>
                <w:lang w:val="en-US"/>
              </w:rPr>
            </w:pPr>
          </w:p>
          <w:p w:rsidR="00F46095" w:rsidRDefault="00F46095" w:rsidP="00014785">
            <w:pPr>
              <w:pStyle w:val="Tabel"/>
              <w:rPr>
                <w:lang w:val="en-US"/>
              </w:rPr>
            </w:pPr>
          </w:p>
          <w:p w:rsidR="00F46095" w:rsidRDefault="00F46095" w:rsidP="000147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Indicates whether a </w:t>
            </w:r>
            <w:proofErr w:type="spellStart"/>
            <w:r>
              <w:rPr>
                <w:lang w:val="en-US"/>
              </w:rPr>
              <w:t>pohto</w:t>
            </w:r>
            <w:proofErr w:type="spellEnd"/>
            <w:r>
              <w:rPr>
                <w:lang w:val="en-US"/>
              </w:rPr>
              <w:t xml:space="preserve"> exists for the employee</w:t>
            </w:r>
          </w:p>
          <w:p w:rsidR="00F46095" w:rsidRDefault="00F46095" w:rsidP="00014785">
            <w:pPr>
              <w:pStyle w:val="Tabel"/>
              <w:rPr>
                <w:lang w:val="en-US"/>
              </w:rPr>
            </w:pPr>
          </w:p>
          <w:p w:rsidR="00014785" w:rsidRDefault="00014785" w:rsidP="00014785">
            <w:pPr>
              <w:pStyle w:val="Tabel"/>
              <w:rPr>
                <w:lang w:val="en-US"/>
              </w:rPr>
            </w:pPr>
          </w:p>
          <w:p w:rsidR="00014785" w:rsidRDefault="00014785" w:rsidP="000147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014785" w:rsidTr="00014785">
        <w:tc>
          <w:tcPr>
            <w:tcW w:w="1219" w:type="dxa"/>
          </w:tcPr>
          <w:p w:rsidR="00014785" w:rsidRDefault="00014785" w:rsidP="0001478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014785" w:rsidRDefault="00014785" w:rsidP="000147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014785" w:rsidRDefault="00014785" w:rsidP="000147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014785" w:rsidRDefault="00014785" w:rsidP="000147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014785" w:rsidRDefault="00014785" w:rsidP="00014785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AE4BB3" w:rsidRPr="00AD2240" w:rsidTr="00AE4BB3">
        <w:tc>
          <w:tcPr>
            <w:tcW w:w="1219" w:type="dxa"/>
          </w:tcPr>
          <w:p w:rsidR="00AE4BB3" w:rsidRDefault="00AE4BB3" w:rsidP="0001478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AE4BB3" w:rsidRPr="004532CE" w:rsidRDefault="00AE4BB3" w:rsidP="00014785">
            <w:pPr>
              <w:pStyle w:val="Tabel"/>
              <w:rPr>
                <w:lang w:val="en-US"/>
              </w:rPr>
            </w:pPr>
            <w:proofErr w:type="spellStart"/>
            <w:r w:rsidRPr="00AE4BB3">
              <w:rPr>
                <w:lang w:val="en-US"/>
              </w:rPr>
              <w:t>zlpe_search_employees</w:t>
            </w:r>
            <w:proofErr w:type="spellEnd"/>
          </w:p>
        </w:tc>
        <w:tc>
          <w:tcPr>
            <w:tcW w:w="992" w:type="dxa"/>
          </w:tcPr>
          <w:p w:rsidR="00AE4BB3" w:rsidRPr="004532CE" w:rsidRDefault="00AE4BB3" w:rsidP="0001478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 RFC</w:t>
            </w:r>
          </w:p>
        </w:tc>
        <w:tc>
          <w:tcPr>
            <w:tcW w:w="4541" w:type="dxa"/>
          </w:tcPr>
          <w:p w:rsidR="00AE4BB3" w:rsidRPr="004532CE" w:rsidRDefault="00B13AD7" w:rsidP="00B13AD7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Z_LPE_WEB_SEARCH</w:t>
            </w:r>
            <w:r w:rsidR="00B51498">
              <w:rPr>
                <w:lang w:val="en-US"/>
              </w:rPr>
              <w:t>_EMPLOYEES</w:t>
            </w:r>
          </w:p>
        </w:tc>
      </w:tr>
      <w:tr w:rsidR="00014785" w:rsidRPr="00AD2240" w:rsidTr="00014785">
        <w:tc>
          <w:tcPr>
            <w:tcW w:w="1219" w:type="dxa"/>
          </w:tcPr>
          <w:p w:rsidR="00014785" w:rsidRDefault="00014785" w:rsidP="0001478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014785" w:rsidRPr="004532CE" w:rsidRDefault="00014785" w:rsidP="00014785">
            <w:pPr>
              <w:pStyle w:val="Tabel"/>
              <w:rPr>
                <w:lang w:val="en-US"/>
              </w:rPr>
            </w:pPr>
            <w:r w:rsidRPr="004532CE">
              <w:rPr>
                <w:lang w:val="en-US"/>
              </w:rPr>
              <w:t>Output body:</w:t>
            </w:r>
          </w:p>
          <w:p w:rsidR="00AD2240" w:rsidRPr="004532CE" w:rsidRDefault="00AD2240" w:rsidP="00AD2240">
            <w:pPr>
              <w:pStyle w:val="Tabel"/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</w:pPr>
            <w:r w:rsidRPr="004532CE"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  <w:t>{</w:t>
            </w:r>
          </w:p>
          <w:p w:rsidR="00AD2240" w:rsidRPr="004532CE" w:rsidRDefault="00AD2240" w:rsidP="00AD2240">
            <w:pPr>
              <w:pStyle w:val="Tabel"/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</w:pPr>
            <w:r w:rsidRPr="004532CE"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  <w:t>"EmployeeID":"00008400",</w:t>
            </w:r>
          </w:p>
          <w:p w:rsidR="00AD2240" w:rsidRPr="004532CE" w:rsidRDefault="00AD2240" w:rsidP="00AD2240">
            <w:pPr>
              <w:pStyle w:val="Tabel"/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</w:pPr>
            <w:r w:rsidRPr="004532CE"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  <w:t>"</w:t>
            </w:r>
            <w:proofErr w:type="spellStart"/>
            <w:r w:rsidRPr="004532CE"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  <w:t>FirstName</w:t>
            </w:r>
            <w:proofErr w:type="spellEnd"/>
            <w:r w:rsidRPr="004532CE"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  <w:t>":"</w:t>
            </w:r>
            <w:proofErr w:type="spellStart"/>
            <w:r w:rsidRPr="004532CE"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  <w:t>Gitte</w:t>
            </w:r>
            <w:proofErr w:type="spellEnd"/>
            <w:r w:rsidRPr="004532CE">
              <w:rPr>
                <w:rFonts w:ascii="Lucida Console" w:hAnsi="Lucida Console" w:cs="Lucida Console"/>
                <w:kern w:val="0"/>
                <w:sz w:val="17"/>
                <w:szCs w:val="17"/>
                <w:lang w:val="en-US" w:eastAsia="da-DK"/>
              </w:rPr>
              <w:t>",</w:t>
            </w:r>
          </w:p>
          <w:p w:rsidR="00AD2240" w:rsidRDefault="00AD2240" w:rsidP="00AD2240">
            <w:pPr>
              <w:pStyle w:val="Tabel"/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</w:t>
            </w:r>
            <w:proofErr w:type="spellStart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LastName</w:t>
            </w:r>
            <w:proofErr w:type="spellEnd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":"Helland",</w:t>
            </w:r>
          </w:p>
          <w:p w:rsidR="00AD2240" w:rsidRDefault="00AD2240" w:rsidP="00AD2240">
            <w:pPr>
              <w:pStyle w:val="Tabel"/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"OrgUnitID":"00867999",</w:t>
            </w:r>
          </w:p>
          <w:p w:rsidR="00AD2240" w:rsidRDefault="00AD2240" w:rsidP="00AD2240">
            <w:pPr>
              <w:pStyle w:val="Tabel"/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</w:t>
            </w:r>
            <w:proofErr w:type="spellStart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OrgUnitName</w:t>
            </w:r>
            <w:proofErr w:type="spellEnd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":"Plan-, Bygge- og Miljøcenter",</w:t>
            </w:r>
          </w:p>
          <w:p w:rsidR="00AD2240" w:rsidRDefault="00AD2240" w:rsidP="00AD2240">
            <w:pPr>
              <w:pStyle w:val="Tabel"/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</w:t>
            </w:r>
            <w:proofErr w:type="spellStart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PhotoExists</w:t>
            </w:r>
            <w:proofErr w:type="spellEnd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":false,</w:t>
            </w:r>
          </w:p>
          <w:p w:rsidR="00AD2240" w:rsidRDefault="00AD2240" w:rsidP="00AD2240">
            <w:pPr>
              <w:pStyle w:val="Tabel"/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"PositionID":"</w:t>
            </w:r>
            <w:proofErr w:type="gramStart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50026237</w:t>
            </w:r>
            <w:proofErr w:type="gramEnd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",</w:t>
            </w:r>
          </w:p>
          <w:p w:rsidR="00AD2240" w:rsidRDefault="00AD2240" w:rsidP="00AD2240">
            <w:pPr>
              <w:pStyle w:val="Tabel"/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</w:t>
            </w:r>
            <w:proofErr w:type="spellStart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PositionName</w:t>
            </w:r>
            <w:proofErr w:type="spellEnd"/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":"teknisk designer"</w:t>
            </w:r>
          </w:p>
          <w:p w:rsidR="00014785" w:rsidRPr="000F38FD" w:rsidRDefault="00AD2240" w:rsidP="00AD2240">
            <w:pPr>
              <w:pStyle w:val="Tabel"/>
              <w:rPr>
                <w:lang w:val="da-DK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da-DK" w:eastAsia="da-DK"/>
              </w:rPr>
              <w:t>}</w:t>
            </w:r>
          </w:p>
        </w:tc>
      </w:tr>
    </w:tbl>
    <w:p w:rsidR="004B4951" w:rsidRDefault="004B4951" w:rsidP="008A1371">
      <w:pPr>
        <w:pStyle w:val="Brdtekst"/>
        <w:rPr>
          <w:lang w:val="da-DK"/>
        </w:rPr>
      </w:pPr>
    </w:p>
    <w:p w:rsidR="004B4951" w:rsidRDefault="004B4951">
      <w:pPr>
        <w:rPr>
          <w:lang w:val="da-DK"/>
        </w:rPr>
      </w:pPr>
      <w:r>
        <w:rPr>
          <w:lang w:val="da-DK"/>
        </w:rPr>
        <w:br w:type="page"/>
      </w:r>
    </w:p>
    <w:p w:rsidR="00014785" w:rsidRDefault="004B4951" w:rsidP="004B4951">
      <w:pPr>
        <w:pStyle w:val="Overskrift2"/>
        <w:rPr>
          <w:lang w:val="da-DK"/>
        </w:rPr>
      </w:pPr>
      <w:bookmarkStart w:id="18" w:name="_Toc387697859"/>
      <w:proofErr w:type="spellStart"/>
      <w:r>
        <w:rPr>
          <w:lang w:val="da-DK"/>
        </w:rPr>
        <w:lastRenderedPageBreak/>
        <w:t>EmployeePhoto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Get</w:t>
      </w:r>
      <w:proofErr w:type="spellEnd"/>
      <w:r>
        <w:rPr>
          <w:lang w:val="da-DK"/>
        </w:rPr>
        <w:t>)</w:t>
      </w:r>
      <w:bookmarkEnd w:id="18"/>
    </w:p>
    <w:p w:rsidR="004B4951" w:rsidRDefault="004B4951" w:rsidP="008A1371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4B4951" w:rsidTr="004B4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</w:t>
            </w:r>
            <w:r>
              <w:t xml:space="preserve"> </w:t>
            </w:r>
            <w:r w:rsidRPr="004B4951">
              <w:rPr>
                <w:lang w:val="en-US"/>
              </w:rPr>
              <w:t>KMD.LPE.Mobile.EmployeePhoto/EmployeePhoto</w:t>
            </w:r>
            <w:r>
              <w:rPr>
                <w:lang w:val="en-US"/>
              </w:rPr>
              <w:t>/EmployeePhoto/</w:t>
            </w:r>
            <w:r w:rsidR="00C70BB5" w:rsidRPr="00C70BB5">
              <w:rPr>
                <w:i/>
                <w:lang w:val="en-US"/>
              </w:rPr>
              <w:t>EmployeeID</w:t>
            </w:r>
          </w:p>
        </w:tc>
      </w:tr>
      <w:tr w:rsidR="004B4951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Returns the </w:t>
            </w: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of the specified employee</w:t>
            </w:r>
          </w:p>
          <w:p w:rsidR="004B4951" w:rsidRPr="004B4951" w:rsidRDefault="004B4951" w:rsidP="004B4951">
            <w:pPr>
              <w:pStyle w:val="Tabel"/>
              <w:rPr>
                <w:lang w:val="da-DK" w:eastAsia="da-DK"/>
              </w:rPr>
            </w:pPr>
            <w:proofErr w:type="spellStart"/>
            <w:r w:rsidRPr="004B4951">
              <w:rPr>
                <w:lang w:val="da-DK" w:eastAsia="da-DK"/>
              </w:rPr>
              <w:t>ContentType</w:t>
            </w:r>
            <w:proofErr w:type="spellEnd"/>
            <w:r w:rsidRPr="004B4951">
              <w:rPr>
                <w:lang w:val="da-DK" w:eastAsia="da-DK"/>
              </w:rPr>
              <w:t xml:space="preserve"> = "image/</w:t>
            </w:r>
            <w:proofErr w:type="spellStart"/>
            <w:r w:rsidRPr="004B4951">
              <w:rPr>
                <w:lang w:val="da-DK" w:eastAsia="da-DK"/>
              </w:rPr>
              <w:t>jpeg</w:t>
            </w:r>
            <w:proofErr w:type="spellEnd"/>
            <w:r w:rsidRPr="004B4951">
              <w:rPr>
                <w:lang w:val="da-DK" w:eastAsia="da-DK"/>
              </w:rPr>
              <w:t>"</w:t>
            </w:r>
          </w:p>
        </w:tc>
      </w:tr>
      <w:tr w:rsidR="004B4951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B4951" w:rsidTr="004B4951">
        <w:tc>
          <w:tcPr>
            <w:tcW w:w="1219" w:type="dxa"/>
          </w:tcPr>
          <w:p w:rsidR="004B4951" w:rsidRDefault="00C70BB5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r w:rsidR="004B4951">
              <w:rPr>
                <w:lang w:val="en-US"/>
              </w:rPr>
              <w:t>input parameters</w:t>
            </w:r>
          </w:p>
        </w:tc>
        <w:tc>
          <w:tcPr>
            <w:tcW w:w="2892" w:type="dxa"/>
          </w:tcPr>
          <w:p w:rsidR="004B4951" w:rsidRPr="00F46095" w:rsidRDefault="004B4951" w:rsidP="004B4951">
            <w:pPr>
              <w:pStyle w:val="Tabel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EmployeeID</w:t>
            </w:r>
            <w:proofErr w:type="spellEnd"/>
          </w:p>
        </w:tc>
        <w:tc>
          <w:tcPr>
            <w:tcW w:w="992" w:type="dxa"/>
          </w:tcPr>
          <w:p w:rsidR="004B4951" w:rsidRPr="00F46095" w:rsidRDefault="004B4951" w:rsidP="004B4951">
            <w:pPr>
              <w:pStyle w:val="Tabel"/>
              <w:rPr>
                <w:i/>
                <w:lang w:val="en-US"/>
              </w:rPr>
            </w:pPr>
          </w:p>
        </w:tc>
        <w:tc>
          <w:tcPr>
            <w:tcW w:w="4541" w:type="dxa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Inline parameter in the endpoint URL</w:t>
            </w:r>
          </w:p>
        </w:tc>
      </w:tr>
      <w:tr w:rsidR="004B4951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4B4951" w:rsidRDefault="00C70BB5" w:rsidP="004B4951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JPEG</w:t>
            </w:r>
            <w:r w:rsidR="004B4951">
              <w:rPr>
                <w:lang w:val="en-US"/>
              </w:rPr>
              <w:t xml:space="preserve"> stream in the http body</w:t>
            </w:r>
          </w:p>
          <w:p w:rsidR="004B4951" w:rsidRDefault="00C70BB5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(NOT base64 encoded!!)</w:t>
            </w:r>
          </w:p>
          <w:p w:rsidR="00C70BB5" w:rsidRDefault="00C70BB5" w:rsidP="004B4951">
            <w:pPr>
              <w:pStyle w:val="Tabel"/>
              <w:rPr>
                <w:lang w:val="en-US"/>
              </w:rPr>
            </w:pPr>
          </w:p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4B4951" w:rsidRDefault="006D3309" w:rsidP="004B495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</w:p>
        </w:tc>
        <w:tc>
          <w:tcPr>
            <w:tcW w:w="4541" w:type="dxa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</w:p>
          <w:p w:rsidR="004B4951" w:rsidRDefault="004B4951" w:rsidP="004B4951">
            <w:pPr>
              <w:pStyle w:val="Tabel"/>
              <w:rPr>
                <w:lang w:val="en-US"/>
              </w:rPr>
            </w:pPr>
          </w:p>
          <w:p w:rsidR="004B4951" w:rsidRDefault="004B4951" w:rsidP="004B4951">
            <w:pPr>
              <w:pStyle w:val="Tabel"/>
              <w:rPr>
                <w:lang w:val="en-US"/>
              </w:rPr>
            </w:pPr>
          </w:p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4B4951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DB04F8" w:rsidRPr="00AD2240" w:rsidTr="00DB04F8">
        <w:tc>
          <w:tcPr>
            <w:tcW w:w="1219" w:type="dxa"/>
          </w:tcPr>
          <w:p w:rsidR="00DB04F8" w:rsidRDefault="00DB04F8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DB04F8" w:rsidRPr="000F38FD" w:rsidRDefault="00DB04F8" w:rsidP="004B4951">
            <w:pPr>
              <w:pStyle w:val="Tabel"/>
              <w:rPr>
                <w:lang w:val="da-DK"/>
              </w:rPr>
            </w:pPr>
            <w:proofErr w:type="spellStart"/>
            <w:r w:rsidRPr="00DB04F8">
              <w:rPr>
                <w:lang w:val="da-DK"/>
              </w:rPr>
              <w:t>zlpe_get_employee_photo</w:t>
            </w:r>
            <w:proofErr w:type="spellEnd"/>
          </w:p>
        </w:tc>
        <w:tc>
          <w:tcPr>
            <w:tcW w:w="992" w:type="dxa"/>
          </w:tcPr>
          <w:p w:rsidR="00DB04F8" w:rsidRPr="00DB04F8" w:rsidRDefault="00DB04F8" w:rsidP="004B4951">
            <w:pPr>
              <w:pStyle w:val="Tabel"/>
              <w:rPr>
                <w:lang w:val="en-US"/>
              </w:rPr>
            </w:pPr>
            <w:r w:rsidRPr="00DB04F8">
              <w:rPr>
                <w:lang w:val="en-US"/>
              </w:rPr>
              <w:t>R/3 RFC</w:t>
            </w:r>
          </w:p>
        </w:tc>
        <w:tc>
          <w:tcPr>
            <w:tcW w:w="4541" w:type="dxa"/>
          </w:tcPr>
          <w:p w:rsidR="00DB04F8" w:rsidRPr="00DB04F8" w:rsidRDefault="00B51498" w:rsidP="00B51498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Z_LPE_WEB_GET_EMPLOYEE_PHOTO</w:t>
            </w:r>
          </w:p>
        </w:tc>
      </w:tr>
      <w:tr w:rsidR="004B4951" w:rsidRPr="00AD2240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4B4951" w:rsidRPr="000F38FD" w:rsidRDefault="004B4951" w:rsidP="004B4951">
            <w:pPr>
              <w:pStyle w:val="Tabel"/>
              <w:rPr>
                <w:lang w:val="da-DK"/>
              </w:rPr>
            </w:pPr>
          </w:p>
        </w:tc>
      </w:tr>
    </w:tbl>
    <w:p w:rsidR="004B4951" w:rsidRDefault="004B4951">
      <w:pPr>
        <w:rPr>
          <w:lang w:val="da-DK"/>
        </w:rPr>
      </w:pPr>
    </w:p>
    <w:p w:rsidR="004B4951" w:rsidRDefault="004B4951" w:rsidP="004B4951">
      <w:pPr>
        <w:pStyle w:val="Overskrift2"/>
        <w:rPr>
          <w:lang w:val="da-DK"/>
        </w:rPr>
      </w:pPr>
      <w:bookmarkStart w:id="19" w:name="_Toc387697860"/>
      <w:proofErr w:type="spellStart"/>
      <w:r>
        <w:rPr>
          <w:lang w:val="da-DK"/>
        </w:rPr>
        <w:t>EmployeePhoto</w:t>
      </w:r>
      <w:proofErr w:type="spellEnd"/>
      <w:r>
        <w:rPr>
          <w:lang w:val="da-DK"/>
        </w:rPr>
        <w:t xml:space="preserve"> (Set)</w:t>
      </w:r>
      <w:bookmarkEnd w:id="19"/>
    </w:p>
    <w:p w:rsidR="004B4951" w:rsidRPr="004B4951" w:rsidRDefault="004B4951" w:rsidP="004B4951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4B4951" w:rsidTr="004B4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</w:t>
            </w:r>
            <w:r>
              <w:t xml:space="preserve"> </w:t>
            </w:r>
            <w:r w:rsidRPr="004B4951">
              <w:rPr>
                <w:lang w:val="en-US"/>
              </w:rPr>
              <w:t>KMD.LPE.Mobile.EmployeePhoto/EmployeePhoto/EmployeePhoto</w:t>
            </w:r>
            <w:r w:rsidR="00C70BB5">
              <w:rPr>
                <w:lang w:val="en-US"/>
              </w:rPr>
              <w:t>/</w:t>
            </w:r>
            <w:r w:rsidR="00C70BB5" w:rsidRPr="00C70BB5">
              <w:rPr>
                <w:i/>
                <w:lang w:val="en-US"/>
              </w:rPr>
              <w:t>EmployeeID</w:t>
            </w:r>
          </w:p>
        </w:tc>
      </w:tr>
      <w:tr w:rsidR="004B4951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Uploads a </w:t>
            </w:r>
            <w:proofErr w:type="spellStart"/>
            <w:r>
              <w:rPr>
                <w:lang w:val="en-US"/>
              </w:rPr>
              <w:t>foto</w:t>
            </w:r>
            <w:proofErr w:type="spellEnd"/>
            <w:r>
              <w:rPr>
                <w:lang w:val="en-US"/>
              </w:rPr>
              <w:t xml:space="preserve"> of the specified employee</w:t>
            </w:r>
          </w:p>
          <w:p w:rsidR="004B4951" w:rsidRPr="004B4951" w:rsidRDefault="00444087" w:rsidP="004B4951">
            <w:pPr>
              <w:pStyle w:val="Tabel"/>
              <w:rPr>
                <w:lang w:val="da-DK" w:eastAsia="da-DK"/>
              </w:rPr>
            </w:pPr>
            <w:proofErr w:type="spellStart"/>
            <w:r>
              <w:rPr>
                <w:lang w:val="da-DK" w:eastAsia="da-DK"/>
              </w:rPr>
              <w:t>ContentType</w:t>
            </w:r>
            <w:proofErr w:type="spellEnd"/>
            <w:r>
              <w:rPr>
                <w:lang w:val="da-DK" w:eastAsia="da-DK"/>
              </w:rPr>
              <w:t xml:space="preserve"> = "</w:t>
            </w:r>
            <w:proofErr w:type="spellStart"/>
            <w:r>
              <w:rPr>
                <w:lang w:val="da-DK" w:eastAsia="da-DK"/>
              </w:rPr>
              <w:t>text</w:t>
            </w:r>
            <w:proofErr w:type="spellEnd"/>
            <w:r>
              <w:rPr>
                <w:lang w:val="da-DK" w:eastAsia="da-DK"/>
              </w:rPr>
              <w:t>/</w:t>
            </w:r>
            <w:proofErr w:type="spellStart"/>
            <w:r>
              <w:rPr>
                <w:lang w:val="da-DK" w:eastAsia="da-DK"/>
              </w:rPr>
              <w:t>plain</w:t>
            </w:r>
            <w:proofErr w:type="spellEnd"/>
            <w:r w:rsidR="004B4951" w:rsidRPr="004B4951">
              <w:rPr>
                <w:lang w:val="da-DK" w:eastAsia="da-DK"/>
              </w:rPr>
              <w:t>"</w:t>
            </w:r>
          </w:p>
        </w:tc>
      </w:tr>
      <w:tr w:rsidR="004B4951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B4951" w:rsidTr="004B4951">
        <w:tc>
          <w:tcPr>
            <w:tcW w:w="1219" w:type="dxa"/>
          </w:tcPr>
          <w:p w:rsidR="004B4951" w:rsidRDefault="00C70BB5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REST </w:t>
            </w:r>
            <w:r w:rsidR="004B4951">
              <w:rPr>
                <w:lang w:val="en-US"/>
              </w:rPr>
              <w:t>input parameters</w:t>
            </w:r>
          </w:p>
        </w:tc>
        <w:tc>
          <w:tcPr>
            <w:tcW w:w="2892" w:type="dxa"/>
          </w:tcPr>
          <w:p w:rsidR="004B4951" w:rsidRDefault="004B4951" w:rsidP="004B4951">
            <w:pPr>
              <w:pStyle w:val="Tabel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EmployeeID</w:t>
            </w:r>
            <w:proofErr w:type="spellEnd"/>
          </w:p>
          <w:p w:rsidR="00C70BB5" w:rsidRDefault="00C70BB5" w:rsidP="004B4951">
            <w:pPr>
              <w:pStyle w:val="Tabel"/>
              <w:rPr>
                <w:i/>
                <w:lang w:val="en-US"/>
              </w:rPr>
            </w:pPr>
          </w:p>
          <w:p w:rsidR="00C70BB5" w:rsidRDefault="00C70BB5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JPEG stream in http body</w:t>
            </w:r>
          </w:p>
          <w:p w:rsidR="00C70BB5" w:rsidRPr="00C70BB5" w:rsidRDefault="00C70BB5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Base64 encoded</w:t>
            </w:r>
          </w:p>
        </w:tc>
        <w:tc>
          <w:tcPr>
            <w:tcW w:w="992" w:type="dxa"/>
          </w:tcPr>
          <w:p w:rsidR="004B4951" w:rsidRPr="00F46095" w:rsidRDefault="004B4951" w:rsidP="004B4951">
            <w:pPr>
              <w:pStyle w:val="Tabel"/>
              <w:rPr>
                <w:i/>
                <w:lang w:val="en-US"/>
              </w:rPr>
            </w:pPr>
          </w:p>
        </w:tc>
        <w:tc>
          <w:tcPr>
            <w:tcW w:w="4541" w:type="dxa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Inline parameter in the endpoint URL</w:t>
            </w:r>
          </w:p>
        </w:tc>
      </w:tr>
      <w:tr w:rsidR="004B4951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4B4951" w:rsidRDefault="004B4951" w:rsidP="00C70BB5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If error</w:t>
            </w:r>
          </w:p>
          <w:p w:rsidR="004B4951" w:rsidRDefault="006D3309" w:rsidP="004B495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errorReason</w:t>
            </w:r>
            <w:proofErr w:type="spellEnd"/>
          </w:p>
        </w:tc>
        <w:tc>
          <w:tcPr>
            <w:tcW w:w="992" w:type="dxa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</w:p>
        </w:tc>
        <w:tc>
          <w:tcPr>
            <w:tcW w:w="4541" w:type="dxa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</w:p>
          <w:p w:rsidR="004B4951" w:rsidRDefault="004B4951" w:rsidP="004B4951">
            <w:pPr>
              <w:pStyle w:val="Tabel"/>
              <w:rPr>
                <w:lang w:val="en-US"/>
              </w:rPr>
            </w:pPr>
          </w:p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  <w:tr w:rsidR="004B4951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  <w:p w:rsidR="00444087" w:rsidRDefault="00444087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  <w:p w:rsidR="004B4951" w:rsidRDefault="004B4951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33" w:type="dxa"/>
            <w:gridSpan w:val="2"/>
          </w:tcPr>
          <w:p w:rsidR="004B4951" w:rsidRDefault="004B4951" w:rsidP="004B495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ErrorMessage</w:t>
            </w:r>
            <w:proofErr w:type="spellEnd"/>
            <w:r>
              <w:rPr>
                <w:lang w:val="en-US"/>
              </w:rPr>
              <w:t xml:space="preserve"> in parameter </w:t>
            </w:r>
            <w:proofErr w:type="spellStart"/>
            <w:r>
              <w:rPr>
                <w:lang w:val="en-US"/>
              </w:rPr>
              <w:t>ErrorJSON</w:t>
            </w:r>
            <w:proofErr w:type="spellEnd"/>
          </w:p>
        </w:tc>
      </w:tr>
      <w:tr w:rsidR="00DB04F8" w:rsidRPr="00AD2240" w:rsidTr="00DB04F8">
        <w:tc>
          <w:tcPr>
            <w:tcW w:w="1219" w:type="dxa"/>
          </w:tcPr>
          <w:p w:rsidR="00DB04F8" w:rsidRDefault="00DB04F8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</w:t>
            </w:r>
            <w:r w:rsidR="00817AA1">
              <w:rPr>
                <w:lang w:val="en-US"/>
              </w:rPr>
              <w:t xml:space="preserve"> SOAP</w:t>
            </w:r>
          </w:p>
        </w:tc>
        <w:tc>
          <w:tcPr>
            <w:tcW w:w="2892" w:type="dxa"/>
          </w:tcPr>
          <w:p w:rsidR="00DB04F8" w:rsidRPr="000F38FD" w:rsidRDefault="00DB04F8" w:rsidP="004B4951">
            <w:pPr>
              <w:pStyle w:val="Tabel"/>
              <w:rPr>
                <w:lang w:val="da-DK"/>
              </w:rPr>
            </w:pPr>
            <w:proofErr w:type="spellStart"/>
            <w:r w:rsidRPr="00DB04F8">
              <w:rPr>
                <w:lang w:val="da-DK"/>
              </w:rPr>
              <w:t>zlpe_upload_photo</w:t>
            </w:r>
            <w:proofErr w:type="spellEnd"/>
          </w:p>
        </w:tc>
        <w:tc>
          <w:tcPr>
            <w:tcW w:w="992" w:type="dxa"/>
          </w:tcPr>
          <w:p w:rsidR="00DB04F8" w:rsidRPr="000F38FD" w:rsidRDefault="00DB04F8" w:rsidP="004B4951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R/3 RFC</w:t>
            </w:r>
          </w:p>
        </w:tc>
        <w:tc>
          <w:tcPr>
            <w:tcW w:w="4541" w:type="dxa"/>
          </w:tcPr>
          <w:p w:rsidR="00DB04F8" w:rsidRPr="00B51498" w:rsidRDefault="00B51498" w:rsidP="004B495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Z_LPE_WEB_UPLOAD_PHOTO</w:t>
            </w:r>
          </w:p>
        </w:tc>
      </w:tr>
      <w:tr w:rsidR="004B4951" w:rsidRPr="00AD2240" w:rsidTr="004B4951">
        <w:tc>
          <w:tcPr>
            <w:tcW w:w="1219" w:type="dxa"/>
          </w:tcPr>
          <w:p w:rsidR="004B4951" w:rsidRDefault="004B4951" w:rsidP="004B4951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4B4951" w:rsidRPr="000F38FD" w:rsidRDefault="004B4951" w:rsidP="004B4951">
            <w:pPr>
              <w:pStyle w:val="Tabel"/>
              <w:rPr>
                <w:lang w:val="da-DK"/>
              </w:rPr>
            </w:pPr>
          </w:p>
        </w:tc>
      </w:tr>
    </w:tbl>
    <w:p w:rsidR="007A4395" w:rsidRDefault="007A4395" w:rsidP="008A1371">
      <w:pPr>
        <w:pStyle w:val="Brdtekst"/>
        <w:rPr>
          <w:lang w:val="da-DK"/>
        </w:rPr>
      </w:pPr>
    </w:p>
    <w:p w:rsidR="007A4395" w:rsidRDefault="007A4395" w:rsidP="007A4395">
      <w:pPr>
        <w:pStyle w:val="Overskrift1"/>
        <w:rPr>
          <w:lang w:val="da-DK"/>
        </w:rPr>
      </w:pPr>
      <w:bookmarkStart w:id="20" w:name="_Toc387697861"/>
      <w:proofErr w:type="spellStart"/>
      <w:r>
        <w:rPr>
          <w:lang w:val="da-DK"/>
        </w:rPr>
        <w:lastRenderedPageBreak/>
        <w:t>QuotaBalance</w:t>
      </w:r>
      <w:bookmarkEnd w:id="20"/>
      <w:proofErr w:type="spellEnd"/>
    </w:p>
    <w:p w:rsidR="007A4395" w:rsidRPr="00CD58FC" w:rsidRDefault="007A4395" w:rsidP="007A4395">
      <w:pPr>
        <w:pStyle w:val="Brdtekst"/>
        <w:rPr>
          <w:lang w:val="en-US"/>
        </w:rPr>
      </w:pPr>
      <w:r>
        <w:rPr>
          <w:lang w:val="en-US"/>
        </w:rPr>
        <w:t>Something…..</w:t>
      </w:r>
    </w:p>
    <w:p w:rsidR="007A4395" w:rsidRDefault="007A4395" w:rsidP="007A4395">
      <w:pPr>
        <w:pStyle w:val="Overskrift2"/>
        <w:rPr>
          <w:lang w:val="da-DK"/>
        </w:rPr>
      </w:pPr>
      <w:bookmarkStart w:id="21" w:name="_Toc387697862"/>
      <w:proofErr w:type="spellStart"/>
      <w:r>
        <w:rPr>
          <w:lang w:val="da-DK"/>
        </w:rPr>
        <w:t>GetQuotas</w:t>
      </w:r>
      <w:bookmarkEnd w:id="21"/>
      <w:proofErr w:type="spellEnd"/>
    </w:p>
    <w:p w:rsidR="007A4395" w:rsidRDefault="007A4395" w:rsidP="007A4395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7A4395" w:rsidTr="007A4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7A4395" w:rsidRDefault="007A4395" w:rsidP="007A439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7A4395" w:rsidRDefault="007A4395" w:rsidP="007A439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</w:t>
            </w:r>
            <w:proofErr w:type="spellStart"/>
            <w:r w:rsidRPr="007A4395">
              <w:rPr>
                <w:lang w:val="en-US"/>
              </w:rPr>
              <w:t>KMD.LPT.Mobile.QuotaBalance</w:t>
            </w:r>
            <w:proofErr w:type="spellEnd"/>
            <w:r w:rsidRPr="007A4395">
              <w:rPr>
                <w:lang w:val="en-US"/>
              </w:rPr>
              <w:t>/</w:t>
            </w:r>
            <w:proofErr w:type="spellStart"/>
            <w:r w:rsidRPr="007A4395">
              <w:rPr>
                <w:lang w:val="en-US"/>
              </w:rPr>
              <w:t>QuotaBalance</w:t>
            </w:r>
            <w:proofErr w:type="spellEnd"/>
            <w:r w:rsidRPr="007A4395">
              <w:rPr>
                <w:lang w:val="en-US"/>
              </w:rPr>
              <w:t>/</w:t>
            </w:r>
            <w:proofErr w:type="spellStart"/>
            <w:r w:rsidRPr="007A4395">
              <w:rPr>
                <w:lang w:val="en-US"/>
              </w:rPr>
              <w:t>GetQuotas</w:t>
            </w:r>
            <w:proofErr w:type="spellEnd"/>
          </w:p>
        </w:tc>
      </w:tr>
      <w:tr w:rsidR="007A4395" w:rsidTr="007A4395">
        <w:tc>
          <w:tcPr>
            <w:tcW w:w="1219" w:type="dxa"/>
          </w:tcPr>
          <w:p w:rsidR="007A4395" w:rsidRDefault="007A4395" w:rsidP="007A439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7A4395" w:rsidRDefault="007A4395" w:rsidP="00696B9E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Returns a l</w:t>
            </w:r>
            <w:r w:rsidR="00696B9E">
              <w:rPr>
                <w:lang w:val="en-US"/>
              </w:rPr>
              <w:t>ist of quotas based on the d</w:t>
            </w:r>
            <w:r>
              <w:rPr>
                <w:lang w:val="en-US"/>
              </w:rPr>
              <w:t>ate parameter and the user making the call.</w:t>
            </w:r>
            <w:r w:rsidR="00696B9E">
              <w:rPr>
                <w:lang w:val="en-US"/>
              </w:rPr>
              <w:t xml:space="preserve"> If the date is not specified current day will be used automatically.</w:t>
            </w:r>
          </w:p>
          <w:p w:rsidR="00D54563" w:rsidRDefault="00D54563" w:rsidP="00696B9E">
            <w:pPr>
              <w:pStyle w:val="Tabel"/>
              <w:rPr>
                <w:lang w:val="en-US"/>
              </w:rPr>
            </w:pPr>
          </w:p>
          <w:p w:rsidR="00D54563" w:rsidRDefault="00D54563" w:rsidP="00696B9E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Errors is logged in RSWATCH with ID </w:t>
            </w:r>
            <w:proofErr w:type="spellStart"/>
            <w:r w:rsidRPr="00D54563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KMD.LPT.Mobile.QuotaBalance</w:t>
            </w:r>
            <w:proofErr w:type="spellEnd"/>
          </w:p>
        </w:tc>
      </w:tr>
      <w:tr w:rsidR="007A4395" w:rsidTr="007A4395">
        <w:tc>
          <w:tcPr>
            <w:tcW w:w="1219" w:type="dxa"/>
          </w:tcPr>
          <w:p w:rsidR="007A4395" w:rsidRDefault="007A4395" w:rsidP="007A439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7A4395" w:rsidRDefault="007A4395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A4395" w:rsidTr="007A4395">
        <w:tc>
          <w:tcPr>
            <w:tcW w:w="1219" w:type="dxa"/>
          </w:tcPr>
          <w:p w:rsidR="007A4395" w:rsidRDefault="007A4395" w:rsidP="007A439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input parameters</w:t>
            </w:r>
          </w:p>
        </w:tc>
        <w:tc>
          <w:tcPr>
            <w:tcW w:w="2892" w:type="dxa"/>
          </w:tcPr>
          <w:p w:rsidR="007A4395" w:rsidRPr="007A4395" w:rsidRDefault="00A547F3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A4395" w:rsidRPr="007A4395">
              <w:rPr>
                <w:lang w:val="en-US"/>
              </w:rPr>
              <w:t>ate</w:t>
            </w:r>
            <w:r>
              <w:rPr>
                <w:lang w:val="en-US"/>
              </w:rPr>
              <w:t xml:space="preserve">    (Optional)</w:t>
            </w:r>
          </w:p>
        </w:tc>
        <w:tc>
          <w:tcPr>
            <w:tcW w:w="992" w:type="dxa"/>
          </w:tcPr>
          <w:p w:rsidR="007A4395" w:rsidRPr="007A4395" w:rsidRDefault="007A4395" w:rsidP="007A4395">
            <w:pPr>
              <w:pStyle w:val="Tabel"/>
              <w:rPr>
                <w:lang w:val="en-US"/>
              </w:rPr>
            </w:pPr>
            <w:r w:rsidRPr="007A4395"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7A4395" w:rsidRDefault="007A4395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In the format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</w:p>
        </w:tc>
      </w:tr>
      <w:tr w:rsidR="007A4395" w:rsidTr="007A4395">
        <w:tc>
          <w:tcPr>
            <w:tcW w:w="1219" w:type="dxa"/>
          </w:tcPr>
          <w:p w:rsidR="007A4395" w:rsidRDefault="007A4395" w:rsidP="007A439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7A4395" w:rsidRDefault="007A4395" w:rsidP="007A4395">
            <w:pPr>
              <w:pStyle w:val="Tabel"/>
              <w:ind w:left="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 w:rsidR="00A547F3">
              <w:rPr>
                <w:highlight w:val="white"/>
              </w:rPr>
              <w:t>m</w:t>
            </w:r>
            <w:r w:rsidRPr="007A4395">
              <w:rPr>
                <w:highlight w:val="white"/>
              </w:rPr>
              <w:t>e</w:t>
            </w:r>
            <w:r>
              <w:rPr>
                <w:highlight w:val="white"/>
              </w:rPr>
              <w:t>s</w:t>
            </w:r>
            <w:r w:rsidRPr="007A4395">
              <w:rPr>
                <w:highlight w:val="white"/>
              </w:rPr>
              <w:t>sage</w:t>
            </w:r>
          </w:p>
          <w:p w:rsidR="007A4395" w:rsidRDefault="00A547F3" w:rsidP="007A4395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>s</w:t>
            </w:r>
            <w:r w:rsidR="007A4395" w:rsidRPr="007A4395">
              <w:rPr>
                <w:highlight w:val="white"/>
              </w:rPr>
              <w:t>t</w:t>
            </w:r>
            <w:r w:rsidR="007A4395">
              <w:rPr>
                <w:highlight w:val="white"/>
              </w:rPr>
              <w:t>atus</w:t>
            </w:r>
          </w:p>
          <w:p w:rsidR="007A4395" w:rsidRDefault="007A4395" w:rsidP="007A4395">
            <w:pPr>
              <w:pStyle w:val="Tabel"/>
              <w:rPr>
                <w:lang w:val="en-US"/>
              </w:rPr>
            </w:pPr>
          </w:p>
          <w:p w:rsidR="007A4395" w:rsidRDefault="00F362DC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7A4395">
              <w:rPr>
                <w:lang w:val="en-US"/>
              </w:rPr>
              <w:t>uotas</w:t>
            </w:r>
          </w:p>
          <w:p w:rsidR="007A4395" w:rsidRDefault="00250B07" w:rsidP="007A4395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8E0900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quotaUnit</w:t>
            </w:r>
            <w:proofErr w:type="spellEnd"/>
          </w:p>
          <w:p w:rsidR="007A4395" w:rsidRDefault="00250B07" w:rsidP="007A4395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8E0900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quotaBalance</w:t>
            </w:r>
            <w:proofErr w:type="spellEnd"/>
          </w:p>
          <w:p w:rsidR="007A4395" w:rsidRDefault="00250B07" w:rsidP="007A4395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8E0900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quotaBalanceHours</w:t>
            </w:r>
            <w:proofErr w:type="spellEnd"/>
          </w:p>
          <w:p w:rsidR="007A4395" w:rsidRDefault="00250B07" w:rsidP="007A4395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8E0900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quotaID</w:t>
            </w:r>
            <w:proofErr w:type="spellEnd"/>
          </w:p>
          <w:p w:rsidR="007A4395" w:rsidRDefault="00250B07" w:rsidP="007A4395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8E0900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quotaText</w:t>
            </w:r>
            <w:proofErr w:type="spellEnd"/>
          </w:p>
          <w:p w:rsidR="007A4395" w:rsidRDefault="00250B07" w:rsidP="007A4395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8E0900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periodeAccumulatedEnd</w:t>
            </w:r>
            <w:proofErr w:type="spellEnd"/>
          </w:p>
          <w:p w:rsidR="007A4395" w:rsidRDefault="00250B07" w:rsidP="007A4395">
            <w:pPr>
              <w:pStyle w:val="Tabel"/>
              <w:rPr>
                <w:lang w:val="en-US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8E0900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periodeAccumulatedStart</w:t>
            </w:r>
            <w:proofErr w:type="spellEnd"/>
          </w:p>
          <w:p w:rsidR="007A4395" w:rsidRDefault="008E0900" w:rsidP="00250B07">
            <w:pPr>
              <w:pStyle w:val="Tabel"/>
              <w:ind w:left="0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periodeExecutedEnd</w:t>
            </w:r>
            <w:proofErr w:type="spellEnd"/>
          </w:p>
          <w:p w:rsidR="008E0900" w:rsidRDefault="008E0900" w:rsidP="00250B07">
            <w:pPr>
              <w:pStyle w:val="Tabel"/>
              <w:ind w:left="0"/>
              <w:rPr>
                <w:lang w:val="en-US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 </w:t>
            </w:r>
            <w:proofErr w:type="spellStart"/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periodeExecutedStart</w:t>
            </w:r>
            <w:proofErr w:type="spellEnd"/>
          </w:p>
        </w:tc>
        <w:tc>
          <w:tcPr>
            <w:tcW w:w="992" w:type="dxa"/>
          </w:tcPr>
          <w:p w:rsidR="007A4395" w:rsidRPr="004532CE" w:rsidRDefault="007A4395" w:rsidP="007A43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7A4395" w:rsidRPr="004532CE" w:rsidRDefault="007A4395" w:rsidP="007A43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7A4395" w:rsidRPr="004532CE" w:rsidRDefault="007A4395" w:rsidP="007A4395">
            <w:pPr>
              <w:pStyle w:val="Tabel"/>
              <w:rPr>
                <w:lang w:val="da-DK"/>
              </w:rPr>
            </w:pPr>
          </w:p>
          <w:p w:rsidR="007A4395" w:rsidRPr="004532CE" w:rsidRDefault="007A4395" w:rsidP="007A4395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LIST</w:t>
            </w:r>
          </w:p>
          <w:p w:rsidR="007A4395" w:rsidRPr="004532CE" w:rsidRDefault="007A4395" w:rsidP="007A43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7A4395" w:rsidRPr="004532CE" w:rsidRDefault="007A4395" w:rsidP="007A4395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7A4395" w:rsidRPr="006D3309" w:rsidRDefault="007A4395" w:rsidP="007A4395">
            <w:pPr>
              <w:pStyle w:val="Tabel"/>
              <w:rPr>
                <w:lang w:val="da-DK"/>
              </w:rPr>
            </w:pPr>
            <w:proofErr w:type="spellStart"/>
            <w:r w:rsidRPr="006D3309">
              <w:rPr>
                <w:lang w:val="da-DK"/>
              </w:rPr>
              <w:t>String</w:t>
            </w:r>
            <w:proofErr w:type="spellEnd"/>
          </w:p>
          <w:p w:rsidR="007A4395" w:rsidRPr="008E0900" w:rsidRDefault="007A4395" w:rsidP="007A4395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7A4395" w:rsidRPr="008E0900" w:rsidRDefault="007A4395" w:rsidP="007A4395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7A4395" w:rsidRPr="008E0900" w:rsidRDefault="007A4395" w:rsidP="007A4395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7A4395" w:rsidRPr="008E0900" w:rsidRDefault="007A4395" w:rsidP="007A4395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7A4395" w:rsidRDefault="008E0900" w:rsidP="007A4395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8E0900" w:rsidRPr="008E0900" w:rsidRDefault="008E0900" w:rsidP="007A4395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</w:tc>
        <w:tc>
          <w:tcPr>
            <w:tcW w:w="4541" w:type="dxa"/>
          </w:tcPr>
          <w:p w:rsidR="007A4395" w:rsidRDefault="003E79FE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 w:rsidR="00A547F3">
              <w:rPr>
                <w:lang w:val="en-US"/>
              </w:rPr>
              <w:t>statuscode</w:t>
            </w:r>
            <w:proofErr w:type="spellEnd"/>
            <w:r>
              <w:rPr>
                <w:lang w:val="en-US"/>
              </w:rPr>
              <w:t xml:space="preserve"> </w:t>
            </w:r>
            <w:r w:rsidR="00994FDD">
              <w:rPr>
                <w:lang w:val="en-US"/>
              </w:rPr>
              <w:t>6 there will be a message for the user.</w:t>
            </w:r>
          </w:p>
          <w:p w:rsidR="007A4395" w:rsidRDefault="007A4395" w:rsidP="007A4395">
            <w:pPr>
              <w:pStyle w:val="Tabel"/>
              <w:rPr>
                <w:lang w:val="en-US"/>
              </w:rPr>
            </w:pPr>
          </w:p>
          <w:p w:rsidR="00994FDD" w:rsidRPr="00994FDD" w:rsidRDefault="00A547F3" w:rsidP="00994FDD">
            <w:pPr>
              <w:pStyle w:val="Tabel"/>
            </w:pPr>
            <w:proofErr w:type="spellStart"/>
            <w:r>
              <w:t>Status</w:t>
            </w:r>
            <w:r w:rsidR="00994FDD" w:rsidRPr="00994FDD">
              <w:t>List</w:t>
            </w:r>
            <w:proofErr w:type="spellEnd"/>
            <w:r w:rsidR="00994FDD" w:rsidRPr="00994FDD">
              <w:t>:</w:t>
            </w:r>
          </w:p>
          <w:p w:rsidR="00994FDD" w:rsidRPr="00994FDD" w:rsidRDefault="00994FDD" w:rsidP="00994FDD">
            <w:pPr>
              <w:pStyle w:val="Tabel"/>
            </w:pPr>
            <w:r w:rsidRPr="00994FDD">
              <w:t xml:space="preserve">   0   </w:t>
            </w:r>
            <w:proofErr w:type="spellStart"/>
            <w:r w:rsidRPr="00994FDD">
              <w:t>Succes</w:t>
            </w:r>
            <w:proofErr w:type="spellEnd"/>
            <w:r w:rsidRPr="00994FDD">
              <w:t>,</w:t>
            </w:r>
          </w:p>
          <w:p w:rsidR="00994FDD" w:rsidRPr="00994FDD" w:rsidRDefault="00994FDD" w:rsidP="00994FDD">
            <w:pPr>
              <w:pStyle w:val="Tabel"/>
            </w:pPr>
            <w:r w:rsidRPr="00994FDD">
              <w:t xml:space="preserve">   1   </w:t>
            </w:r>
            <w:proofErr w:type="spellStart"/>
            <w:r w:rsidRPr="00994FDD">
              <w:t>TicketMissingFromHeader</w:t>
            </w:r>
            <w:proofErr w:type="spellEnd"/>
            <w:r w:rsidRPr="00994FDD">
              <w:t>,</w:t>
            </w:r>
          </w:p>
          <w:p w:rsidR="00994FDD" w:rsidRPr="00994FDD" w:rsidRDefault="00994FDD" w:rsidP="00994FDD">
            <w:pPr>
              <w:pStyle w:val="Tabel"/>
            </w:pPr>
            <w:r w:rsidRPr="00994FDD">
              <w:t xml:space="preserve">   2   </w:t>
            </w:r>
            <w:proofErr w:type="spellStart"/>
            <w:r w:rsidRPr="00994FDD">
              <w:t>LogicalSystemnameMissingFromHeader</w:t>
            </w:r>
            <w:proofErr w:type="spellEnd"/>
            <w:r w:rsidRPr="00994FDD">
              <w:t>,</w:t>
            </w:r>
          </w:p>
          <w:p w:rsidR="00994FDD" w:rsidRPr="00994FDD" w:rsidRDefault="00994FDD" w:rsidP="00994FDD">
            <w:pPr>
              <w:pStyle w:val="Tabel"/>
            </w:pPr>
            <w:r w:rsidRPr="00994FDD">
              <w:t xml:space="preserve">   3   </w:t>
            </w:r>
            <w:proofErr w:type="spellStart"/>
            <w:r w:rsidRPr="00994FDD">
              <w:t>CustomernumberMissingFromHeader</w:t>
            </w:r>
            <w:proofErr w:type="spellEnd"/>
            <w:r w:rsidRPr="00994FDD">
              <w:t>,</w:t>
            </w:r>
          </w:p>
          <w:p w:rsidR="00994FDD" w:rsidRPr="00994FDD" w:rsidRDefault="00994FDD" w:rsidP="00994FDD">
            <w:pPr>
              <w:pStyle w:val="Tabel"/>
            </w:pPr>
            <w:r w:rsidRPr="00994FDD">
              <w:t xml:space="preserve">   4   </w:t>
            </w:r>
            <w:proofErr w:type="spellStart"/>
            <w:r w:rsidRPr="00994FDD">
              <w:t>ConfigurationError</w:t>
            </w:r>
            <w:proofErr w:type="spellEnd"/>
            <w:r w:rsidRPr="00994FDD">
              <w:t>,</w:t>
            </w:r>
          </w:p>
          <w:p w:rsidR="00994FDD" w:rsidRPr="00994FDD" w:rsidRDefault="00994FDD" w:rsidP="00994FDD">
            <w:pPr>
              <w:pStyle w:val="Tabel"/>
            </w:pPr>
            <w:r w:rsidRPr="00994FDD">
              <w:t xml:space="preserve">   5   </w:t>
            </w:r>
            <w:proofErr w:type="spellStart"/>
            <w:r w:rsidRPr="00994FDD">
              <w:t>NoResponseFromSAPPortal</w:t>
            </w:r>
            <w:proofErr w:type="spellEnd"/>
            <w:r w:rsidRPr="00994FDD">
              <w:t>,</w:t>
            </w:r>
          </w:p>
          <w:p w:rsidR="00994FDD" w:rsidRPr="00994FDD" w:rsidRDefault="00994FDD" w:rsidP="00994FDD">
            <w:pPr>
              <w:pStyle w:val="Tabel"/>
            </w:pPr>
            <w:r w:rsidRPr="00994FDD">
              <w:t xml:space="preserve">   6   </w:t>
            </w:r>
            <w:proofErr w:type="spellStart"/>
            <w:r w:rsidRPr="00994FDD">
              <w:t>SAPServiceMessage</w:t>
            </w:r>
            <w:proofErr w:type="spellEnd"/>
            <w:r w:rsidRPr="00994FDD">
              <w:t>,</w:t>
            </w:r>
          </w:p>
          <w:p w:rsidR="00994FDD" w:rsidRDefault="00994FDD" w:rsidP="00994FDD">
            <w:pPr>
              <w:pStyle w:val="Tabel"/>
            </w:pPr>
            <w:r w:rsidRPr="00994FDD">
              <w:t xml:space="preserve">   7   Error,</w:t>
            </w:r>
          </w:p>
          <w:p w:rsidR="00F32092" w:rsidRPr="00994FDD" w:rsidRDefault="00F32092" w:rsidP="00994FDD">
            <w:pPr>
              <w:pStyle w:val="Tabel"/>
            </w:pPr>
            <w:r>
              <w:t xml:space="preserve">   8   </w:t>
            </w:r>
            <w:proofErr w:type="spellStart"/>
            <w:r>
              <w:t>TicketExpired</w:t>
            </w:r>
            <w:proofErr w:type="spellEnd"/>
          </w:p>
          <w:p w:rsidR="00994FDD" w:rsidRPr="00994FDD" w:rsidRDefault="00F32092" w:rsidP="00994FDD">
            <w:pPr>
              <w:pStyle w:val="Tabel"/>
            </w:pPr>
            <w:r>
              <w:t xml:space="preserve">   9</w:t>
            </w:r>
            <w:r w:rsidR="00994FDD" w:rsidRPr="00994FDD">
              <w:t xml:space="preserve">   </w:t>
            </w:r>
            <w:proofErr w:type="spellStart"/>
            <w:r w:rsidR="00994FDD" w:rsidRPr="00994FDD">
              <w:t>InvalidStartDate</w:t>
            </w:r>
            <w:proofErr w:type="spellEnd"/>
          </w:p>
          <w:p w:rsidR="007A4395" w:rsidRDefault="007A4395" w:rsidP="007A4395">
            <w:pPr>
              <w:pStyle w:val="Tabel"/>
              <w:rPr>
                <w:lang w:val="en-US"/>
              </w:rPr>
            </w:pPr>
          </w:p>
        </w:tc>
      </w:tr>
      <w:tr w:rsidR="007A4395" w:rsidTr="007A4395">
        <w:tc>
          <w:tcPr>
            <w:tcW w:w="1219" w:type="dxa"/>
          </w:tcPr>
          <w:p w:rsidR="007A4395" w:rsidRDefault="007A4395" w:rsidP="007A439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7A4395" w:rsidRDefault="007A4395" w:rsidP="007A4395">
            <w:pPr>
              <w:pStyle w:val="Tabel"/>
              <w:rPr>
                <w:lang w:val="en-US"/>
              </w:rPr>
            </w:pPr>
          </w:p>
        </w:tc>
        <w:tc>
          <w:tcPr>
            <w:tcW w:w="5533" w:type="dxa"/>
            <w:gridSpan w:val="2"/>
          </w:tcPr>
          <w:p w:rsidR="007A4395" w:rsidRDefault="007A4395" w:rsidP="007A4395">
            <w:pPr>
              <w:pStyle w:val="Tabel"/>
              <w:rPr>
                <w:lang w:val="en-US"/>
              </w:rPr>
            </w:pPr>
          </w:p>
        </w:tc>
      </w:tr>
      <w:tr w:rsidR="00DB04F8" w:rsidRPr="00AD2240" w:rsidTr="00DB04F8">
        <w:tc>
          <w:tcPr>
            <w:tcW w:w="1219" w:type="dxa"/>
          </w:tcPr>
          <w:p w:rsidR="00DB04F8" w:rsidRDefault="00DB04F8" w:rsidP="007A439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DB04F8" w:rsidRPr="004532CE" w:rsidRDefault="00C872ED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ZLPT_GET_QUOTA_LIST</w:t>
            </w:r>
          </w:p>
        </w:tc>
        <w:tc>
          <w:tcPr>
            <w:tcW w:w="992" w:type="dxa"/>
          </w:tcPr>
          <w:p w:rsidR="00DB04F8" w:rsidRPr="004532CE" w:rsidRDefault="00DB04F8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 RFC</w:t>
            </w:r>
          </w:p>
        </w:tc>
        <w:tc>
          <w:tcPr>
            <w:tcW w:w="4541" w:type="dxa"/>
          </w:tcPr>
          <w:p w:rsidR="00DB04F8" w:rsidRPr="004532CE" w:rsidRDefault="0089385C" w:rsidP="0089385C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9385C">
              <w:rPr>
                <w:lang w:val="en-US"/>
              </w:rPr>
              <w:t>Z_LPT_WEB_GET_QUOTA_LIST</w:t>
            </w:r>
          </w:p>
        </w:tc>
      </w:tr>
      <w:tr w:rsidR="007A4395" w:rsidRPr="00AD2240" w:rsidTr="007A4395">
        <w:tc>
          <w:tcPr>
            <w:tcW w:w="1219" w:type="dxa"/>
          </w:tcPr>
          <w:p w:rsidR="007A4395" w:rsidRDefault="007A4395" w:rsidP="007A4395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22168A" w:rsidRDefault="0022168A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Input Body</w:t>
            </w:r>
          </w:p>
          <w:p w:rsidR="0022168A" w:rsidRDefault="0022168A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2168A" w:rsidRDefault="0022168A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F32092">
              <w:rPr>
                <w:lang w:val="en-US"/>
              </w:rPr>
              <w:t>“d</w:t>
            </w:r>
            <w:r>
              <w:rPr>
                <w:lang w:val="en-US"/>
              </w:rPr>
              <w:t>ate” : “2012-02-02”</w:t>
            </w:r>
          </w:p>
          <w:p w:rsidR="0022168A" w:rsidRDefault="0022168A" w:rsidP="007A4395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22168A" w:rsidRDefault="0022168A" w:rsidP="007A4395">
            <w:pPr>
              <w:pStyle w:val="Tabel"/>
              <w:rPr>
                <w:lang w:val="en-US"/>
              </w:rPr>
            </w:pPr>
          </w:p>
          <w:p w:rsidR="007A4395" w:rsidRPr="00F362DC" w:rsidRDefault="007A4395" w:rsidP="00F362DC">
            <w:pPr>
              <w:pStyle w:val="Tabel"/>
              <w:rPr>
                <w:rFonts w:asciiTheme="minorHAnsi" w:hAnsiTheme="minorHAnsi"/>
                <w:szCs w:val="16"/>
                <w:lang w:val="en-US"/>
              </w:rPr>
            </w:pPr>
            <w:r w:rsidRPr="00F362DC">
              <w:rPr>
                <w:rFonts w:asciiTheme="minorHAnsi" w:hAnsiTheme="minorHAnsi"/>
                <w:szCs w:val="16"/>
                <w:lang w:val="en-US"/>
              </w:rPr>
              <w:t>Output body:</w:t>
            </w:r>
          </w:p>
          <w:p w:rsidR="00BB5A09" w:rsidRP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{</w:t>
            </w:r>
          </w:p>
          <w:p w:rsidR="00BB5A09" w:rsidRP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mesage</w:t>
            </w:r>
            <w:proofErr w:type="spellEnd"/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":"",</w:t>
            </w:r>
          </w:p>
          <w:p w:rsidR="00F362DC" w:rsidRP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gramStart"/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status</w:t>
            </w:r>
            <w:proofErr w:type="gramEnd"/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":0,</w:t>
            </w:r>
          </w:p>
          <w:p w:rsidR="00F362DC" w:rsidRP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"quotas":[</w:t>
            </w:r>
          </w:p>
          <w:p w:rsidR="00F362DC" w:rsidRP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{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quotaUnit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Dage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"quotaBalance":"4,00",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quotaBalanceHours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"quotaID":"01",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lastRenderedPageBreak/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quotaText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Omsorgsdage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"periodeAccumulatedEnd":"2013-12-31",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"periodeAccumulatedStart":"2013-01-01",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"periodeExecutedEnd":"2013-12-31",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"periodeExecutedStart":"2013-01-01"</w:t>
            </w:r>
          </w:p>
          <w:p w:rsidR="00F362DC" w:rsidRP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},</w:t>
            </w:r>
          </w:p>
          <w:p w:rsid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{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quotaUnit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Dage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"quotaBalance":"3,00",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quotaBalanceHours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"quotaID":"02",</w:t>
            </w:r>
          </w:p>
          <w:p w:rsidR="00F362DC" w:rsidRPr="008E0900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="00BB5A09"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quotaText</w:t>
            </w:r>
            <w:proofErr w:type="spellEnd"/>
            <w:r w:rsidR="00BB5A09"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</w:t>
            </w:r>
            <w:proofErr w:type="spellStart"/>
            <w:r w:rsidR="00BB5A09"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Overførte</w:t>
            </w:r>
            <w:proofErr w:type="spellEnd"/>
            <w:r w:rsidR="00BB5A09"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</w:t>
            </w:r>
            <w:proofErr w:type="spellStart"/>
            <w:r w:rsidR="00BB5A09"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omsorgsdage</w:t>
            </w:r>
            <w:proofErr w:type="spellEnd"/>
            <w:r w:rsidR="00BB5A09"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",</w:t>
            </w:r>
          </w:p>
          <w:p w:rsidR="00F362DC" w:rsidRPr="008E0900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"periodeAccumulatedEnd":"2013-12-31",</w:t>
            </w:r>
          </w:p>
          <w:p w:rsidR="00F362DC" w:rsidRPr="008E0900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8E0900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"periodeAccumulatedStart":"2013-01-01",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"periodeExecutedEnd":"2013-12-31",</w:t>
            </w:r>
          </w:p>
          <w:p w:rsid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"periodeExecutedStart":"2013-01-01"</w:t>
            </w:r>
          </w:p>
          <w:p w:rsid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},</w:t>
            </w:r>
          </w:p>
          <w:p w:rsid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{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quotaUnit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":"Timer",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"quotaBalance":"27,92",</w:t>
            </w:r>
          </w:p>
          <w:p w:rsid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quotaBalanceHours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"quotaID":"10",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quotaText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":"</w:t>
            </w:r>
            <w:proofErr w:type="spellStart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Ferietimer</w:t>
            </w:r>
            <w:proofErr w:type="spellEnd"/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"periodeAccumulatedEnd":"2012-12-31",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"periodeAccumulatedStart":"2012-01-01",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"periodeExecutedEnd":"2014-04-30",</w:t>
            </w:r>
          </w:p>
          <w:p w:rsidR="00F362DC" w:rsidRPr="00F362DC" w:rsidRDefault="00F362DC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</w:t>
            </w:r>
            <w:r w:rsidR="00BB5A09"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"periodeExecutedStart":"2013-05-01"</w:t>
            </w:r>
          </w:p>
          <w:p w:rsidR="00F362DC" w:rsidRP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}</w:t>
            </w:r>
          </w:p>
          <w:p w:rsidR="00BB5A09" w:rsidRPr="00F362DC" w:rsidRDefault="00BB5A09" w:rsidP="00F362DC">
            <w:pPr>
              <w:pStyle w:val="Tabel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 w:rsidRPr="00F362DC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]}</w:t>
            </w:r>
          </w:p>
          <w:p w:rsidR="007A4395" w:rsidRPr="00BB5A09" w:rsidRDefault="007A4395" w:rsidP="007A4395">
            <w:pPr>
              <w:pStyle w:val="Tabel"/>
              <w:rPr>
                <w:highlight w:val="white"/>
                <w:lang w:val="en-US"/>
              </w:rPr>
            </w:pPr>
          </w:p>
        </w:tc>
      </w:tr>
    </w:tbl>
    <w:p w:rsidR="007A4395" w:rsidRPr="007A4395" w:rsidRDefault="007A4395" w:rsidP="007A4395">
      <w:pPr>
        <w:pStyle w:val="Brdtekst"/>
        <w:rPr>
          <w:lang w:val="en-US"/>
        </w:rPr>
      </w:pPr>
    </w:p>
    <w:p w:rsidR="007A4395" w:rsidRDefault="0089385C" w:rsidP="0089385C">
      <w:pPr>
        <w:pStyle w:val="Overskrift2"/>
        <w:rPr>
          <w:lang w:val="en-US"/>
        </w:rPr>
      </w:pPr>
      <w:bookmarkStart w:id="22" w:name="_Toc387697863"/>
      <w:proofErr w:type="spellStart"/>
      <w:r>
        <w:rPr>
          <w:lang w:val="en-US"/>
        </w:rPr>
        <w:t>GetQuotaDetails</w:t>
      </w:r>
      <w:bookmarkEnd w:id="22"/>
      <w:proofErr w:type="spellEnd"/>
    </w:p>
    <w:p w:rsidR="0089385C" w:rsidRDefault="0089385C" w:rsidP="008A1371">
      <w:pPr>
        <w:pStyle w:val="Brdtekst"/>
        <w:rPr>
          <w:lang w:val="en-US"/>
        </w:rPr>
      </w:pPr>
    </w:p>
    <w:p w:rsidR="0089385C" w:rsidRDefault="0089385C" w:rsidP="0089385C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89385C" w:rsidTr="00A54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89385C" w:rsidRDefault="0089385C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89385C" w:rsidRDefault="0089385C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</w:t>
            </w:r>
            <w:proofErr w:type="spellStart"/>
            <w:r w:rsidRPr="007A4395">
              <w:rPr>
                <w:lang w:val="en-US"/>
              </w:rPr>
              <w:t>KMD.LPT.Mobile.Quo</w:t>
            </w:r>
            <w:r>
              <w:rPr>
                <w:lang w:val="en-US"/>
              </w:rPr>
              <w:t>taBalance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QuotaBalance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GetQuotaDetails</w:t>
            </w:r>
            <w:proofErr w:type="spellEnd"/>
          </w:p>
        </w:tc>
      </w:tr>
      <w:tr w:rsidR="0089385C" w:rsidTr="00A547F3">
        <w:tc>
          <w:tcPr>
            <w:tcW w:w="1219" w:type="dxa"/>
          </w:tcPr>
          <w:p w:rsidR="0089385C" w:rsidRDefault="0089385C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89385C" w:rsidRDefault="0089385C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Returns a li</w:t>
            </w:r>
            <w:r w:rsidR="00453B40">
              <w:rPr>
                <w:lang w:val="en-US"/>
              </w:rPr>
              <w:t>st of quotas based on the d</w:t>
            </w:r>
            <w:r>
              <w:rPr>
                <w:lang w:val="en-US"/>
              </w:rPr>
              <w:t>ate</w:t>
            </w:r>
            <w:r w:rsidR="00453B40">
              <w:rPr>
                <w:lang w:val="en-US"/>
              </w:rPr>
              <w:t xml:space="preserve"> and </w:t>
            </w:r>
            <w:proofErr w:type="spellStart"/>
            <w:r w:rsidR="00453B40">
              <w:rPr>
                <w:lang w:val="en-US"/>
              </w:rPr>
              <w:t>quotaID</w:t>
            </w:r>
            <w:proofErr w:type="spellEnd"/>
            <w:r>
              <w:rPr>
                <w:lang w:val="en-US"/>
              </w:rPr>
              <w:t xml:space="preserve"> parameter and the user making the call.</w:t>
            </w:r>
            <w:r w:rsidR="00453B40">
              <w:rPr>
                <w:lang w:val="en-US"/>
              </w:rPr>
              <w:t xml:space="preserve"> If the date is not specified current day will be used automatically.</w:t>
            </w:r>
          </w:p>
          <w:p w:rsidR="00D54563" w:rsidRDefault="00D54563" w:rsidP="00A547F3">
            <w:pPr>
              <w:pStyle w:val="Tabel"/>
              <w:rPr>
                <w:lang w:val="en-US"/>
              </w:rPr>
            </w:pPr>
          </w:p>
          <w:p w:rsidR="00D54563" w:rsidRPr="00D54563" w:rsidRDefault="00D54563" w:rsidP="00D545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eastAsia="da-DK"/>
              </w:rPr>
            </w:pPr>
            <w:r>
              <w:rPr>
                <w:lang w:val="en-US"/>
              </w:rPr>
              <w:t xml:space="preserve">Errors is logged in RSWATCH with ID </w:t>
            </w:r>
            <w:proofErr w:type="spellStart"/>
            <w:r w:rsidRPr="00D54563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KMD.LPT.Mobile.QuotaBalance</w:t>
            </w:r>
            <w:proofErr w:type="spellEnd"/>
          </w:p>
        </w:tc>
      </w:tr>
      <w:tr w:rsidR="0089385C" w:rsidTr="00A547F3">
        <w:tc>
          <w:tcPr>
            <w:tcW w:w="1219" w:type="dxa"/>
          </w:tcPr>
          <w:p w:rsidR="0089385C" w:rsidRDefault="0089385C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89385C" w:rsidRDefault="0089385C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9385C" w:rsidTr="00A547F3">
        <w:tc>
          <w:tcPr>
            <w:tcW w:w="1219" w:type="dxa"/>
          </w:tcPr>
          <w:p w:rsidR="0089385C" w:rsidRDefault="0089385C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input parameters</w:t>
            </w:r>
          </w:p>
        </w:tc>
        <w:tc>
          <w:tcPr>
            <w:tcW w:w="2892" w:type="dxa"/>
          </w:tcPr>
          <w:p w:rsidR="0089385C" w:rsidRDefault="00453B40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9385C" w:rsidRPr="007A4395">
              <w:rPr>
                <w:lang w:val="en-US"/>
              </w:rPr>
              <w:t>ate</w:t>
            </w:r>
            <w:r>
              <w:rPr>
                <w:lang w:val="en-US"/>
              </w:rPr>
              <w:t xml:space="preserve">  (Optional)</w:t>
            </w:r>
          </w:p>
          <w:p w:rsidR="00453B40" w:rsidRPr="007A4395" w:rsidRDefault="00453B40" w:rsidP="00A547F3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quotaID</w:t>
            </w:r>
            <w:proofErr w:type="spellEnd"/>
          </w:p>
        </w:tc>
        <w:tc>
          <w:tcPr>
            <w:tcW w:w="992" w:type="dxa"/>
          </w:tcPr>
          <w:p w:rsidR="0089385C" w:rsidRDefault="0089385C" w:rsidP="00A547F3">
            <w:pPr>
              <w:pStyle w:val="Tabel"/>
              <w:rPr>
                <w:lang w:val="en-US"/>
              </w:rPr>
            </w:pPr>
            <w:r w:rsidRPr="007A4395">
              <w:rPr>
                <w:lang w:val="en-US"/>
              </w:rPr>
              <w:t>String</w:t>
            </w:r>
          </w:p>
          <w:p w:rsidR="00453B40" w:rsidRPr="007A4395" w:rsidRDefault="00453B40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89385C" w:rsidRDefault="0089385C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In the format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dd</w:t>
            </w:r>
            <w:proofErr w:type="spellEnd"/>
          </w:p>
        </w:tc>
      </w:tr>
      <w:tr w:rsidR="0089385C" w:rsidTr="00A547F3">
        <w:tc>
          <w:tcPr>
            <w:tcW w:w="1219" w:type="dxa"/>
          </w:tcPr>
          <w:p w:rsidR="0089385C" w:rsidRDefault="0089385C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89385C" w:rsidRDefault="0089385C" w:rsidP="00A547F3">
            <w:pPr>
              <w:pStyle w:val="Tabel"/>
              <w:ind w:left="0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r w:rsidR="00453B40">
              <w:rPr>
                <w:highlight w:val="white"/>
              </w:rPr>
              <w:t>m</w:t>
            </w:r>
            <w:r w:rsidRPr="007A4395">
              <w:rPr>
                <w:highlight w:val="white"/>
              </w:rPr>
              <w:t>e</w:t>
            </w:r>
            <w:r>
              <w:rPr>
                <w:highlight w:val="white"/>
              </w:rPr>
              <w:t>s</w:t>
            </w:r>
            <w:r w:rsidRPr="007A4395">
              <w:rPr>
                <w:highlight w:val="white"/>
              </w:rPr>
              <w:t>sage</w:t>
            </w:r>
          </w:p>
          <w:p w:rsidR="0089385C" w:rsidRDefault="00453B40" w:rsidP="00A547F3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>s</w:t>
            </w:r>
            <w:r w:rsidR="0089385C" w:rsidRPr="007A4395">
              <w:rPr>
                <w:highlight w:val="white"/>
              </w:rPr>
              <w:t>t</w:t>
            </w:r>
            <w:r w:rsidR="0089385C">
              <w:rPr>
                <w:highlight w:val="white"/>
              </w:rPr>
              <w:t>atus</w:t>
            </w:r>
          </w:p>
          <w:p w:rsidR="0089385C" w:rsidRDefault="0089385C" w:rsidP="00A547F3">
            <w:pPr>
              <w:pStyle w:val="Tabel"/>
              <w:rPr>
                <w:lang w:val="en-US"/>
              </w:rPr>
            </w:pPr>
          </w:p>
          <w:p w:rsidR="0089385C" w:rsidRDefault="008E0900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89385C">
              <w:rPr>
                <w:lang w:val="en-US"/>
              </w:rPr>
              <w:t>uotas</w:t>
            </w:r>
          </w:p>
          <w:p w:rsidR="008E0900" w:rsidRDefault="008E0900" w:rsidP="008E0900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  </w:t>
            </w:r>
            <w:proofErr w:type="spellStart"/>
            <w:r>
              <w:rPr>
                <w:highlight w:val="white"/>
              </w:rPr>
              <w:t>activityID</w:t>
            </w:r>
            <w:proofErr w:type="spellEnd"/>
          </w:p>
          <w:p w:rsidR="008E0900" w:rsidRDefault="008E0900" w:rsidP="008E0900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activityText</w:t>
            </w:r>
            <w:proofErr w:type="spellEnd"/>
          </w:p>
          <w:p w:rsidR="008E0900" w:rsidRDefault="008E0900" w:rsidP="008E0900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employmentDenominator</w:t>
            </w:r>
            <w:proofErr w:type="spellEnd"/>
          </w:p>
          <w:p w:rsidR="008E0900" w:rsidRDefault="008E0900" w:rsidP="008E0900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employmentNumerator</w:t>
            </w:r>
            <w:proofErr w:type="spellEnd"/>
          </w:p>
          <w:p w:rsidR="008E0900" w:rsidRDefault="008E0900" w:rsidP="008E0900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startDate</w:t>
            </w:r>
            <w:proofErr w:type="spellEnd"/>
          </w:p>
          <w:p w:rsidR="008E0900" w:rsidRDefault="008E0900" w:rsidP="008E0900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endDate</w:t>
            </w:r>
            <w:proofErr w:type="spellEnd"/>
          </w:p>
          <w:p w:rsidR="008E0900" w:rsidRDefault="008E0900" w:rsidP="008E0900">
            <w:pPr>
              <w:pStyle w:val="Tabel"/>
            </w:pPr>
            <w:r>
              <w:rPr>
                <w:highlight w:val="white"/>
              </w:rPr>
              <w:t xml:space="preserve">  </w:t>
            </w:r>
            <w:proofErr w:type="spellStart"/>
            <w:r>
              <w:t>quotaBalance</w:t>
            </w:r>
            <w:proofErr w:type="spellEnd"/>
          </w:p>
          <w:p w:rsidR="008E0900" w:rsidRDefault="008E0900" w:rsidP="008E0900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quotaBalanceSum</w:t>
            </w:r>
            <w:proofErr w:type="spellEnd"/>
          </w:p>
          <w:p w:rsidR="008E0900" w:rsidRDefault="008E0900" w:rsidP="008E0900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quotaUnit</w:t>
            </w:r>
            <w:proofErr w:type="spellEnd"/>
          </w:p>
          <w:p w:rsidR="008E0900" w:rsidRDefault="008E0900" w:rsidP="008E0900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yearAccrued</w:t>
            </w:r>
            <w:proofErr w:type="spellEnd"/>
          </w:p>
          <w:p w:rsidR="0089385C" w:rsidRDefault="008E0900" w:rsidP="008E0900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yearExecuted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992" w:type="dxa"/>
          </w:tcPr>
          <w:p w:rsidR="0089385C" w:rsidRPr="004532CE" w:rsidRDefault="0089385C" w:rsidP="00A547F3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lastRenderedPageBreak/>
              <w:t>String</w:t>
            </w:r>
            <w:proofErr w:type="spellEnd"/>
          </w:p>
          <w:p w:rsidR="0089385C" w:rsidRPr="004532CE" w:rsidRDefault="0089385C" w:rsidP="00A547F3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89385C" w:rsidRPr="004532CE" w:rsidRDefault="0089385C" w:rsidP="00A547F3">
            <w:pPr>
              <w:pStyle w:val="Tabel"/>
              <w:rPr>
                <w:lang w:val="da-DK"/>
              </w:rPr>
            </w:pPr>
          </w:p>
          <w:p w:rsidR="0089385C" w:rsidRPr="004532CE" w:rsidRDefault="0089385C" w:rsidP="00A547F3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LIST</w:t>
            </w:r>
          </w:p>
          <w:p w:rsidR="0089385C" w:rsidRPr="004532CE" w:rsidRDefault="0089385C" w:rsidP="00A547F3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lastRenderedPageBreak/>
              <w:t>String</w:t>
            </w:r>
            <w:proofErr w:type="spellEnd"/>
          </w:p>
          <w:p w:rsidR="0089385C" w:rsidRPr="004532CE" w:rsidRDefault="0089385C" w:rsidP="00A547F3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89385C" w:rsidRPr="006D3309" w:rsidRDefault="0089385C" w:rsidP="00A547F3">
            <w:pPr>
              <w:pStyle w:val="Tabel"/>
              <w:rPr>
                <w:lang w:val="da-DK"/>
              </w:rPr>
            </w:pPr>
            <w:proofErr w:type="spellStart"/>
            <w:r w:rsidRPr="006D3309">
              <w:rPr>
                <w:lang w:val="da-DK"/>
              </w:rPr>
              <w:t>String</w:t>
            </w:r>
            <w:proofErr w:type="spellEnd"/>
          </w:p>
          <w:p w:rsidR="0089385C" w:rsidRDefault="0089385C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89385C" w:rsidRDefault="0089385C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89385C" w:rsidRDefault="0089385C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8E0900" w:rsidRDefault="008E0900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  <w:p w:rsidR="008E0900" w:rsidRDefault="008E0900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  <w:p w:rsidR="0089385C" w:rsidRDefault="0089385C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89385C" w:rsidRDefault="008E0900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8E0900" w:rsidRDefault="008E0900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89385C" w:rsidRDefault="0089385C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If </w:t>
            </w:r>
            <w:proofErr w:type="spellStart"/>
            <w:r>
              <w:rPr>
                <w:lang w:val="en-US"/>
              </w:rPr>
              <w:t>Errorcode</w:t>
            </w:r>
            <w:proofErr w:type="spellEnd"/>
            <w:r>
              <w:rPr>
                <w:lang w:val="en-US"/>
              </w:rPr>
              <w:t xml:space="preserve"> 6 there will be a message for the user.</w:t>
            </w:r>
          </w:p>
          <w:p w:rsidR="0089385C" w:rsidRDefault="0089385C" w:rsidP="00A547F3">
            <w:pPr>
              <w:pStyle w:val="Tabel"/>
              <w:rPr>
                <w:lang w:val="en-US"/>
              </w:rPr>
            </w:pPr>
          </w:p>
          <w:p w:rsidR="0089385C" w:rsidRPr="00994FDD" w:rsidRDefault="0089385C" w:rsidP="00A547F3">
            <w:pPr>
              <w:pStyle w:val="Tabel"/>
            </w:pPr>
            <w:proofErr w:type="spellStart"/>
            <w:r w:rsidRPr="00994FDD">
              <w:t>ErrorList</w:t>
            </w:r>
            <w:proofErr w:type="spellEnd"/>
            <w:r w:rsidRPr="00994FDD">
              <w:t>:</w:t>
            </w:r>
          </w:p>
          <w:p w:rsidR="0089385C" w:rsidRPr="00994FDD" w:rsidRDefault="0089385C" w:rsidP="00A547F3">
            <w:pPr>
              <w:pStyle w:val="Tabel"/>
            </w:pPr>
            <w:r w:rsidRPr="00994FDD">
              <w:t xml:space="preserve">   0   </w:t>
            </w:r>
            <w:proofErr w:type="spellStart"/>
            <w:r w:rsidRPr="00994FDD">
              <w:t>Succes</w:t>
            </w:r>
            <w:proofErr w:type="spellEnd"/>
            <w:r w:rsidRPr="00994FDD">
              <w:t>,</w:t>
            </w:r>
          </w:p>
          <w:p w:rsidR="0089385C" w:rsidRPr="00994FDD" w:rsidRDefault="0089385C" w:rsidP="00A547F3">
            <w:pPr>
              <w:pStyle w:val="Tabel"/>
            </w:pPr>
            <w:r w:rsidRPr="00994FDD">
              <w:lastRenderedPageBreak/>
              <w:t xml:space="preserve">   1   </w:t>
            </w:r>
            <w:proofErr w:type="spellStart"/>
            <w:r w:rsidRPr="00994FDD">
              <w:t>TicketMissingFromHeader</w:t>
            </w:r>
            <w:proofErr w:type="spellEnd"/>
            <w:r w:rsidRPr="00994FDD">
              <w:t>,</w:t>
            </w:r>
          </w:p>
          <w:p w:rsidR="0089385C" w:rsidRPr="00994FDD" w:rsidRDefault="0089385C" w:rsidP="00A547F3">
            <w:pPr>
              <w:pStyle w:val="Tabel"/>
            </w:pPr>
            <w:r w:rsidRPr="00994FDD">
              <w:t xml:space="preserve">   2   </w:t>
            </w:r>
            <w:proofErr w:type="spellStart"/>
            <w:r w:rsidRPr="00994FDD">
              <w:t>LogicalSystemnameMissingFromHeader</w:t>
            </w:r>
            <w:proofErr w:type="spellEnd"/>
            <w:r w:rsidRPr="00994FDD">
              <w:t>,</w:t>
            </w:r>
          </w:p>
          <w:p w:rsidR="0089385C" w:rsidRPr="00994FDD" w:rsidRDefault="0089385C" w:rsidP="00A547F3">
            <w:pPr>
              <w:pStyle w:val="Tabel"/>
            </w:pPr>
            <w:r w:rsidRPr="00994FDD">
              <w:t xml:space="preserve">   3   </w:t>
            </w:r>
            <w:proofErr w:type="spellStart"/>
            <w:r w:rsidRPr="00994FDD">
              <w:t>CustomernumberMissingFromHeader</w:t>
            </w:r>
            <w:proofErr w:type="spellEnd"/>
            <w:r w:rsidRPr="00994FDD">
              <w:t>,</w:t>
            </w:r>
          </w:p>
          <w:p w:rsidR="0089385C" w:rsidRPr="00994FDD" w:rsidRDefault="0089385C" w:rsidP="00A547F3">
            <w:pPr>
              <w:pStyle w:val="Tabel"/>
            </w:pPr>
            <w:r w:rsidRPr="00994FDD">
              <w:t xml:space="preserve">   4   </w:t>
            </w:r>
            <w:proofErr w:type="spellStart"/>
            <w:r w:rsidRPr="00994FDD">
              <w:t>ConfigurationError</w:t>
            </w:r>
            <w:proofErr w:type="spellEnd"/>
            <w:r w:rsidRPr="00994FDD">
              <w:t>,</w:t>
            </w:r>
          </w:p>
          <w:p w:rsidR="0089385C" w:rsidRPr="00994FDD" w:rsidRDefault="0089385C" w:rsidP="00A547F3">
            <w:pPr>
              <w:pStyle w:val="Tabel"/>
            </w:pPr>
            <w:r w:rsidRPr="00994FDD">
              <w:t xml:space="preserve">   5   </w:t>
            </w:r>
            <w:proofErr w:type="spellStart"/>
            <w:r w:rsidRPr="00994FDD">
              <w:t>NoResponseFromSAPPortal</w:t>
            </w:r>
            <w:proofErr w:type="spellEnd"/>
            <w:r w:rsidRPr="00994FDD">
              <w:t>,</w:t>
            </w:r>
          </w:p>
          <w:p w:rsidR="0089385C" w:rsidRPr="00994FDD" w:rsidRDefault="0089385C" w:rsidP="00A547F3">
            <w:pPr>
              <w:pStyle w:val="Tabel"/>
            </w:pPr>
            <w:r w:rsidRPr="00994FDD">
              <w:t xml:space="preserve">   6   </w:t>
            </w:r>
            <w:proofErr w:type="spellStart"/>
            <w:r w:rsidRPr="00994FDD">
              <w:t>SAPServiceMessage</w:t>
            </w:r>
            <w:proofErr w:type="spellEnd"/>
            <w:r w:rsidRPr="00994FDD">
              <w:t>,</w:t>
            </w:r>
          </w:p>
          <w:p w:rsidR="0089385C" w:rsidRPr="00994FDD" w:rsidRDefault="0089385C" w:rsidP="00A547F3">
            <w:pPr>
              <w:pStyle w:val="Tabel"/>
            </w:pPr>
            <w:r w:rsidRPr="00994FDD">
              <w:t xml:space="preserve">   7   Error,</w:t>
            </w:r>
          </w:p>
          <w:p w:rsidR="0089385C" w:rsidRDefault="0053028F" w:rsidP="00A547F3">
            <w:pPr>
              <w:pStyle w:val="Tabel"/>
            </w:pPr>
            <w:r>
              <w:t xml:space="preserve">   8   </w:t>
            </w:r>
            <w:proofErr w:type="spellStart"/>
            <w:r>
              <w:t>TicketExpired</w:t>
            </w:r>
            <w:proofErr w:type="spellEnd"/>
          </w:p>
          <w:p w:rsidR="0053028F" w:rsidRDefault="0053028F" w:rsidP="00A547F3">
            <w:pPr>
              <w:pStyle w:val="Tabel"/>
            </w:pPr>
            <w:r>
              <w:t xml:space="preserve">   9   </w:t>
            </w:r>
            <w:proofErr w:type="spellStart"/>
            <w:r>
              <w:t>InvalidStartDate</w:t>
            </w:r>
            <w:proofErr w:type="spellEnd"/>
          </w:p>
          <w:p w:rsidR="0053028F" w:rsidRDefault="0053028F" w:rsidP="00A547F3">
            <w:pPr>
              <w:pStyle w:val="Tabel"/>
            </w:pPr>
            <w:r>
              <w:t xml:space="preserve">  10  </w:t>
            </w:r>
            <w:proofErr w:type="spellStart"/>
            <w:r>
              <w:t>InvalidEndDate</w:t>
            </w:r>
            <w:proofErr w:type="spellEnd"/>
          </w:p>
          <w:p w:rsidR="0053028F" w:rsidRPr="00994FDD" w:rsidRDefault="0053028F" w:rsidP="00A547F3">
            <w:pPr>
              <w:pStyle w:val="Tabel"/>
            </w:pPr>
            <w:r>
              <w:t xml:space="preserve">  11 </w:t>
            </w:r>
            <w:proofErr w:type="spellStart"/>
            <w:r>
              <w:t>MissingQuotaID</w:t>
            </w:r>
            <w:proofErr w:type="spellEnd"/>
          </w:p>
          <w:p w:rsidR="0089385C" w:rsidRDefault="0089385C" w:rsidP="00A547F3">
            <w:pPr>
              <w:pStyle w:val="Tabel"/>
              <w:rPr>
                <w:lang w:val="en-US"/>
              </w:rPr>
            </w:pPr>
          </w:p>
        </w:tc>
      </w:tr>
      <w:tr w:rsidR="0089385C" w:rsidTr="00A547F3">
        <w:tc>
          <w:tcPr>
            <w:tcW w:w="1219" w:type="dxa"/>
          </w:tcPr>
          <w:p w:rsidR="0089385C" w:rsidRDefault="0089385C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lastRenderedPageBreak/>
              <w:t>HTTP error codes</w:t>
            </w:r>
          </w:p>
        </w:tc>
        <w:tc>
          <w:tcPr>
            <w:tcW w:w="2892" w:type="dxa"/>
          </w:tcPr>
          <w:p w:rsidR="0089385C" w:rsidRDefault="0089385C" w:rsidP="00A547F3">
            <w:pPr>
              <w:pStyle w:val="Tabel"/>
              <w:rPr>
                <w:lang w:val="en-US"/>
              </w:rPr>
            </w:pPr>
          </w:p>
        </w:tc>
        <w:tc>
          <w:tcPr>
            <w:tcW w:w="5533" w:type="dxa"/>
            <w:gridSpan w:val="2"/>
          </w:tcPr>
          <w:p w:rsidR="0089385C" w:rsidRDefault="0089385C" w:rsidP="00A547F3">
            <w:pPr>
              <w:pStyle w:val="Tabel"/>
              <w:rPr>
                <w:lang w:val="en-US"/>
              </w:rPr>
            </w:pPr>
          </w:p>
        </w:tc>
      </w:tr>
      <w:tr w:rsidR="0089385C" w:rsidRPr="00AD2240" w:rsidTr="00A547F3">
        <w:tc>
          <w:tcPr>
            <w:tcW w:w="1219" w:type="dxa"/>
          </w:tcPr>
          <w:p w:rsidR="0089385C" w:rsidRDefault="0089385C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89385C" w:rsidRPr="004532CE" w:rsidRDefault="00390315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ZLPT_GET_QUOTA_HISTORY</w:t>
            </w:r>
          </w:p>
        </w:tc>
        <w:tc>
          <w:tcPr>
            <w:tcW w:w="992" w:type="dxa"/>
          </w:tcPr>
          <w:p w:rsidR="0089385C" w:rsidRPr="004532CE" w:rsidRDefault="0089385C" w:rsidP="00A547F3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 RFC</w:t>
            </w:r>
          </w:p>
        </w:tc>
        <w:tc>
          <w:tcPr>
            <w:tcW w:w="4541" w:type="dxa"/>
          </w:tcPr>
          <w:p w:rsidR="0089385C" w:rsidRPr="004532CE" w:rsidRDefault="0089385C" w:rsidP="00A547F3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9385C">
              <w:rPr>
                <w:lang w:val="en-US"/>
              </w:rPr>
              <w:t>Z_LPT_WEB_GET_QUOTA_HISTORY</w:t>
            </w:r>
          </w:p>
        </w:tc>
      </w:tr>
      <w:tr w:rsidR="0089385C" w:rsidRPr="00AD2240" w:rsidTr="00A547F3">
        <w:tc>
          <w:tcPr>
            <w:tcW w:w="1219" w:type="dxa"/>
          </w:tcPr>
          <w:p w:rsidR="0089385C" w:rsidRDefault="0089385C" w:rsidP="00A547F3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89385C" w:rsidRPr="00162F3C" w:rsidRDefault="0089385C" w:rsidP="00A547F3">
            <w:pPr>
              <w:pStyle w:val="Tabel"/>
              <w:rPr>
                <w:rFonts w:asciiTheme="minorHAnsi" w:hAnsiTheme="minorHAnsi"/>
                <w:lang w:val="en-US"/>
              </w:rPr>
            </w:pPr>
            <w:r w:rsidRPr="00162F3C">
              <w:rPr>
                <w:rFonts w:asciiTheme="minorHAnsi" w:hAnsiTheme="minorHAnsi"/>
                <w:lang w:val="en-US"/>
              </w:rPr>
              <w:t>Input Body</w:t>
            </w:r>
          </w:p>
          <w:p w:rsidR="009E0B10" w:rsidRPr="00162F3C" w:rsidRDefault="009E0B10" w:rsidP="009E0B10">
            <w:pPr>
              <w:pStyle w:val="Tabel"/>
              <w:rPr>
                <w:rFonts w:asciiTheme="minorHAnsi" w:hAnsiTheme="minorHAnsi"/>
              </w:rPr>
            </w:pPr>
            <w:r w:rsidRPr="00162F3C">
              <w:rPr>
                <w:rFonts w:asciiTheme="minorHAnsi" w:hAnsiTheme="minorHAnsi"/>
              </w:rPr>
              <w:t>{</w:t>
            </w:r>
          </w:p>
          <w:p w:rsidR="009E0B10" w:rsidRPr="00162F3C" w:rsidRDefault="00162F3C" w:rsidP="009E0B10">
            <w:pPr>
              <w:pStyle w:val="Tabel"/>
              <w:rPr>
                <w:rFonts w:asciiTheme="minorHAnsi" w:hAnsiTheme="minorHAnsi"/>
              </w:rPr>
            </w:pPr>
            <w:r w:rsidRPr="00162F3C">
              <w:rPr>
                <w:rFonts w:asciiTheme="minorHAnsi" w:hAnsiTheme="minorHAnsi"/>
              </w:rPr>
              <w:t xml:space="preserve">  "quotaID":"02</w:t>
            </w:r>
            <w:r w:rsidR="009E0B10" w:rsidRPr="00162F3C">
              <w:rPr>
                <w:rFonts w:asciiTheme="minorHAnsi" w:hAnsiTheme="minorHAnsi"/>
              </w:rPr>
              <w:t>",</w:t>
            </w:r>
          </w:p>
          <w:p w:rsidR="0089385C" w:rsidRPr="00162F3C" w:rsidRDefault="009E0B10" w:rsidP="009E0B10">
            <w:pPr>
              <w:pStyle w:val="Tabel"/>
              <w:rPr>
                <w:rFonts w:asciiTheme="minorHAnsi" w:hAnsiTheme="minorHAnsi"/>
              </w:rPr>
            </w:pPr>
            <w:r w:rsidRPr="00162F3C">
              <w:rPr>
                <w:rFonts w:asciiTheme="minorHAnsi" w:hAnsiTheme="minorHAnsi"/>
              </w:rPr>
              <w:t>}</w:t>
            </w:r>
          </w:p>
          <w:p w:rsidR="009E0B10" w:rsidRPr="00162F3C" w:rsidRDefault="009E0B10" w:rsidP="009E0B10">
            <w:pPr>
              <w:pStyle w:val="Tabel"/>
              <w:rPr>
                <w:rFonts w:asciiTheme="minorHAnsi" w:hAnsiTheme="minorHAnsi"/>
              </w:rPr>
            </w:pPr>
          </w:p>
          <w:p w:rsidR="009E0B10" w:rsidRPr="00162F3C" w:rsidRDefault="009E0B10" w:rsidP="009E0B10">
            <w:pPr>
              <w:pStyle w:val="Tabel"/>
              <w:rPr>
                <w:rFonts w:asciiTheme="minorHAnsi" w:hAnsiTheme="minorHAnsi"/>
              </w:rPr>
            </w:pPr>
            <w:r w:rsidRPr="00162F3C">
              <w:rPr>
                <w:rFonts w:asciiTheme="minorHAnsi" w:hAnsiTheme="minorHAnsi"/>
              </w:rPr>
              <w:t>Output Body</w:t>
            </w:r>
          </w:p>
          <w:p w:rsidR="009E0B10" w:rsidRPr="00162F3C" w:rsidRDefault="009E0B10" w:rsidP="009E0B10">
            <w:pPr>
              <w:pStyle w:val="Tabel"/>
              <w:rPr>
                <w:rFonts w:asciiTheme="minorHAnsi" w:hAnsiTheme="minorHAnsi"/>
              </w:rPr>
            </w:pPr>
          </w:p>
          <w:p w:rsid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 w:rsidRPr="00162F3C">
              <w:rPr>
                <w:rFonts w:asciiTheme="minorHAnsi" w:hAnsiTheme="minorHAnsi"/>
                <w:lang w:val="en-US" w:eastAsia="da-DK"/>
              </w:rPr>
              <w:t>{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</w:t>
            </w:r>
            <w:r w:rsidRPr="00162F3C">
              <w:rPr>
                <w:rFonts w:asciiTheme="minorHAnsi" w:hAnsiTheme="minorHAnsi"/>
                <w:lang w:val="en-US" w:eastAsia="da-DK"/>
              </w:rPr>
              <w:t>"message":"",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</w:t>
            </w:r>
            <w:r w:rsidRPr="00162F3C">
              <w:rPr>
                <w:rFonts w:asciiTheme="minorHAnsi" w:hAnsiTheme="minorHAnsi"/>
                <w:lang w:val="en-US" w:eastAsia="da-DK"/>
              </w:rPr>
              <w:t>"</w:t>
            </w:r>
            <w:proofErr w:type="gramStart"/>
            <w:r w:rsidRPr="00162F3C">
              <w:rPr>
                <w:rFonts w:asciiTheme="minorHAnsi" w:hAnsiTheme="minorHAnsi"/>
                <w:lang w:val="en-US" w:eastAsia="da-DK"/>
              </w:rPr>
              <w:t>status</w:t>
            </w:r>
            <w:proofErr w:type="gramEnd"/>
            <w:r w:rsidRPr="00162F3C">
              <w:rPr>
                <w:rFonts w:asciiTheme="minorHAnsi" w:hAnsiTheme="minorHAnsi"/>
                <w:lang w:val="en-US" w:eastAsia="da-DK"/>
              </w:rPr>
              <w:t>":0,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</w:t>
            </w:r>
            <w:r w:rsidRPr="00162F3C">
              <w:rPr>
                <w:rFonts w:asciiTheme="minorHAnsi" w:hAnsiTheme="minorHAnsi"/>
                <w:lang w:val="en-US" w:eastAsia="da-DK"/>
              </w:rPr>
              <w:t>"</w:t>
            </w:r>
            <w:proofErr w:type="spellStart"/>
            <w:r w:rsidRPr="00162F3C">
              <w:rPr>
                <w:rFonts w:asciiTheme="minorHAnsi" w:hAnsiTheme="minorHAnsi"/>
                <w:lang w:val="en-US" w:eastAsia="da-DK"/>
              </w:rPr>
              <w:t>quotaDetails</w:t>
            </w:r>
            <w:proofErr w:type="spellEnd"/>
            <w:r w:rsidRPr="00162F3C">
              <w:rPr>
                <w:rFonts w:asciiTheme="minorHAnsi" w:hAnsiTheme="minorHAnsi"/>
                <w:lang w:val="en-US" w:eastAsia="da-DK"/>
              </w:rPr>
              <w:t>":[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</w:t>
            </w:r>
            <w:r w:rsidRPr="00162F3C">
              <w:rPr>
                <w:rFonts w:asciiTheme="minorHAnsi" w:hAnsiTheme="minorHAnsi"/>
                <w:lang w:val="en-US" w:eastAsia="da-DK"/>
              </w:rPr>
              <w:t>{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</w:t>
            </w:r>
            <w:proofErr w:type="spellStart"/>
            <w:r w:rsidRPr="00162F3C">
              <w:rPr>
                <w:rFonts w:asciiTheme="minorHAnsi" w:hAnsiTheme="minorHAnsi"/>
                <w:lang w:val="en-US" w:eastAsia="da-DK"/>
              </w:rPr>
              <w:t>quotaUnit</w:t>
            </w:r>
            <w:proofErr w:type="spellEnd"/>
            <w:r w:rsidRPr="00162F3C">
              <w:rPr>
                <w:rFonts w:asciiTheme="minorHAnsi" w:hAnsiTheme="minorHAnsi"/>
                <w:lang w:val="en-US" w:eastAsia="da-DK"/>
              </w:rPr>
              <w:t>":"</w:t>
            </w:r>
            <w:proofErr w:type="spellStart"/>
            <w:r w:rsidRPr="00162F3C">
              <w:rPr>
                <w:rFonts w:asciiTheme="minorHAnsi" w:hAnsiTheme="minorHAnsi"/>
                <w:lang w:val="en-US" w:eastAsia="da-DK"/>
              </w:rPr>
              <w:t>Dage</w:t>
            </w:r>
            <w:proofErr w:type="spellEnd"/>
            <w:r w:rsidRPr="00162F3C">
              <w:rPr>
                <w:rFonts w:asciiTheme="minorHAnsi" w:hAnsiTheme="minorHAnsi"/>
                <w:lang w:val="en-US" w:eastAsia="da-DK"/>
              </w:rPr>
              <w:t>",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"yearExecuted":"2013",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"yearAccrued":"2012",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"activityID":"01",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</w:t>
            </w:r>
            <w:proofErr w:type="spellStart"/>
            <w:r w:rsidRPr="00162F3C">
              <w:rPr>
                <w:rFonts w:asciiTheme="minorHAnsi" w:hAnsiTheme="minorHAnsi"/>
                <w:lang w:val="en-US" w:eastAsia="da-DK"/>
              </w:rPr>
              <w:t>activityText</w:t>
            </w:r>
            <w:proofErr w:type="spellEnd"/>
            <w:r w:rsidRPr="00162F3C">
              <w:rPr>
                <w:rFonts w:asciiTheme="minorHAnsi" w:hAnsiTheme="minorHAnsi"/>
                <w:lang w:val="en-US" w:eastAsia="da-DK"/>
              </w:rPr>
              <w:t>":"</w:t>
            </w:r>
            <w:proofErr w:type="spellStart"/>
            <w:r w:rsidRPr="00162F3C">
              <w:rPr>
                <w:rFonts w:asciiTheme="minorHAnsi" w:hAnsiTheme="minorHAnsi"/>
                <w:lang w:val="en-US" w:eastAsia="da-DK"/>
              </w:rPr>
              <w:t>Optjening</w:t>
            </w:r>
            <w:proofErr w:type="spellEnd"/>
            <w:r w:rsidRPr="00162F3C">
              <w:rPr>
                <w:rFonts w:asciiTheme="minorHAnsi" w:hAnsiTheme="minorHAnsi"/>
                <w:lang w:val="en-US" w:eastAsia="da-DK"/>
              </w:rPr>
              <w:t>",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"quotaBalance":3.0,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"quotaBalanceSum":3.0,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"startDate":"2013-01-01",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"endDate":"2013-12-31",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"employmentDenomerator":"037000",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  </w:t>
            </w:r>
            <w:r w:rsidRPr="00162F3C">
              <w:rPr>
                <w:rFonts w:asciiTheme="minorHAnsi" w:hAnsiTheme="minorHAnsi"/>
                <w:lang w:val="en-US" w:eastAsia="da-DK"/>
              </w:rPr>
              <w:t>"employmentNumerator":"033500"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>
              <w:rPr>
                <w:rFonts w:asciiTheme="minorHAnsi" w:hAnsiTheme="minorHAnsi"/>
                <w:lang w:val="en-US" w:eastAsia="da-DK"/>
              </w:rPr>
              <w:t xml:space="preserve">  </w:t>
            </w:r>
            <w:r w:rsidRPr="00162F3C">
              <w:rPr>
                <w:rFonts w:asciiTheme="minorHAnsi" w:hAnsiTheme="minorHAnsi"/>
                <w:lang w:val="en-US" w:eastAsia="da-DK"/>
              </w:rPr>
              <w:t>}</w:t>
            </w:r>
          </w:p>
          <w:p w:rsidR="00162F3C" w:rsidRPr="00162F3C" w:rsidRDefault="00162F3C" w:rsidP="00162F3C">
            <w:pPr>
              <w:pStyle w:val="Tabel"/>
              <w:rPr>
                <w:rFonts w:asciiTheme="minorHAnsi" w:hAnsiTheme="minorHAnsi"/>
                <w:lang w:val="en-US" w:eastAsia="da-DK"/>
              </w:rPr>
            </w:pPr>
            <w:r w:rsidRPr="00162F3C">
              <w:rPr>
                <w:rFonts w:asciiTheme="minorHAnsi" w:hAnsiTheme="minorHAnsi"/>
                <w:lang w:val="en-US" w:eastAsia="da-DK"/>
              </w:rPr>
              <w:t>]}</w:t>
            </w:r>
          </w:p>
          <w:p w:rsidR="00162F3C" w:rsidRPr="00162F3C" w:rsidRDefault="00162F3C" w:rsidP="009E0B10">
            <w:pPr>
              <w:pStyle w:val="Tabel"/>
              <w:rPr>
                <w:lang w:val="en-US"/>
              </w:rPr>
            </w:pPr>
          </w:p>
          <w:p w:rsidR="009E0B10" w:rsidRPr="007A4395" w:rsidRDefault="009E0B10" w:rsidP="009E0B10">
            <w:pPr>
              <w:pStyle w:val="Tabel"/>
              <w:rPr>
                <w:highlight w:val="white"/>
              </w:rPr>
            </w:pPr>
          </w:p>
        </w:tc>
      </w:tr>
    </w:tbl>
    <w:p w:rsidR="0089385C" w:rsidRPr="007A4395" w:rsidRDefault="0089385C" w:rsidP="0089385C">
      <w:pPr>
        <w:pStyle w:val="Brdtekst"/>
        <w:rPr>
          <w:lang w:val="en-US"/>
        </w:rPr>
      </w:pPr>
    </w:p>
    <w:p w:rsidR="00CA4CC2" w:rsidRDefault="00CA4CC2">
      <w:pPr>
        <w:rPr>
          <w:lang w:val="en-US"/>
        </w:rPr>
      </w:pPr>
      <w:r>
        <w:rPr>
          <w:lang w:val="en-US"/>
        </w:rPr>
        <w:br w:type="page"/>
      </w:r>
    </w:p>
    <w:p w:rsidR="00CA4CC2" w:rsidRDefault="00CA4CC2" w:rsidP="00CA4CC2">
      <w:pPr>
        <w:pStyle w:val="Overskrift1"/>
        <w:rPr>
          <w:lang w:val="da-DK"/>
        </w:rPr>
      </w:pPr>
      <w:bookmarkStart w:id="23" w:name="_Toc387697864"/>
      <w:proofErr w:type="spellStart"/>
      <w:r>
        <w:rPr>
          <w:lang w:val="da-DK"/>
        </w:rPr>
        <w:lastRenderedPageBreak/>
        <w:t>HRDevelopment</w:t>
      </w:r>
      <w:bookmarkEnd w:id="23"/>
      <w:proofErr w:type="spellEnd"/>
    </w:p>
    <w:p w:rsidR="00CA4CC2" w:rsidRPr="00CD58FC" w:rsidRDefault="00CA4CC2" w:rsidP="00CA4CC2">
      <w:pPr>
        <w:pStyle w:val="Brdtekst"/>
        <w:rPr>
          <w:lang w:val="en-US"/>
        </w:rPr>
      </w:pPr>
      <w:r>
        <w:rPr>
          <w:lang w:val="en-US"/>
        </w:rPr>
        <w:t>Something…..</w:t>
      </w:r>
    </w:p>
    <w:p w:rsidR="00CA4CC2" w:rsidRDefault="00CA4CC2" w:rsidP="00CA4CC2">
      <w:pPr>
        <w:pStyle w:val="Overskrift2"/>
        <w:rPr>
          <w:lang w:val="da-DK"/>
        </w:rPr>
      </w:pPr>
      <w:bookmarkStart w:id="24" w:name="_Toc387697865"/>
      <w:proofErr w:type="spellStart"/>
      <w:r>
        <w:rPr>
          <w:lang w:val="da-DK"/>
        </w:rPr>
        <w:t>GetQualifications</w:t>
      </w:r>
      <w:bookmarkEnd w:id="24"/>
      <w:proofErr w:type="spellEnd"/>
    </w:p>
    <w:p w:rsidR="00CA4CC2" w:rsidRDefault="00CA4CC2" w:rsidP="00CA4CC2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CA4CC2" w:rsidTr="00CA4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</w:t>
            </w:r>
            <w:r w:rsidRPr="00CA4CC2">
              <w:rPr>
                <w:lang w:val="en-US"/>
              </w:rPr>
              <w:t>KMD.LPU.Mobile.HRDevelopment/HRDevelopment/GetQualifications</w:t>
            </w:r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Returns a list of quali</w:t>
            </w:r>
            <w:r w:rsidR="00A2518E">
              <w:rPr>
                <w:lang w:val="en-US"/>
              </w:rPr>
              <w:t>fications based on the year</w:t>
            </w:r>
            <w:r>
              <w:rPr>
                <w:lang w:val="en-US"/>
              </w:rPr>
              <w:t xml:space="preserve"> parameter and the user making the call</w:t>
            </w:r>
          </w:p>
          <w:p w:rsidR="00A2518E" w:rsidRDefault="00A2518E" w:rsidP="00CA4CC2">
            <w:pPr>
              <w:pStyle w:val="Tabel"/>
              <w:rPr>
                <w:lang w:val="en-US"/>
              </w:rPr>
            </w:pPr>
          </w:p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Errors is logged in RSWATCH with ID </w:t>
            </w:r>
            <w:proofErr w:type="spellStart"/>
            <w:r w:rsidR="00A2518E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KMD.LPU</w:t>
            </w:r>
            <w:r w:rsidRPr="00D54563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.Mobile.</w:t>
            </w:r>
            <w:r w:rsidR="00A2518E" w:rsidRPr="00A2518E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HRDevelopment</w:t>
            </w:r>
            <w:proofErr w:type="spellEnd"/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input parameters</w:t>
            </w:r>
          </w:p>
        </w:tc>
        <w:tc>
          <w:tcPr>
            <w:tcW w:w="2892" w:type="dxa"/>
          </w:tcPr>
          <w:p w:rsidR="00CA4CC2" w:rsidRPr="007A4395" w:rsidRDefault="00A2518E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992" w:type="dxa"/>
          </w:tcPr>
          <w:p w:rsidR="00CA4CC2" w:rsidRPr="007A4395" w:rsidRDefault="00CA4CC2" w:rsidP="00CA4CC2">
            <w:pPr>
              <w:pStyle w:val="Tabel"/>
              <w:rPr>
                <w:lang w:val="en-US"/>
              </w:rPr>
            </w:pPr>
            <w:r w:rsidRPr="007A4395"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CA4CC2" w:rsidRDefault="00CA4CC2" w:rsidP="00A2518E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In the format 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CA4CC2" w:rsidRDefault="00CA4CC2" w:rsidP="00CA4CC2">
            <w:pPr>
              <w:pStyle w:val="Tabel"/>
              <w:ind w:left="0"/>
              <w:rPr>
                <w:highlight w:val="white"/>
              </w:rPr>
            </w:pPr>
            <w:r>
              <w:rPr>
                <w:highlight w:val="white"/>
              </w:rPr>
              <w:t xml:space="preserve"> m</w:t>
            </w:r>
            <w:r w:rsidRPr="007A4395">
              <w:rPr>
                <w:highlight w:val="white"/>
              </w:rPr>
              <w:t>e</w:t>
            </w:r>
            <w:r>
              <w:rPr>
                <w:highlight w:val="white"/>
              </w:rPr>
              <w:t>s</w:t>
            </w:r>
            <w:r w:rsidRPr="007A4395">
              <w:rPr>
                <w:highlight w:val="white"/>
              </w:rPr>
              <w:t>sage</w:t>
            </w:r>
          </w:p>
          <w:p w:rsidR="00CA4CC2" w:rsidRDefault="00CA4CC2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>s</w:t>
            </w:r>
            <w:r w:rsidRPr="007A4395">
              <w:rPr>
                <w:highlight w:val="white"/>
              </w:rPr>
              <w:t>t</w:t>
            </w:r>
            <w:r>
              <w:rPr>
                <w:highlight w:val="white"/>
              </w:rPr>
              <w:t>atus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</w:p>
          <w:p w:rsidR="00CA4CC2" w:rsidRDefault="00A2518E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Qualifications</w:t>
            </w:r>
          </w:p>
          <w:p w:rsidR="00CA4CC2" w:rsidRDefault="00CA4CC2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 w:rsidR="000D41E8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ID</w:t>
            </w:r>
          </w:p>
          <w:p w:rsidR="00CA4CC2" w:rsidRDefault="00CA4CC2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 w:rsidR="000D41E8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Type</w:t>
            </w:r>
          </w:p>
          <w:p w:rsidR="00CA4CC2" w:rsidRDefault="00CA4CC2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 w:rsidR="000D41E8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Name</w:t>
            </w:r>
          </w:p>
          <w:p w:rsidR="00CA4CC2" w:rsidRDefault="00CA4CC2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 w:rsidR="000D41E8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Group</w:t>
            </w:r>
          </w:p>
          <w:p w:rsidR="00CA4CC2" w:rsidRDefault="00CA4CC2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0D41E8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StartDate</w:t>
            </w:r>
            <w:proofErr w:type="spellEnd"/>
          </w:p>
          <w:p w:rsidR="00CA4CC2" w:rsidRDefault="00CA4CC2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0D41E8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EndDate</w:t>
            </w:r>
            <w:proofErr w:type="spellEnd"/>
          </w:p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 w:rsidR="000D41E8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RatingID</w:t>
            </w:r>
            <w:proofErr w:type="spellEnd"/>
          </w:p>
          <w:p w:rsidR="00CA4CC2" w:rsidRDefault="00CA4CC2" w:rsidP="00CA4CC2">
            <w:pPr>
              <w:pStyle w:val="Tabel"/>
              <w:ind w:left="0"/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</w:pPr>
            <w:r>
              <w:rPr>
                <w:lang w:val="en-US"/>
              </w:rPr>
              <w:t xml:space="preserve">   </w:t>
            </w:r>
            <w:r w:rsidR="000D41E8"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>Achieved</w:t>
            </w:r>
          </w:p>
          <w:p w:rsidR="00CA4CC2" w:rsidRDefault="00CA4CC2" w:rsidP="000D41E8">
            <w:pPr>
              <w:pStyle w:val="Tabel"/>
              <w:ind w:left="0"/>
              <w:rPr>
                <w:lang w:val="en-US"/>
              </w:rPr>
            </w:pPr>
            <w:r>
              <w:rPr>
                <w:rFonts w:asciiTheme="minorHAnsi" w:hAnsiTheme="minorHAnsi" w:cs="Lucida Console"/>
                <w:kern w:val="0"/>
                <w:szCs w:val="16"/>
                <w:lang w:val="en-US" w:eastAsia="da-DK"/>
              </w:rPr>
              <w:t xml:space="preserve">   </w:t>
            </w:r>
          </w:p>
        </w:tc>
        <w:tc>
          <w:tcPr>
            <w:tcW w:w="992" w:type="dxa"/>
          </w:tcPr>
          <w:p w:rsidR="00CA4CC2" w:rsidRPr="004532CE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CA4CC2" w:rsidRPr="004532CE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CA4CC2" w:rsidRPr="004532CE" w:rsidRDefault="00CA4CC2" w:rsidP="00CA4CC2">
            <w:pPr>
              <w:pStyle w:val="Tabel"/>
              <w:rPr>
                <w:lang w:val="da-DK"/>
              </w:rPr>
            </w:pPr>
          </w:p>
          <w:p w:rsidR="00CA4CC2" w:rsidRPr="004532CE" w:rsidRDefault="00CA4CC2" w:rsidP="00CA4CC2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LIST</w:t>
            </w:r>
          </w:p>
          <w:p w:rsidR="00CA4CC2" w:rsidRPr="004532CE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CA4CC2" w:rsidRPr="004532CE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CA4CC2" w:rsidRPr="006D3309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6D3309">
              <w:rPr>
                <w:lang w:val="da-DK"/>
              </w:rPr>
              <w:t>String</w:t>
            </w:r>
            <w:proofErr w:type="spellEnd"/>
          </w:p>
          <w:p w:rsidR="00CA4CC2" w:rsidRPr="008E0900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CA4CC2" w:rsidRPr="008E0900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CA4CC2" w:rsidRPr="008E0900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CA4CC2" w:rsidRPr="008E0900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CA4CC2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8E0900">
              <w:rPr>
                <w:lang w:val="da-DK"/>
              </w:rPr>
              <w:t>String</w:t>
            </w:r>
            <w:proofErr w:type="spellEnd"/>
          </w:p>
          <w:p w:rsidR="00CA4CC2" w:rsidRPr="008E0900" w:rsidRDefault="00CA4CC2" w:rsidP="00CA4CC2">
            <w:pPr>
              <w:pStyle w:val="Tabel"/>
              <w:rPr>
                <w:lang w:val="da-DK"/>
              </w:rPr>
            </w:pPr>
            <w:proofErr w:type="spellStart"/>
            <w:r>
              <w:rPr>
                <w:lang w:val="da-DK"/>
              </w:rPr>
              <w:t>String</w:t>
            </w:r>
            <w:proofErr w:type="spellEnd"/>
          </w:p>
        </w:tc>
        <w:tc>
          <w:tcPr>
            <w:tcW w:w="4541" w:type="dxa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statuscode</w:t>
            </w:r>
            <w:proofErr w:type="spellEnd"/>
            <w:r>
              <w:rPr>
                <w:lang w:val="en-US"/>
              </w:rPr>
              <w:t xml:space="preserve"> 6 there will be a message for the user.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</w:p>
          <w:p w:rsidR="00CA4CC2" w:rsidRPr="00994FDD" w:rsidRDefault="00CA4CC2" w:rsidP="00CA4CC2">
            <w:pPr>
              <w:pStyle w:val="Tabel"/>
            </w:pPr>
            <w:proofErr w:type="spellStart"/>
            <w:r>
              <w:t>Status</w:t>
            </w:r>
            <w:r w:rsidRPr="00994FDD">
              <w:t>List</w:t>
            </w:r>
            <w:proofErr w:type="spellEnd"/>
            <w:r w:rsidRPr="00994FDD">
              <w:t>: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0   </w:t>
            </w:r>
            <w:proofErr w:type="spellStart"/>
            <w:r w:rsidRPr="00994FDD">
              <w:t>Succes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1   </w:t>
            </w:r>
            <w:proofErr w:type="spellStart"/>
            <w:r w:rsidRPr="00994FDD">
              <w:t>TicketMissingFromHeader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2   </w:t>
            </w:r>
            <w:proofErr w:type="spellStart"/>
            <w:r w:rsidRPr="00994FDD">
              <w:t>LogicalSystemnameMissingFromHeader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3   </w:t>
            </w:r>
            <w:proofErr w:type="spellStart"/>
            <w:r w:rsidRPr="00994FDD">
              <w:t>CustomernumberMissingFromHeader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4   </w:t>
            </w:r>
            <w:proofErr w:type="spellStart"/>
            <w:r w:rsidRPr="00994FDD">
              <w:t>ConfigurationError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5   </w:t>
            </w:r>
            <w:proofErr w:type="spellStart"/>
            <w:r w:rsidRPr="00994FDD">
              <w:t>NoResponseFromSAPPortal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6   </w:t>
            </w:r>
            <w:proofErr w:type="spellStart"/>
            <w:r w:rsidRPr="00994FDD">
              <w:t>SAPServiceMessage</w:t>
            </w:r>
            <w:proofErr w:type="spellEnd"/>
            <w:r w:rsidRPr="00994FDD">
              <w:t>,</w:t>
            </w:r>
          </w:p>
          <w:p w:rsidR="00CA4CC2" w:rsidRDefault="00CA4CC2" w:rsidP="00CA4CC2">
            <w:pPr>
              <w:pStyle w:val="Tabel"/>
            </w:pPr>
            <w:r w:rsidRPr="00994FDD">
              <w:t xml:space="preserve">   7   Error,</w:t>
            </w:r>
          </w:p>
          <w:p w:rsidR="00CA4CC2" w:rsidRPr="00994FDD" w:rsidRDefault="00CA4CC2" w:rsidP="00CA4CC2">
            <w:pPr>
              <w:pStyle w:val="Tabel"/>
            </w:pPr>
            <w:r>
              <w:t xml:space="preserve">   8   </w:t>
            </w:r>
            <w:proofErr w:type="spellStart"/>
            <w:r>
              <w:t>TicketExpired</w:t>
            </w:r>
            <w:proofErr w:type="spellEnd"/>
          </w:p>
          <w:p w:rsidR="00CA4CC2" w:rsidRPr="00994FDD" w:rsidRDefault="00CA4CC2" w:rsidP="00CA4CC2">
            <w:pPr>
              <w:pStyle w:val="Tabel"/>
            </w:pPr>
            <w:r>
              <w:t xml:space="preserve">   9</w:t>
            </w:r>
            <w:r w:rsidRPr="00994FDD">
              <w:t xml:space="preserve">   </w:t>
            </w:r>
            <w:proofErr w:type="spellStart"/>
            <w:r w:rsidRPr="00994FDD">
              <w:t>InvalidStartDate</w:t>
            </w:r>
            <w:proofErr w:type="spellEnd"/>
          </w:p>
          <w:p w:rsidR="00CA4CC2" w:rsidRDefault="00CA4CC2" w:rsidP="00CA4CC2">
            <w:pPr>
              <w:pStyle w:val="Tabel"/>
              <w:rPr>
                <w:lang w:val="en-US"/>
              </w:rPr>
            </w:pPr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</w:p>
        </w:tc>
        <w:tc>
          <w:tcPr>
            <w:tcW w:w="5533" w:type="dxa"/>
            <w:gridSpan w:val="2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</w:p>
        </w:tc>
      </w:tr>
      <w:tr w:rsidR="00CA4CC2" w:rsidRPr="00AD2240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CA4CC2" w:rsidRPr="004532CE" w:rsidRDefault="000D41E8" w:rsidP="00CA4CC2">
            <w:pPr>
              <w:pStyle w:val="Tabel"/>
              <w:rPr>
                <w:lang w:val="en-US"/>
              </w:rPr>
            </w:pPr>
            <w:proofErr w:type="spellStart"/>
            <w:r w:rsidRPr="000D41E8">
              <w:rPr>
                <w:lang w:val="en-US"/>
              </w:rPr>
              <w:t>zlpu_get_emp_qual</w:t>
            </w:r>
            <w:proofErr w:type="spellEnd"/>
          </w:p>
        </w:tc>
        <w:tc>
          <w:tcPr>
            <w:tcW w:w="992" w:type="dxa"/>
          </w:tcPr>
          <w:p w:rsidR="00CA4CC2" w:rsidRPr="004532CE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 RFC</w:t>
            </w:r>
          </w:p>
        </w:tc>
        <w:tc>
          <w:tcPr>
            <w:tcW w:w="4541" w:type="dxa"/>
          </w:tcPr>
          <w:p w:rsidR="00CA4CC2" w:rsidRPr="004532CE" w:rsidRDefault="00CA4CC2" w:rsidP="00CA4CC2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D41E8" w:rsidRPr="000D41E8">
              <w:rPr>
                <w:lang w:val="en-US"/>
              </w:rPr>
              <w:t>Z_LPU_WEB_GET_EMP_QUAL</w:t>
            </w:r>
          </w:p>
        </w:tc>
      </w:tr>
      <w:tr w:rsidR="00CA4CC2" w:rsidRPr="00AD2240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Input Body</w:t>
            </w:r>
          </w:p>
          <w:p w:rsidR="00A2518E" w:rsidRPr="00A2518E" w:rsidRDefault="00A2518E" w:rsidP="00A2518E">
            <w:pPr>
              <w:pStyle w:val="Tabel"/>
              <w:rPr>
                <w:lang w:val="en-US"/>
              </w:rPr>
            </w:pPr>
            <w:r w:rsidRPr="00A2518E">
              <w:rPr>
                <w:lang w:val="en-US"/>
              </w:rPr>
              <w:t>{</w:t>
            </w:r>
          </w:p>
          <w:p w:rsidR="00A2518E" w:rsidRPr="00A2518E" w:rsidRDefault="000D41E8" w:rsidP="00A2518E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2518E" w:rsidRPr="00A2518E">
              <w:rPr>
                <w:lang w:val="en-US"/>
              </w:rPr>
              <w:t>"Year": "2014"</w:t>
            </w:r>
          </w:p>
          <w:p w:rsidR="00CA4CC2" w:rsidRDefault="00A2518E" w:rsidP="00A2518E">
            <w:pPr>
              <w:pStyle w:val="Tabel"/>
              <w:rPr>
                <w:lang w:val="en-US"/>
              </w:rPr>
            </w:pPr>
            <w:r w:rsidRPr="00A2518E">
              <w:rPr>
                <w:lang w:val="en-US"/>
              </w:rPr>
              <w:t>}</w:t>
            </w:r>
          </w:p>
          <w:p w:rsidR="00A2518E" w:rsidRDefault="00A2518E" w:rsidP="00A2518E">
            <w:pPr>
              <w:pStyle w:val="Tabel"/>
              <w:rPr>
                <w:lang w:val="en-US"/>
              </w:rPr>
            </w:pPr>
          </w:p>
          <w:p w:rsidR="00CA4CC2" w:rsidRPr="00F362DC" w:rsidRDefault="00CA4CC2" w:rsidP="00CA4CC2">
            <w:pPr>
              <w:pStyle w:val="Tabel"/>
              <w:rPr>
                <w:rFonts w:asciiTheme="minorHAnsi" w:hAnsiTheme="minorHAnsi"/>
                <w:szCs w:val="16"/>
                <w:lang w:val="en-US"/>
              </w:rPr>
            </w:pPr>
            <w:r w:rsidRPr="00F362DC">
              <w:rPr>
                <w:rFonts w:asciiTheme="minorHAnsi" w:hAnsiTheme="minorHAnsi"/>
                <w:szCs w:val="16"/>
                <w:lang w:val="en-US"/>
              </w:rPr>
              <w:t>Output body:</w:t>
            </w:r>
          </w:p>
          <w:p w:rsidR="000D41E8" w:rsidRDefault="00A2518E" w:rsidP="000D41E8">
            <w:pPr>
              <w:pStyle w:val="Tabel"/>
              <w:rPr>
                <w:lang w:val="en-US" w:eastAsia="da-DK"/>
              </w:rPr>
            </w:pPr>
            <w:r w:rsidRPr="00A2518E">
              <w:rPr>
                <w:lang w:val="en-US" w:eastAsia="da-DK"/>
              </w:rPr>
              <w:t>{</w:t>
            </w:r>
          </w:p>
          <w:p w:rsidR="000D41E8" w:rsidRDefault="000D41E8" w:rsidP="000D41E8">
            <w:pPr>
              <w:pStyle w:val="Tabel"/>
              <w:rPr>
                <w:lang w:val="en-US" w:eastAsia="da-DK"/>
              </w:rPr>
            </w:pPr>
            <w:r>
              <w:rPr>
                <w:lang w:val="en-US" w:eastAsia="da-DK"/>
              </w:rPr>
              <w:t xml:space="preserve">  </w:t>
            </w:r>
            <w:r w:rsidR="00A2518E" w:rsidRPr="00A2518E">
              <w:rPr>
                <w:lang w:val="en-US" w:eastAsia="da-DK"/>
              </w:rPr>
              <w:t>"message":"",</w:t>
            </w:r>
          </w:p>
          <w:p w:rsidR="000D41E8" w:rsidRDefault="000D41E8" w:rsidP="000D41E8">
            <w:pPr>
              <w:pStyle w:val="Tabel"/>
              <w:rPr>
                <w:lang w:val="en-US" w:eastAsia="da-DK"/>
              </w:rPr>
            </w:pPr>
            <w:r>
              <w:rPr>
                <w:lang w:val="en-US" w:eastAsia="da-DK"/>
              </w:rPr>
              <w:t xml:space="preserve">  </w:t>
            </w:r>
            <w:r w:rsidR="00A2518E" w:rsidRPr="00A2518E">
              <w:rPr>
                <w:lang w:val="en-US" w:eastAsia="da-DK"/>
              </w:rPr>
              <w:t>"</w:t>
            </w:r>
            <w:proofErr w:type="gramStart"/>
            <w:r w:rsidR="00A2518E" w:rsidRPr="00A2518E">
              <w:rPr>
                <w:lang w:val="en-US" w:eastAsia="da-DK"/>
              </w:rPr>
              <w:t>status</w:t>
            </w:r>
            <w:proofErr w:type="gramEnd"/>
            <w:r w:rsidR="00A2518E" w:rsidRPr="00A2518E">
              <w:rPr>
                <w:lang w:val="en-US" w:eastAsia="da-DK"/>
              </w:rPr>
              <w:t>":0,</w:t>
            </w:r>
          </w:p>
          <w:p w:rsidR="000D41E8" w:rsidRDefault="000D41E8" w:rsidP="000D41E8">
            <w:pPr>
              <w:pStyle w:val="Tabel"/>
              <w:rPr>
                <w:lang w:val="en-US" w:eastAsia="da-DK"/>
              </w:rPr>
            </w:pPr>
            <w:r>
              <w:rPr>
                <w:lang w:val="en-US" w:eastAsia="da-DK"/>
              </w:rPr>
              <w:t xml:space="preserve">  </w:t>
            </w:r>
            <w:r w:rsidR="00A2518E" w:rsidRPr="00A2518E">
              <w:rPr>
                <w:lang w:val="en-US" w:eastAsia="da-DK"/>
              </w:rPr>
              <w:t>"qualifications":[</w:t>
            </w:r>
          </w:p>
          <w:p w:rsidR="000D41E8" w:rsidRDefault="00A2518E" w:rsidP="000D41E8">
            <w:pPr>
              <w:pStyle w:val="Tabel"/>
              <w:rPr>
                <w:lang w:val="en-US" w:eastAsia="da-DK"/>
              </w:rPr>
            </w:pPr>
            <w:r w:rsidRPr="00A2518E">
              <w:rPr>
                <w:lang w:val="en-US" w:eastAsia="da-DK"/>
              </w:rPr>
              <w:t>{</w:t>
            </w:r>
          </w:p>
          <w:p w:rsidR="000D41E8" w:rsidRPr="00EC294A" w:rsidRDefault="000D41E8" w:rsidP="000D41E8">
            <w:pPr>
              <w:pStyle w:val="Tabel"/>
              <w:rPr>
                <w:lang w:val="en-US" w:eastAsia="da-DK"/>
              </w:rPr>
            </w:pPr>
            <w:r w:rsidRPr="00EC294A">
              <w:rPr>
                <w:lang w:val="en-US" w:eastAsia="da-DK"/>
              </w:rPr>
              <w:t xml:space="preserve">  </w:t>
            </w:r>
            <w:r w:rsidR="00A2518E" w:rsidRPr="00EC294A">
              <w:rPr>
                <w:lang w:val="en-US" w:eastAsia="da-DK"/>
              </w:rPr>
              <w:t>"ID":"50032335",</w:t>
            </w:r>
          </w:p>
          <w:p w:rsidR="000D41E8" w:rsidRPr="00EC294A" w:rsidRDefault="000D41E8" w:rsidP="000D41E8">
            <w:pPr>
              <w:pStyle w:val="Tabel"/>
              <w:rPr>
                <w:lang w:val="en-US" w:eastAsia="da-DK"/>
              </w:rPr>
            </w:pPr>
            <w:r w:rsidRPr="00EC294A">
              <w:rPr>
                <w:lang w:val="en-US" w:eastAsia="da-DK"/>
              </w:rPr>
              <w:t xml:space="preserve">  </w:t>
            </w:r>
            <w:r w:rsidR="00A2518E" w:rsidRPr="00EC294A">
              <w:rPr>
                <w:lang w:val="en-US" w:eastAsia="da-DK"/>
              </w:rPr>
              <w:t>"</w:t>
            </w:r>
            <w:proofErr w:type="spellStart"/>
            <w:r w:rsidR="00A2518E" w:rsidRPr="00EC294A">
              <w:rPr>
                <w:lang w:val="en-US" w:eastAsia="da-DK"/>
              </w:rPr>
              <w:t>Type":"P</w:t>
            </w:r>
            <w:proofErr w:type="spellEnd"/>
            <w:r w:rsidR="00A2518E" w:rsidRPr="00EC294A">
              <w:rPr>
                <w:lang w:val="en-US" w:eastAsia="da-DK"/>
              </w:rPr>
              <w:t>",</w:t>
            </w:r>
          </w:p>
          <w:p w:rsidR="000D41E8" w:rsidRPr="000D41E8" w:rsidRDefault="000D41E8" w:rsidP="000D41E8">
            <w:pPr>
              <w:pStyle w:val="Tabel"/>
              <w:rPr>
                <w:lang w:val="da-DK" w:eastAsia="da-DK"/>
              </w:rPr>
            </w:pPr>
            <w:r w:rsidRPr="00EC294A">
              <w:rPr>
                <w:lang w:val="en-US" w:eastAsia="da-DK"/>
              </w:rPr>
              <w:t xml:space="preserve">  </w:t>
            </w:r>
            <w:r w:rsidR="00A2518E" w:rsidRPr="000D41E8">
              <w:rPr>
                <w:lang w:val="da-DK" w:eastAsia="da-DK"/>
              </w:rPr>
              <w:t>"</w:t>
            </w:r>
            <w:proofErr w:type="spellStart"/>
            <w:r w:rsidR="00A2518E" w:rsidRPr="000D41E8">
              <w:rPr>
                <w:lang w:val="da-DK" w:eastAsia="da-DK"/>
              </w:rPr>
              <w:t>Name</w:t>
            </w:r>
            <w:proofErr w:type="spellEnd"/>
            <w:r w:rsidR="00A2518E" w:rsidRPr="000D41E8">
              <w:rPr>
                <w:lang w:val="da-DK" w:eastAsia="da-DK"/>
              </w:rPr>
              <w:t>":"Formidling og sprogbrug",</w:t>
            </w:r>
          </w:p>
          <w:p w:rsidR="000D41E8" w:rsidRPr="000D41E8" w:rsidRDefault="000D41E8" w:rsidP="000D41E8">
            <w:pPr>
              <w:pStyle w:val="Tabel"/>
              <w:rPr>
                <w:lang w:val="da-DK" w:eastAsia="da-DK"/>
              </w:rPr>
            </w:pPr>
            <w:r w:rsidRPr="000D41E8">
              <w:rPr>
                <w:lang w:val="da-DK" w:eastAsia="da-DK"/>
              </w:rPr>
              <w:t xml:space="preserve">  </w:t>
            </w:r>
            <w:r w:rsidR="00A2518E" w:rsidRPr="000D41E8">
              <w:rPr>
                <w:lang w:val="da-DK" w:eastAsia="da-DK"/>
              </w:rPr>
              <w:t>"</w:t>
            </w:r>
            <w:proofErr w:type="spellStart"/>
            <w:r w:rsidR="00A2518E" w:rsidRPr="000D41E8">
              <w:rPr>
                <w:lang w:val="da-DK" w:eastAsia="da-DK"/>
              </w:rPr>
              <w:t>Group":"Ledelse</w:t>
            </w:r>
            <w:proofErr w:type="spellEnd"/>
            <w:r w:rsidR="00A2518E" w:rsidRPr="000D41E8">
              <w:rPr>
                <w:lang w:val="da-DK" w:eastAsia="da-DK"/>
              </w:rPr>
              <w:t>",</w:t>
            </w:r>
          </w:p>
          <w:p w:rsidR="000D41E8" w:rsidRDefault="000D41E8" w:rsidP="000D41E8">
            <w:pPr>
              <w:pStyle w:val="Tabel"/>
              <w:rPr>
                <w:lang w:val="en-US" w:eastAsia="da-DK"/>
              </w:rPr>
            </w:pPr>
            <w:r w:rsidRPr="00EC294A">
              <w:rPr>
                <w:lang w:val="da-DK" w:eastAsia="da-DK"/>
              </w:rPr>
              <w:t xml:space="preserve">  </w:t>
            </w:r>
            <w:r w:rsidR="00A2518E" w:rsidRPr="00A2518E">
              <w:rPr>
                <w:lang w:val="en-US" w:eastAsia="da-DK"/>
              </w:rPr>
              <w:t>"StartDate":"2014-05-12",</w:t>
            </w:r>
          </w:p>
          <w:p w:rsidR="000D41E8" w:rsidRDefault="000D41E8" w:rsidP="000D41E8">
            <w:pPr>
              <w:pStyle w:val="Tabel"/>
              <w:rPr>
                <w:lang w:val="en-US" w:eastAsia="da-DK"/>
              </w:rPr>
            </w:pPr>
            <w:r>
              <w:rPr>
                <w:lang w:val="en-US" w:eastAsia="da-DK"/>
              </w:rPr>
              <w:lastRenderedPageBreak/>
              <w:t xml:space="preserve">  </w:t>
            </w:r>
            <w:r w:rsidR="00A2518E" w:rsidRPr="00A2518E">
              <w:rPr>
                <w:lang w:val="en-US" w:eastAsia="da-DK"/>
              </w:rPr>
              <w:t>"EndDate":"9999-12-31",</w:t>
            </w:r>
          </w:p>
          <w:p w:rsidR="000D41E8" w:rsidRDefault="000D41E8" w:rsidP="000D41E8">
            <w:pPr>
              <w:pStyle w:val="Tabel"/>
              <w:rPr>
                <w:lang w:val="en-US" w:eastAsia="da-DK"/>
              </w:rPr>
            </w:pPr>
            <w:r>
              <w:rPr>
                <w:lang w:val="en-US" w:eastAsia="da-DK"/>
              </w:rPr>
              <w:t xml:space="preserve">  </w:t>
            </w:r>
            <w:r w:rsidR="00A2518E" w:rsidRPr="00A2518E">
              <w:rPr>
                <w:lang w:val="en-US" w:eastAsia="da-DK"/>
              </w:rPr>
              <w:t>"RatingID":"0002",</w:t>
            </w:r>
          </w:p>
          <w:p w:rsidR="000D41E8" w:rsidRDefault="000D41E8" w:rsidP="000D41E8">
            <w:pPr>
              <w:pStyle w:val="Tabel"/>
              <w:rPr>
                <w:lang w:val="en-US" w:eastAsia="da-DK"/>
              </w:rPr>
            </w:pPr>
            <w:r>
              <w:rPr>
                <w:lang w:val="en-US" w:eastAsia="da-DK"/>
              </w:rPr>
              <w:t xml:space="preserve">  </w:t>
            </w:r>
            <w:r w:rsidR="00A2518E" w:rsidRPr="00A2518E">
              <w:rPr>
                <w:lang w:val="en-US" w:eastAsia="da-DK"/>
              </w:rPr>
              <w:t>"Achieved":""</w:t>
            </w:r>
          </w:p>
          <w:p w:rsidR="000D41E8" w:rsidRDefault="00A2518E" w:rsidP="000D41E8">
            <w:pPr>
              <w:pStyle w:val="Tabel"/>
              <w:rPr>
                <w:lang w:val="en-US" w:eastAsia="da-DK"/>
              </w:rPr>
            </w:pPr>
            <w:r w:rsidRPr="00A2518E">
              <w:rPr>
                <w:lang w:val="en-US" w:eastAsia="da-DK"/>
              </w:rPr>
              <w:t>},</w:t>
            </w:r>
          </w:p>
          <w:p w:rsidR="000D41E8" w:rsidRPr="00EC294A" w:rsidRDefault="00A2518E" w:rsidP="000D41E8">
            <w:pPr>
              <w:pStyle w:val="Tabel"/>
              <w:rPr>
                <w:lang w:val="en-US" w:eastAsia="da-DK"/>
              </w:rPr>
            </w:pPr>
            <w:r w:rsidRPr="00EC294A">
              <w:rPr>
                <w:lang w:val="en-US" w:eastAsia="da-DK"/>
              </w:rPr>
              <w:t>{</w:t>
            </w:r>
          </w:p>
          <w:p w:rsidR="000D41E8" w:rsidRPr="00EC294A" w:rsidRDefault="000D41E8" w:rsidP="000D41E8">
            <w:pPr>
              <w:pStyle w:val="Tabel"/>
              <w:rPr>
                <w:lang w:val="en-US" w:eastAsia="da-DK"/>
              </w:rPr>
            </w:pPr>
            <w:r w:rsidRPr="00EC294A">
              <w:rPr>
                <w:lang w:val="en-US" w:eastAsia="da-DK"/>
              </w:rPr>
              <w:t xml:space="preserve">  </w:t>
            </w:r>
            <w:r w:rsidR="00A2518E" w:rsidRPr="00EC294A">
              <w:rPr>
                <w:lang w:val="en-US" w:eastAsia="da-DK"/>
              </w:rPr>
              <w:t>"ID":"50032336",</w:t>
            </w:r>
          </w:p>
          <w:p w:rsidR="000D41E8" w:rsidRPr="005155D7" w:rsidRDefault="000D41E8" w:rsidP="000D41E8">
            <w:pPr>
              <w:pStyle w:val="Tabel"/>
              <w:rPr>
                <w:lang w:val="da-DK" w:eastAsia="da-DK"/>
              </w:rPr>
            </w:pPr>
            <w:r w:rsidRPr="00EC294A">
              <w:rPr>
                <w:lang w:val="en-US" w:eastAsia="da-DK"/>
              </w:rPr>
              <w:t xml:space="preserve">  </w:t>
            </w:r>
            <w:r w:rsidR="00A2518E" w:rsidRPr="005155D7">
              <w:rPr>
                <w:lang w:val="da-DK" w:eastAsia="da-DK"/>
              </w:rPr>
              <w:t>"</w:t>
            </w:r>
            <w:proofErr w:type="spellStart"/>
            <w:r w:rsidR="00A2518E" w:rsidRPr="005155D7">
              <w:rPr>
                <w:lang w:val="da-DK" w:eastAsia="da-DK"/>
              </w:rPr>
              <w:t>Type":"P</w:t>
            </w:r>
            <w:proofErr w:type="spellEnd"/>
            <w:r w:rsidR="00A2518E" w:rsidRPr="005155D7">
              <w:rPr>
                <w:lang w:val="da-DK" w:eastAsia="da-DK"/>
              </w:rPr>
              <w:t>",</w:t>
            </w:r>
          </w:p>
          <w:p w:rsidR="000D41E8" w:rsidRPr="000D41E8" w:rsidRDefault="000D41E8" w:rsidP="000D41E8">
            <w:pPr>
              <w:pStyle w:val="Tabel"/>
              <w:rPr>
                <w:lang w:val="da-DK" w:eastAsia="da-DK"/>
              </w:rPr>
            </w:pPr>
            <w:r w:rsidRPr="005155D7">
              <w:rPr>
                <w:lang w:val="da-DK" w:eastAsia="da-DK"/>
              </w:rPr>
              <w:t xml:space="preserve">  </w:t>
            </w:r>
            <w:r w:rsidR="00A2518E" w:rsidRPr="000D41E8">
              <w:rPr>
                <w:lang w:val="da-DK" w:eastAsia="da-DK"/>
              </w:rPr>
              <w:t>"</w:t>
            </w:r>
            <w:proofErr w:type="spellStart"/>
            <w:r w:rsidR="00A2518E" w:rsidRPr="000D41E8">
              <w:rPr>
                <w:lang w:val="da-DK" w:eastAsia="da-DK"/>
              </w:rPr>
              <w:t>Name</w:t>
            </w:r>
            <w:proofErr w:type="spellEnd"/>
            <w:r w:rsidR="00A2518E" w:rsidRPr="000D41E8">
              <w:rPr>
                <w:lang w:val="da-DK" w:eastAsia="da-DK"/>
              </w:rPr>
              <w:t>":"Strategisk planlægning",</w:t>
            </w:r>
          </w:p>
          <w:p w:rsidR="000D41E8" w:rsidRPr="00EC294A" w:rsidRDefault="000D41E8" w:rsidP="000D41E8">
            <w:pPr>
              <w:pStyle w:val="Tabel"/>
              <w:rPr>
                <w:lang w:val="da-DK" w:eastAsia="da-DK"/>
              </w:rPr>
            </w:pPr>
            <w:r w:rsidRPr="00EC294A">
              <w:rPr>
                <w:lang w:val="da-DK" w:eastAsia="da-DK"/>
              </w:rPr>
              <w:t xml:space="preserve">  </w:t>
            </w:r>
            <w:r w:rsidR="00A2518E" w:rsidRPr="00EC294A">
              <w:rPr>
                <w:lang w:val="da-DK" w:eastAsia="da-DK"/>
              </w:rPr>
              <w:t>"</w:t>
            </w:r>
            <w:proofErr w:type="spellStart"/>
            <w:r w:rsidR="00A2518E" w:rsidRPr="00EC294A">
              <w:rPr>
                <w:lang w:val="da-DK" w:eastAsia="da-DK"/>
              </w:rPr>
              <w:t>Group":"Ledelse</w:t>
            </w:r>
            <w:proofErr w:type="spellEnd"/>
            <w:r w:rsidR="00A2518E" w:rsidRPr="00EC294A">
              <w:rPr>
                <w:lang w:val="da-DK" w:eastAsia="da-DK"/>
              </w:rPr>
              <w:t>",</w:t>
            </w:r>
          </w:p>
          <w:p w:rsidR="000D41E8" w:rsidRPr="005155D7" w:rsidRDefault="000D41E8" w:rsidP="000D41E8">
            <w:pPr>
              <w:pStyle w:val="Tabel"/>
              <w:rPr>
                <w:lang w:val="da-DK" w:eastAsia="da-DK"/>
              </w:rPr>
            </w:pPr>
            <w:r w:rsidRPr="00EC294A">
              <w:rPr>
                <w:lang w:val="da-DK" w:eastAsia="da-DK"/>
              </w:rPr>
              <w:t xml:space="preserve">  </w:t>
            </w:r>
            <w:r w:rsidR="00A2518E" w:rsidRPr="005155D7">
              <w:rPr>
                <w:lang w:val="da-DK" w:eastAsia="da-DK"/>
              </w:rPr>
              <w:t>"StartDate":"2014-05-12",</w:t>
            </w:r>
          </w:p>
          <w:p w:rsidR="000D41E8" w:rsidRPr="005155D7" w:rsidRDefault="000D41E8" w:rsidP="000D41E8">
            <w:pPr>
              <w:pStyle w:val="Tabel"/>
              <w:rPr>
                <w:lang w:val="da-DK" w:eastAsia="da-DK"/>
              </w:rPr>
            </w:pPr>
            <w:r w:rsidRPr="005155D7">
              <w:rPr>
                <w:lang w:val="da-DK" w:eastAsia="da-DK"/>
              </w:rPr>
              <w:t xml:space="preserve">  </w:t>
            </w:r>
            <w:r w:rsidR="00A2518E" w:rsidRPr="005155D7">
              <w:rPr>
                <w:lang w:val="da-DK" w:eastAsia="da-DK"/>
              </w:rPr>
              <w:t>"EndDate":"9999-12-31",</w:t>
            </w:r>
          </w:p>
          <w:p w:rsidR="000D41E8" w:rsidRPr="005155D7" w:rsidRDefault="000D41E8" w:rsidP="000D41E8">
            <w:pPr>
              <w:pStyle w:val="Tabel"/>
              <w:rPr>
                <w:lang w:val="da-DK" w:eastAsia="da-DK"/>
              </w:rPr>
            </w:pPr>
            <w:r w:rsidRPr="005155D7">
              <w:rPr>
                <w:lang w:val="da-DK" w:eastAsia="da-DK"/>
              </w:rPr>
              <w:t xml:space="preserve">  </w:t>
            </w:r>
            <w:r w:rsidR="00A2518E" w:rsidRPr="005155D7">
              <w:rPr>
                <w:lang w:val="da-DK" w:eastAsia="da-DK"/>
              </w:rPr>
              <w:t>"RatingID":"0000",</w:t>
            </w:r>
          </w:p>
          <w:p w:rsidR="000D41E8" w:rsidRDefault="000D41E8" w:rsidP="000D41E8">
            <w:pPr>
              <w:pStyle w:val="Tabel"/>
              <w:rPr>
                <w:lang w:val="en-US" w:eastAsia="da-DK"/>
              </w:rPr>
            </w:pPr>
            <w:r w:rsidRPr="005155D7">
              <w:rPr>
                <w:lang w:val="da-DK" w:eastAsia="da-DK"/>
              </w:rPr>
              <w:t xml:space="preserve">  </w:t>
            </w:r>
            <w:r w:rsidR="00A2518E" w:rsidRPr="00A2518E">
              <w:rPr>
                <w:lang w:val="en-US" w:eastAsia="da-DK"/>
              </w:rPr>
              <w:t>"Achieved":""</w:t>
            </w:r>
          </w:p>
          <w:p w:rsidR="000D41E8" w:rsidRDefault="00A2518E" w:rsidP="000D41E8">
            <w:pPr>
              <w:pStyle w:val="Tabel"/>
              <w:rPr>
                <w:lang w:val="en-US" w:eastAsia="da-DK"/>
              </w:rPr>
            </w:pPr>
            <w:r w:rsidRPr="00A2518E">
              <w:rPr>
                <w:lang w:val="en-US" w:eastAsia="da-DK"/>
              </w:rPr>
              <w:t>}]</w:t>
            </w:r>
          </w:p>
          <w:p w:rsidR="00A2518E" w:rsidRPr="00A2518E" w:rsidRDefault="00A2518E" w:rsidP="000D41E8">
            <w:pPr>
              <w:pStyle w:val="Tabel"/>
              <w:rPr>
                <w:lang w:val="en-US" w:eastAsia="da-DK"/>
              </w:rPr>
            </w:pPr>
            <w:r w:rsidRPr="00A2518E">
              <w:rPr>
                <w:lang w:val="en-US" w:eastAsia="da-DK"/>
              </w:rPr>
              <w:t>}</w:t>
            </w:r>
          </w:p>
          <w:p w:rsidR="00CA4CC2" w:rsidRPr="00F362DC" w:rsidRDefault="00CA4CC2" w:rsidP="000D41E8">
            <w:pPr>
              <w:pStyle w:val="Tabel"/>
              <w:rPr>
                <w:rFonts w:asciiTheme="minorHAnsi" w:hAnsiTheme="minorHAnsi" w:cs="Lucida Console"/>
                <w:szCs w:val="16"/>
                <w:lang w:val="en-US" w:eastAsia="da-DK"/>
              </w:rPr>
            </w:pPr>
          </w:p>
          <w:p w:rsidR="00CA4CC2" w:rsidRPr="00BB5A09" w:rsidRDefault="00CA4CC2" w:rsidP="00CA4CC2">
            <w:pPr>
              <w:pStyle w:val="Tabel"/>
              <w:rPr>
                <w:highlight w:val="white"/>
                <w:lang w:val="en-US"/>
              </w:rPr>
            </w:pPr>
          </w:p>
        </w:tc>
      </w:tr>
      <w:tr w:rsidR="000D41E8" w:rsidRPr="00AD2240" w:rsidTr="00CA4CC2">
        <w:tc>
          <w:tcPr>
            <w:tcW w:w="1219" w:type="dxa"/>
          </w:tcPr>
          <w:p w:rsidR="000D41E8" w:rsidRDefault="000D41E8" w:rsidP="00CA4CC2">
            <w:pPr>
              <w:pStyle w:val="Brdtekst"/>
              <w:rPr>
                <w:lang w:val="en-US"/>
              </w:rPr>
            </w:pPr>
          </w:p>
        </w:tc>
        <w:tc>
          <w:tcPr>
            <w:tcW w:w="8425" w:type="dxa"/>
            <w:gridSpan w:val="3"/>
          </w:tcPr>
          <w:p w:rsidR="000D41E8" w:rsidRDefault="000D41E8" w:rsidP="00CA4CC2">
            <w:pPr>
              <w:pStyle w:val="Tabel"/>
              <w:rPr>
                <w:lang w:val="en-US"/>
              </w:rPr>
            </w:pPr>
          </w:p>
        </w:tc>
      </w:tr>
    </w:tbl>
    <w:p w:rsidR="00CA4CC2" w:rsidRPr="007A4395" w:rsidRDefault="00CA4CC2" w:rsidP="00CA4CC2">
      <w:pPr>
        <w:pStyle w:val="Brdtekst"/>
        <w:rPr>
          <w:lang w:val="en-US"/>
        </w:rPr>
      </w:pPr>
    </w:p>
    <w:p w:rsidR="00CA4CC2" w:rsidRDefault="00FF6191" w:rsidP="00CA4CC2">
      <w:pPr>
        <w:pStyle w:val="Overskrift2"/>
        <w:rPr>
          <w:lang w:val="en-US"/>
        </w:rPr>
      </w:pPr>
      <w:bookmarkStart w:id="25" w:name="_Toc387697866"/>
      <w:proofErr w:type="spellStart"/>
      <w:r>
        <w:rPr>
          <w:lang w:val="en-US"/>
        </w:rPr>
        <w:t>GetQualificationDetail</w:t>
      </w:r>
      <w:bookmarkEnd w:id="25"/>
      <w:proofErr w:type="spellEnd"/>
    </w:p>
    <w:p w:rsidR="00CA4CC2" w:rsidRDefault="00CA4CC2" w:rsidP="00CA4CC2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CA4CC2" w:rsidTr="00CA4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</w:t>
            </w:r>
            <w:r w:rsidR="00FF6191" w:rsidRPr="00CA4CC2">
              <w:rPr>
                <w:lang w:val="en-US"/>
              </w:rPr>
              <w:t xml:space="preserve"> KMD.LPU.Mobile.HRDevelopment</w:t>
            </w:r>
            <w:r w:rsidR="00FF6191">
              <w:rPr>
                <w:lang w:val="en-US"/>
              </w:rPr>
              <w:t>/HRDevelopment/GetQualificationDetail</w:t>
            </w:r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CA4CC2" w:rsidRDefault="00FF6191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Returns the details of the qualification specified in the </w:t>
            </w:r>
            <w:proofErr w:type="spellStart"/>
            <w:r>
              <w:rPr>
                <w:lang w:val="en-US"/>
              </w:rPr>
              <w:t>QualificationID</w:t>
            </w:r>
            <w:proofErr w:type="spellEnd"/>
            <w:r>
              <w:rPr>
                <w:lang w:val="en-US"/>
              </w:rPr>
              <w:t xml:space="preserve"> parameter.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</w:p>
          <w:p w:rsidR="00CA4CC2" w:rsidRPr="00D54563" w:rsidRDefault="00CA4CC2" w:rsidP="00CA4C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eastAsia="da-DK"/>
              </w:rPr>
            </w:pPr>
            <w:r>
              <w:rPr>
                <w:lang w:val="en-US"/>
              </w:rPr>
              <w:t xml:space="preserve">Errors is logged in RSWATCH with ID </w:t>
            </w:r>
            <w:proofErr w:type="spellStart"/>
            <w:r w:rsidR="00FF6191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KMD.LPU</w:t>
            </w:r>
            <w:r w:rsidR="00FF6191" w:rsidRPr="00D54563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.Mobile.</w:t>
            </w:r>
            <w:r w:rsidR="00FF6191" w:rsidRPr="00A2518E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HRDevelopment</w:t>
            </w:r>
            <w:proofErr w:type="spellEnd"/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input parameters</w:t>
            </w:r>
          </w:p>
        </w:tc>
        <w:tc>
          <w:tcPr>
            <w:tcW w:w="2892" w:type="dxa"/>
          </w:tcPr>
          <w:p w:rsidR="00FF6191" w:rsidRDefault="00FF6191" w:rsidP="00FF6191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QualificationID</w:t>
            </w:r>
            <w:proofErr w:type="spellEnd"/>
          </w:p>
          <w:p w:rsidR="00CA4CC2" w:rsidRPr="007A4395" w:rsidRDefault="00FF6191" w:rsidP="00FF6191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992" w:type="dxa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  <w:r w:rsidRPr="007A4395">
              <w:rPr>
                <w:lang w:val="en-US"/>
              </w:rPr>
              <w:t>String</w:t>
            </w:r>
          </w:p>
          <w:p w:rsidR="00CA4CC2" w:rsidRPr="007A4395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CA4CC2" w:rsidRDefault="00CA4CC2" w:rsidP="00CA4CC2">
            <w:pPr>
              <w:pStyle w:val="Tabel"/>
              <w:ind w:left="0"/>
              <w:rPr>
                <w:highlight w:val="white"/>
              </w:rPr>
            </w:pPr>
            <w:r>
              <w:rPr>
                <w:highlight w:val="white"/>
              </w:rPr>
              <w:t xml:space="preserve"> m</w:t>
            </w:r>
            <w:r w:rsidRPr="007A4395">
              <w:rPr>
                <w:highlight w:val="white"/>
              </w:rPr>
              <w:t>e</w:t>
            </w:r>
            <w:r>
              <w:rPr>
                <w:highlight w:val="white"/>
              </w:rPr>
              <w:t>s</w:t>
            </w:r>
            <w:r w:rsidRPr="007A4395">
              <w:rPr>
                <w:highlight w:val="white"/>
              </w:rPr>
              <w:t>sage</w:t>
            </w:r>
          </w:p>
          <w:p w:rsidR="00CA4CC2" w:rsidRDefault="00CA4CC2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>s</w:t>
            </w:r>
            <w:r w:rsidRPr="007A4395">
              <w:rPr>
                <w:highlight w:val="white"/>
              </w:rPr>
              <w:t>t</w:t>
            </w:r>
            <w:r>
              <w:rPr>
                <w:highlight w:val="white"/>
              </w:rPr>
              <w:t>atus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</w:p>
          <w:p w:rsidR="00CA4CC2" w:rsidRDefault="00C80F41" w:rsidP="00CA4CC2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QualificationDetail</w:t>
            </w:r>
            <w:proofErr w:type="spellEnd"/>
          </w:p>
          <w:p w:rsidR="00CA4CC2" w:rsidRDefault="00CA4CC2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 w:rsidR="00C80F41">
              <w:rPr>
                <w:highlight w:val="white"/>
              </w:rPr>
              <w:t>Name</w:t>
            </w:r>
          </w:p>
          <w:p w:rsidR="00CA4CC2" w:rsidRDefault="00C80F41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StartDate</w:t>
            </w:r>
            <w:proofErr w:type="spellEnd"/>
          </w:p>
          <w:p w:rsidR="00CA4CC2" w:rsidRDefault="00C80F41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EndDate</w:t>
            </w:r>
            <w:proofErr w:type="spellEnd"/>
          </w:p>
          <w:p w:rsidR="00CA4CC2" w:rsidRDefault="00C80F41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proofErr w:type="spellStart"/>
            <w:r>
              <w:rPr>
                <w:highlight w:val="white"/>
              </w:rPr>
              <w:t>PSText</w:t>
            </w:r>
            <w:proofErr w:type="spellEnd"/>
          </w:p>
          <w:p w:rsidR="00CA4CC2" w:rsidRDefault="00C80F41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Flag</w:t>
            </w:r>
          </w:p>
          <w:p w:rsidR="00CA4CC2" w:rsidRDefault="00C80F41" w:rsidP="00CA4CC2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Description</w:t>
            </w:r>
          </w:p>
          <w:p w:rsidR="00CA4CC2" w:rsidRDefault="00CA4CC2" w:rsidP="00CA4CC2">
            <w:pPr>
              <w:pStyle w:val="Tabel"/>
            </w:pPr>
            <w:r>
              <w:rPr>
                <w:highlight w:val="white"/>
              </w:rPr>
              <w:t xml:space="preserve">  </w:t>
            </w:r>
            <w:r w:rsidR="00C80F41">
              <w:t xml:space="preserve">   “”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80F41">
              <w:rPr>
                <w:lang w:val="en-US"/>
              </w:rPr>
              <w:t>Scale</w:t>
            </w:r>
          </w:p>
          <w:p w:rsidR="00CA4CC2" w:rsidRDefault="00C80F41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RatingID</w:t>
            </w:r>
            <w:proofErr w:type="spellEnd"/>
          </w:p>
          <w:p w:rsidR="00CA4CC2" w:rsidRDefault="00C80F41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RatingText</w:t>
            </w:r>
            <w:proofErr w:type="spellEnd"/>
          </w:p>
          <w:p w:rsidR="00CA4CC2" w:rsidRDefault="00CA4CC2" w:rsidP="00C80F41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  <w:tc>
          <w:tcPr>
            <w:tcW w:w="992" w:type="dxa"/>
          </w:tcPr>
          <w:p w:rsidR="00CA4CC2" w:rsidRPr="004532CE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CA4CC2" w:rsidRPr="004532CE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CA4CC2" w:rsidRPr="004532CE" w:rsidRDefault="00CA4CC2" w:rsidP="00CA4CC2">
            <w:pPr>
              <w:pStyle w:val="Tabel"/>
              <w:rPr>
                <w:lang w:val="da-DK"/>
              </w:rPr>
            </w:pPr>
          </w:p>
          <w:p w:rsidR="00CA4CC2" w:rsidRPr="004532CE" w:rsidRDefault="00C80F41" w:rsidP="00CA4CC2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Object</w:t>
            </w:r>
          </w:p>
          <w:p w:rsidR="00CA4CC2" w:rsidRPr="004532CE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CA4CC2" w:rsidRPr="004532CE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CA4CC2" w:rsidRPr="006D3309" w:rsidRDefault="00CA4CC2" w:rsidP="00CA4CC2">
            <w:pPr>
              <w:pStyle w:val="Tabel"/>
              <w:rPr>
                <w:lang w:val="da-DK"/>
              </w:rPr>
            </w:pPr>
            <w:proofErr w:type="spellStart"/>
            <w:r w:rsidRPr="006D3309">
              <w:rPr>
                <w:lang w:val="da-DK"/>
              </w:rPr>
              <w:t>String</w:t>
            </w:r>
            <w:proofErr w:type="spellEnd"/>
          </w:p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CA4CC2" w:rsidRDefault="00C80F41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  <w:p w:rsidR="00CA4CC2" w:rsidRDefault="00C80F41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CA4CC2" w:rsidRDefault="00C80F41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</w:p>
        </w:tc>
        <w:tc>
          <w:tcPr>
            <w:tcW w:w="4541" w:type="dxa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Errorcode</w:t>
            </w:r>
            <w:proofErr w:type="spellEnd"/>
            <w:r>
              <w:rPr>
                <w:lang w:val="en-US"/>
              </w:rPr>
              <w:t xml:space="preserve"> 6 there will be a message for the user.</w:t>
            </w:r>
          </w:p>
          <w:p w:rsidR="00CA4CC2" w:rsidRDefault="00CA4CC2" w:rsidP="00CA4CC2">
            <w:pPr>
              <w:pStyle w:val="Tabel"/>
              <w:rPr>
                <w:lang w:val="en-US"/>
              </w:rPr>
            </w:pPr>
          </w:p>
          <w:p w:rsidR="00CA4CC2" w:rsidRPr="00994FDD" w:rsidRDefault="00CA4CC2" w:rsidP="00CA4CC2">
            <w:pPr>
              <w:pStyle w:val="Tabel"/>
            </w:pPr>
            <w:proofErr w:type="spellStart"/>
            <w:r w:rsidRPr="00994FDD">
              <w:t>ErrorList</w:t>
            </w:r>
            <w:proofErr w:type="spellEnd"/>
            <w:r w:rsidRPr="00994FDD">
              <w:t>: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0   </w:t>
            </w:r>
            <w:proofErr w:type="spellStart"/>
            <w:r w:rsidRPr="00994FDD">
              <w:t>Succes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1   </w:t>
            </w:r>
            <w:proofErr w:type="spellStart"/>
            <w:r w:rsidRPr="00994FDD">
              <w:t>TicketMissingFromHeader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2   </w:t>
            </w:r>
            <w:proofErr w:type="spellStart"/>
            <w:r w:rsidRPr="00994FDD">
              <w:t>LogicalSystemnameMissingFromHeader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3   </w:t>
            </w:r>
            <w:proofErr w:type="spellStart"/>
            <w:r w:rsidRPr="00994FDD">
              <w:t>CustomernumberMissingFromHeader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4   </w:t>
            </w:r>
            <w:proofErr w:type="spellStart"/>
            <w:r w:rsidRPr="00994FDD">
              <w:t>ConfigurationError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5   </w:t>
            </w:r>
            <w:proofErr w:type="spellStart"/>
            <w:r w:rsidRPr="00994FDD">
              <w:t>NoResponseFromSAPPortal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6   </w:t>
            </w:r>
            <w:proofErr w:type="spellStart"/>
            <w:r w:rsidRPr="00994FDD">
              <w:t>SAPServiceMessage</w:t>
            </w:r>
            <w:proofErr w:type="spellEnd"/>
            <w:r w:rsidRPr="00994FDD">
              <w:t>,</w:t>
            </w:r>
          </w:p>
          <w:p w:rsidR="00CA4CC2" w:rsidRPr="00994FDD" w:rsidRDefault="00CA4CC2" w:rsidP="00CA4CC2">
            <w:pPr>
              <w:pStyle w:val="Tabel"/>
            </w:pPr>
            <w:r w:rsidRPr="00994FDD">
              <w:t xml:space="preserve">   7   Error,</w:t>
            </w:r>
          </w:p>
          <w:p w:rsidR="00CA4CC2" w:rsidRDefault="00CA4CC2" w:rsidP="00CA4CC2">
            <w:pPr>
              <w:pStyle w:val="Tabel"/>
            </w:pPr>
            <w:r>
              <w:t xml:space="preserve">   8   </w:t>
            </w:r>
            <w:proofErr w:type="spellStart"/>
            <w:r>
              <w:t>TicketExpired</w:t>
            </w:r>
            <w:proofErr w:type="spellEnd"/>
          </w:p>
          <w:p w:rsidR="00CA4CC2" w:rsidRDefault="00CA4CC2" w:rsidP="00CA4CC2">
            <w:pPr>
              <w:pStyle w:val="Tabel"/>
            </w:pPr>
            <w:r>
              <w:t xml:space="preserve">   9   </w:t>
            </w:r>
            <w:proofErr w:type="spellStart"/>
            <w:r>
              <w:t>InvalidStartDate</w:t>
            </w:r>
            <w:proofErr w:type="spellEnd"/>
          </w:p>
          <w:p w:rsidR="00CA4CC2" w:rsidRDefault="00CA4CC2" w:rsidP="00CA4CC2">
            <w:pPr>
              <w:pStyle w:val="Tabel"/>
            </w:pPr>
            <w:r>
              <w:t xml:space="preserve">  10  </w:t>
            </w:r>
            <w:proofErr w:type="spellStart"/>
            <w:r>
              <w:t>InvalidEndDate</w:t>
            </w:r>
            <w:proofErr w:type="spellEnd"/>
          </w:p>
          <w:p w:rsidR="00CA4CC2" w:rsidRPr="00994FDD" w:rsidRDefault="00CA4CC2" w:rsidP="00CA4CC2">
            <w:pPr>
              <w:pStyle w:val="Tabel"/>
            </w:pPr>
            <w:r>
              <w:t xml:space="preserve">  11 </w:t>
            </w:r>
            <w:proofErr w:type="spellStart"/>
            <w:r>
              <w:t>MissingQuotaID</w:t>
            </w:r>
            <w:proofErr w:type="spellEnd"/>
          </w:p>
          <w:p w:rsidR="00CA4CC2" w:rsidRDefault="00CA4CC2" w:rsidP="00CA4CC2">
            <w:pPr>
              <w:pStyle w:val="Tabel"/>
              <w:rPr>
                <w:lang w:val="en-US"/>
              </w:rPr>
            </w:pPr>
          </w:p>
        </w:tc>
      </w:tr>
      <w:tr w:rsidR="00CA4CC2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HTTP error codes</w:t>
            </w:r>
          </w:p>
        </w:tc>
        <w:tc>
          <w:tcPr>
            <w:tcW w:w="2892" w:type="dxa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</w:p>
        </w:tc>
        <w:tc>
          <w:tcPr>
            <w:tcW w:w="5533" w:type="dxa"/>
            <w:gridSpan w:val="2"/>
          </w:tcPr>
          <w:p w:rsidR="00CA4CC2" w:rsidRDefault="00CA4CC2" w:rsidP="00CA4CC2">
            <w:pPr>
              <w:pStyle w:val="Tabel"/>
              <w:rPr>
                <w:lang w:val="en-US"/>
              </w:rPr>
            </w:pPr>
          </w:p>
        </w:tc>
      </w:tr>
      <w:tr w:rsidR="00CA4CC2" w:rsidRPr="00AD2240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lastRenderedPageBreak/>
              <w:t>R/3 SOAP</w:t>
            </w:r>
          </w:p>
        </w:tc>
        <w:tc>
          <w:tcPr>
            <w:tcW w:w="2892" w:type="dxa"/>
          </w:tcPr>
          <w:p w:rsidR="00CA4CC2" w:rsidRPr="004532CE" w:rsidRDefault="00F0388F" w:rsidP="00F0388F">
            <w:pPr>
              <w:pStyle w:val="Tabel"/>
              <w:rPr>
                <w:lang w:val="en-US"/>
              </w:rPr>
            </w:pPr>
            <w:proofErr w:type="spellStart"/>
            <w:r w:rsidRPr="00F0388F">
              <w:rPr>
                <w:lang w:val="en-US"/>
              </w:rPr>
              <w:t>zlpu_get_qual_detail</w:t>
            </w:r>
            <w:proofErr w:type="spellEnd"/>
          </w:p>
        </w:tc>
        <w:tc>
          <w:tcPr>
            <w:tcW w:w="992" w:type="dxa"/>
          </w:tcPr>
          <w:p w:rsidR="00CA4CC2" w:rsidRPr="004532CE" w:rsidRDefault="00CA4CC2" w:rsidP="00CA4CC2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 RFC</w:t>
            </w:r>
          </w:p>
        </w:tc>
        <w:tc>
          <w:tcPr>
            <w:tcW w:w="4541" w:type="dxa"/>
          </w:tcPr>
          <w:p w:rsidR="00CA4CC2" w:rsidRPr="004532CE" w:rsidRDefault="00CA4CC2" w:rsidP="00CA4CC2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0388F" w:rsidRPr="00F0388F">
              <w:rPr>
                <w:lang w:val="en-US"/>
              </w:rPr>
              <w:t>Z_LPU_WEB_GET_QUAL_DETAIL</w:t>
            </w:r>
          </w:p>
        </w:tc>
      </w:tr>
      <w:tr w:rsidR="00CA4CC2" w:rsidRPr="00475AD1" w:rsidTr="00CA4CC2">
        <w:tc>
          <w:tcPr>
            <w:tcW w:w="1219" w:type="dxa"/>
          </w:tcPr>
          <w:p w:rsidR="00CA4CC2" w:rsidRDefault="00CA4CC2" w:rsidP="00CA4CC2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CA4CC2" w:rsidRPr="00162F3C" w:rsidRDefault="00CA4CC2" w:rsidP="00CA4CC2">
            <w:pPr>
              <w:pStyle w:val="Tabel"/>
              <w:rPr>
                <w:rFonts w:asciiTheme="minorHAnsi" w:hAnsiTheme="minorHAnsi"/>
                <w:lang w:val="en-US"/>
              </w:rPr>
            </w:pPr>
            <w:r w:rsidRPr="00162F3C">
              <w:rPr>
                <w:rFonts w:asciiTheme="minorHAnsi" w:hAnsiTheme="minorHAnsi"/>
                <w:lang w:val="en-US"/>
              </w:rPr>
              <w:t>Input Body</w:t>
            </w:r>
          </w:p>
          <w:p w:rsidR="00FF6191" w:rsidRPr="00FF6191" w:rsidRDefault="00FF6191" w:rsidP="00FF6191">
            <w:pPr>
              <w:pStyle w:val="Tabel"/>
              <w:rPr>
                <w:rFonts w:asciiTheme="minorHAnsi" w:hAnsiTheme="minorHAnsi"/>
              </w:rPr>
            </w:pPr>
            <w:r w:rsidRPr="00FF6191">
              <w:rPr>
                <w:rFonts w:asciiTheme="minorHAnsi" w:hAnsiTheme="minorHAnsi"/>
              </w:rPr>
              <w:t>{</w:t>
            </w:r>
          </w:p>
          <w:p w:rsidR="00FF6191" w:rsidRPr="00FF6191" w:rsidRDefault="00FF6191" w:rsidP="00FF6191">
            <w:pPr>
              <w:pStyle w:val="Tabel"/>
              <w:rPr>
                <w:rFonts w:asciiTheme="minorHAnsi" w:hAnsiTheme="minorHAnsi"/>
              </w:rPr>
            </w:pPr>
            <w:r w:rsidRPr="00FF6191">
              <w:rPr>
                <w:rFonts w:asciiTheme="minorHAnsi" w:hAnsiTheme="minorHAnsi"/>
              </w:rPr>
              <w:t>"</w:t>
            </w:r>
            <w:proofErr w:type="spellStart"/>
            <w:r w:rsidRPr="00FF6191">
              <w:rPr>
                <w:rFonts w:asciiTheme="minorHAnsi" w:hAnsiTheme="minorHAnsi"/>
              </w:rPr>
              <w:t>QualificationID</w:t>
            </w:r>
            <w:proofErr w:type="spellEnd"/>
            <w:r w:rsidRPr="00FF6191">
              <w:rPr>
                <w:rFonts w:asciiTheme="minorHAnsi" w:hAnsiTheme="minorHAnsi"/>
              </w:rPr>
              <w:t>": "50032335",</w:t>
            </w:r>
          </w:p>
          <w:p w:rsidR="00FF6191" w:rsidRPr="00FF6191" w:rsidRDefault="00FF6191" w:rsidP="00FF6191">
            <w:pPr>
              <w:pStyle w:val="Tabel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"Plan": "1</w:t>
            </w:r>
            <w:r w:rsidRPr="00FF6191">
              <w:rPr>
                <w:rFonts w:asciiTheme="minorHAnsi" w:hAnsiTheme="minorHAnsi"/>
              </w:rPr>
              <w:t>"</w:t>
            </w:r>
          </w:p>
          <w:p w:rsidR="00CA4CC2" w:rsidRDefault="00FF6191" w:rsidP="00FF6191">
            <w:pPr>
              <w:pStyle w:val="Tabel"/>
              <w:rPr>
                <w:rFonts w:asciiTheme="minorHAnsi" w:hAnsiTheme="minorHAnsi"/>
              </w:rPr>
            </w:pPr>
            <w:r w:rsidRPr="00FF6191">
              <w:rPr>
                <w:rFonts w:asciiTheme="minorHAnsi" w:hAnsiTheme="minorHAnsi"/>
              </w:rPr>
              <w:t xml:space="preserve">} </w:t>
            </w:r>
          </w:p>
          <w:p w:rsidR="00FF6191" w:rsidRPr="00162F3C" w:rsidRDefault="00FF6191" w:rsidP="00FF6191">
            <w:pPr>
              <w:pStyle w:val="Tabel"/>
              <w:rPr>
                <w:rFonts w:asciiTheme="minorHAnsi" w:hAnsiTheme="minorHAnsi"/>
              </w:rPr>
            </w:pPr>
          </w:p>
          <w:p w:rsidR="00CA4CC2" w:rsidRPr="00162F3C" w:rsidRDefault="00CA4CC2" w:rsidP="00CA4CC2">
            <w:pPr>
              <w:pStyle w:val="Tabel"/>
              <w:rPr>
                <w:rFonts w:asciiTheme="minorHAnsi" w:hAnsiTheme="minorHAnsi"/>
              </w:rPr>
            </w:pPr>
            <w:r w:rsidRPr="00162F3C">
              <w:rPr>
                <w:rFonts w:asciiTheme="minorHAnsi" w:hAnsiTheme="minorHAnsi"/>
              </w:rPr>
              <w:t>Output Body</w:t>
            </w:r>
          </w:p>
          <w:p w:rsidR="00CA4CC2" w:rsidRPr="00162F3C" w:rsidRDefault="00CA4CC2" w:rsidP="00CA4CC2">
            <w:pPr>
              <w:pStyle w:val="Tabel"/>
              <w:rPr>
                <w:rFonts w:asciiTheme="minorHAnsi" w:hAnsiTheme="minorHAnsi"/>
              </w:rPr>
            </w:pP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>{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"</w:t>
            </w:r>
            <w:proofErr w:type="spellStart"/>
            <w:r>
              <w:rPr>
                <w:lang w:val="da-DK" w:eastAsia="da-DK"/>
              </w:rPr>
              <w:t>message</w:t>
            </w:r>
            <w:proofErr w:type="spellEnd"/>
            <w:r>
              <w:rPr>
                <w:lang w:val="da-DK" w:eastAsia="da-DK"/>
              </w:rPr>
              <w:t>":"",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"status":0,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"</w:t>
            </w:r>
            <w:proofErr w:type="spellStart"/>
            <w:r>
              <w:rPr>
                <w:lang w:val="da-DK" w:eastAsia="da-DK"/>
              </w:rPr>
              <w:t>QualificationDetail</w:t>
            </w:r>
            <w:proofErr w:type="spellEnd"/>
            <w:r>
              <w:rPr>
                <w:lang w:val="da-DK" w:eastAsia="da-DK"/>
              </w:rPr>
              <w:t>":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{"</w:t>
            </w:r>
            <w:proofErr w:type="spellStart"/>
            <w:r>
              <w:rPr>
                <w:lang w:val="da-DK" w:eastAsia="da-DK"/>
              </w:rPr>
              <w:t>Name</w:t>
            </w:r>
            <w:proofErr w:type="spellEnd"/>
            <w:r>
              <w:rPr>
                <w:lang w:val="da-DK" w:eastAsia="da-DK"/>
              </w:rPr>
              <w:t>":"Formidling og sprogbrug",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"StartDate":"1900-01-01",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"EndDate":"9999-12-31",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"</w:t>
            </w:r>
            <w:proofErr w:type="spellStart"/>
            <w:r>
              <w:rPr>
                <w:lang w:val="da-DK" w:eastAsia="da-DK"/>
              </w:rPr>
              <w:t>PSText</w:t>
            </w:r>
            <w:proofErr w:type="spellEnd"/>
            <w:r>
              <w:rPr>
                <w:lang w:val="da-DK" w:eastAsia="da-DK"/>
              </w:rPr>
              <w:t>":"",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"Flag":"",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"</w:t>
            </w:r>
            <w:proofErr w:type="spellStart"/>
            <w:r>
              <w:rPr>
                <w:lang w:val="da-DK" w:eastAsia="da-DK"/>
              </w:rPr>
              <w:t>Description</w:t>
            </w:r>
            <w:proofErr w:type="spellEnd"/>
            <w:r>
              <w:rPr>
                <w:lang w:val="da-DK" w:eastAsia="da-DK"/>
              </w:rPr>
              <w:t>":[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"Jeg har viden om hvorfor, hvornår og hvordan et budskab skal formidles.",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"Jeg kender til afsender- og modtagerrelationen og kan derudfra vurdere hvilke",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"medier, der skal anvendes.",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"Jeg kan bedømme eller skrive tekster i forskellige genrer med en sprogbrug, som",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"er tilpasset målgruppen.",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"Jeg kan anvende viden om kommunikationsprocesser til at rådgive i konkrete",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"situationer og kan identificere emner, der kan eller bør formidles til borgere"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],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"</w:t>
            </w:r>
            <w:proofErr w:type="spellStart"/>
            <w:r>
              <w:rPr>
                <w:lang w:val="da-DK" w:eastAsia="da-DK"/>
              </w:rPr>
              <w:t>Scale</w:t>
            </w:r>
            <w:proofErr w:type="spellEnd"/>
            <w:r>
              <w:rPr>
                <w:lang w:val="da-DK" w:eastAsia="da-DK"/>
              </w:rPr>
              <w:t>":[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{"RatingID":"</w:t>
            </w:r>
            <w:proofErr w:type="gramStart"/>
            <w:r>
              <w:rPr>
                <w:lang w:val="da-DK" w:eastAsia="da-DK"/>
              </w:rPr>
              <w:t>0001","RatingText"</w:t>
            </w:r>
            <w:proofErr w:type="gramEnd"/>
            <w:r>
              <w:rPr>
                <w:lang w:val="da-DK" w:eastAsia="da-DK"/>
              </w:rPr>
              <w:t>:"Mindre tilfredsstillende"},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{"RatingID":"</w:t>
            </w:r>
            <w:proofErr w:type="gramStart"/>
            <w:r>
              <w:rPr>
                <w:lang w:val="da-DK" w:eastAsia="da-DK"/>
              </w:rPr>
              <w:t>0002","RatingText"</w:t>
            </w:r>
            <w:proofErr w:type="gramEnd"/>
            <w:r>
              <w:rPr>
                <w:lang w:val="da-DK" w:eastAsia="da-DK"/>
              </w:rPr>
              <w:t>:"Jævnt tilfredsstillende"},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{"RatingID":"</w:t>
            </w:r>
            <w:proofErr w:type="gramStart"/>
            <w:r>
              <w:rPr>
                <w:lang w:val="da-DK" w:eastAsia="da-DK"/>
              </w:rPr>
              <w:t>0003","RatingText"</w:t>
            </w:r>
            <w:proofErr w:type="gramEnd"/>
            <w:r>
              <w:rPr>
                <w:lang w:val="da-DK" w:eastAsia="da-DK"/>
              </w:rPr>
              <w:t>:"Tilfredsstillende"},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{"RatingID":"</w:t>
            </w:r>
            <w:proofErr w:type="gramStart"/>
            <w:r>
              <w:rPr>
                <w:lang w:val="da-DK" w:eastAsia="da-DK"/>
              </w:rPr>
              <w:t>0004","RatingText"</w:t>
            </w:r>
            <w:proofErr w:type="gramEnd"/>
            <w:r>
              <w:rPr>
                <w:lang w:val="da-DK" w:eastAsia="da-DK"/>
              </w:rPr>
              <w:t>:"Meget tilfredsstillende"},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  {"RatingID":"</w:t>
            </w:r>
            <w:proofErr w:type="gramStart"/>
            <w:r>
              <w:rPr>
                <w:lang w:val="da-DK" w:eastAsia="da-DK"/>
              </w:rPr>
              <w:t>0005","RatingText"</w:t>
            </w:r>
            <w:proofErr w:type="gramEnd"/>
            <w:r>
              <w:rPr>
                <w:lang w:val="da-DK" w:eastAsia="da-DK"/>
              </w:rPr>
              <w:t>:"Særdeles god"}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   ]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 xml:space="preserve">   }</w:t>
            </w:r>
          </w:p>
          <w:p w:rsidR="00475AD1" w:rsidRDefault="00475AD1" w:rsidP="00475AD1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>}</w:t>
            </w:r>
          </w:p>
          <w:p w:rsidR="00CA4CC2" w:rsidRPr="00475AD1" w:rsidRDefault="00475AD1" w:rsidP="00475AD1">
            <w:pPr>
              <w:pStyle w:val="Tabel"/>
              <w:rPr>
                <w:lang w:val="da-DK"/>
              </w:rPr>
            </w:pPr>
            <w:r w:rsidRPr="00475AD1">
              <w:rPr>
                <w:lang w:val="da-DK"/>
              </w:rPr>
              <w:t xml:space="preserve"> </w:t>
            </w:r>
          </w:p>
          <w:p w:rsidR="00CA4CC2" w:rsidRPr="00475AD1" w:rsidRDefault="00CA4CC2" w:rsidP="00CA4CC2">
            <w:pPr>
              <w:pStyle w:val="Tabel"/>
              <w:rPr>
                <w:highlight w:val="white"/>
                <w:lang w:val="da-DK"/>
              </w:rPr>
            </w:pPr>
          </w:p>
        </w:tc>
      </w:tr>
    </w:tbl>
    <w:p w:rsidR="0089385C" w:rsidRDefault="0089385C" w:rsidP="008A1371">
      <w:pPr>
        <w:pStyle w:val="Brdtekst"/>
        <w:rPr>
          <w:lang w:val="da-DK"/>
        </w:rPr>
      </w:pPr>
    </w:p>
    <w:p w:rsidR="002D152D" w:rsidRDefault="002D152D" w:rsidP="002D152D">
      <w:pPr>
        <w:pStyle w:val="Overskrift2"/>
        <w:rPr>
          <w:lang w:val="en-US"/>
        </w:rPr>
      </w:pPr>
      <w:proofErr w:type="spellStart"/>
      <w:r>
        <w:rPr>
          <w:lang w:val="en-US"/>
        </w:rPr>
        <w:t>GetAppraisals</w:t>
      </w:r>
      <w:proofErr w:type="spellEnd"/>
    </w:p>
    <w:p w:rsidR="002D152D" w:rsidRDefault="002D152D" w:rsidP="002D152D">
      <w:pPr>
        <w:pStyle w:val="Brdtekst"/>
        <w:rPr>
          <w:lang w:val="da-DK"/>
        </w:rPr>
      </w:pPr>
    </w:p>
    <w:tbl>
      <w:tblPr>
        <w:tblStyle w:val="Tabel-basis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19"/>
        <w:gridCol w:w="2892"/>
        <w:gridCol w:w="992"/>
        <w:gridCol w:w="4541"/>
      </w:tblGrid>
      <w:tr w:rsidR="002D152D" w:rsidTr="00FD3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9" w:type="dxa"/>
          </w:tcPr>
          <w:p w:rsidR="002D152D" w:rsidRDefault="002D152D" w:rsidP="00FD36C6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Endpoint name:</w:t>
            </w:r>
          </w:p>
        </w:tc>
        <w:tc>
          <w:tcPr>
            <w:tcW w:w="8425" w:type="dxa"/>
            <w:gridSpan w:val="3"/>
          </w:tcPr>
          <w:p w:rsidR="002D152D" w:rsidRDefault="002D152D" w:rsidP="002D152D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(environment URL)</w:t>
            </w:r>
            <w:r w:rsidRPr="002C349C">
              <w:rPr>
                <w:lang w:val="en-US"/>
              </w:rPr>
              <w:t>/</w:t>
            </w:r>
            <w:proofErr w:type="spellStart"/>
            <w:r w:rsidRPr="002D152D">
              <w:rPr>
                <w:lang w:val="en-US"/>
              </w:rPr>
              <w:t>KMD.LPU.Mobile.HRDevelopment</w:t>
            </w:r>
            <w:proofErr w:type="spellEnd"/>
            <w:r w:rsidRPr="002D152D">
              <w:rPr>
                <w:lang w:val="en-US"/>
              </w:rPr>
              <w:t>/</w:t>
            </w:r>
            <w:proofErr w:type="spellStart"/>
            <w:r w:rsidRPr="002D152D">
              <w:rPr>
                <w:lang w:val="en-US"/>
              </w:rPr>
              <w:t>HRDevelopment</w:t>
            </w:r>
            <w:proofErr w:type="spellEnd"/>
            <w:r w:rsidRPr="002D152D">
              <w:rPr>
                <w:lang w:val="en-US"/>
              </w:rPr>
              <w:t>/</w:t>
            </w:r>
            <w:proofErr w:type="spellStart"/>
            <w:r w:rsidRPr="002D152D">
              <w:rPr>
                <w:lang w:val="en-US"/>
              </w:rPr>
              <w:t>GetAppraisals</w:t>
            </w:r>
            <w:proofErr w:type="spellEnd"/>
          </w:p>
        </w:tc>
      </w:tr>
      <w:tr w:rsidR="002D152D" w:rsidTr="00FD36C6">
        <w:tc>
          <w:tcPr>
            <w:tcW w:w="1219" w:type="dxa"/>
          </w:tcPr>
          <w:p w:rsidR="002D152D" w:rsidRDefault="002D152D" w:rsidP="00FD36C6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5" w:type="dxa"/>
            <w:gridSpan w:val="3"/>
          </w:tcPr>
          <w:p w:rsidR="002D152D" w:rsidRDefault="002D152D" w:rsidP="002D152D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Returns a list of qualifications based on the year parameter and the user making the call</w:t>
            </w:r>
          </w:p>
          <w:p w:rsidR="002D152D" w:rsidRDefault="002D152D" w:rsidP="00FD36C6">
            <w:pPr>
              <w:pStyle w:val="Tabel"/>
              <w:rPr>
                <w:lang w:val="en-US"/>
              </w:rPr>
            </w:pPr>
          </w:p>
          <w:p w:rsidR="002D152D" w:rsidRPr="00D54563" w:rsidRDefault="002D152D" w:rsidP="00FD36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eastAsia="da-DK"/>
              </w:rPr>
            </w:pPr>
            <w:r>
              <w:rPr>
                <w:lang w:val="en-US"/>
              </w:rPr>
              <w:t xml:space="preserve">Errors is logged in RSWATCH with ID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KMD.LPU</w:t>
            </w:r>
            <w:r w:rsidRPr="00D54563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.Mobile.</w:t>
            </w:r>
            <w:r w:rsidRPr="00A2518E">
              <w:rPr>
                <w:rFonts w:ascii="Consolas" w:hAnsi="Consolas" w:cs="Consolas"/>
                <w:kern w:val="0"/>
                <w:sz w:val="19"/>
                <w:szCs w:val="19"/>
                <w:lang w:val="en-US" w:eastAsia="da-DK"/>
              </w:rPr>
              <w:t>HRDevelopment</w:t>
            </w:r>
            <w:proofErr w:type="spellEnd"/>
          </w:p>
        </w:tc>
      </w:tr>
      <w:tr w:rsidR="002D152D" w:rsidTr="00FD36C6">
        <w:tc>
          <w:tcPr>
            <w:tcW w:w="1219" w:type="dxa"/>
          </w:tcPr>
          <w:p w:rsidR="002D152D" w:rsidRDefault="002D152D" w:rsidP="00FD36C6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Request type</w:t>
            </w:r>
          </w:p>
        </w:tc>
        <w:tc>
          <w:tcPr>
            <w:tcW w:w="8425" w:type="dxa"/>
            <w:gridSpan w:val="3"/>
          </w:tcPr>
          <w:p w:rsidR="002D152D" w:rsidRDefault="002D152D" w:rsidP="00FD36C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2D152D" w:rsidTr="00FD36C6">
        <w:tc>
          <w:tcPr>
            <w:tcW w:w="1219" w:type="dxa"/>
          </w:tcPr>
          <w:p w:rsidR="002D152D" w:rsidRDefault="002D152D" w:rsidP="00FD36C6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input parameters</w:t>
            </w:r>
          </w:p>
        </w:tc>
        <w:tc>
          <w:tcPr>
            <w:tcW w:w="2892" w:type="dxa"/>
          </w:tcPr>
          <w:p w:rsidR="002D152D" w:rsidRDefault="002D152D" w:rsidP="00FD36C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  <w:p w:rsidR="002D152D" w:rsidRPr="007A4395" w:rsidRDefault="002D152D" w:rsidP="00FD36C6">
            <w:pPr>
              <w:pStyle w:val="Tabel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992" w:type="dxa"/>
          </w:tcPr>
          <w:p w:rsidR="002D152D" w:rsidRDefault="002D152D" w:rsidP="00FD36C6">
            <w:pPr>
              <w:pStyle w:val="Tabel"/>
              <w:rPr>
                <w:lang w:val="en-US"/>
              </w:rPr>
            </w:pPr>
            <w:r w:rsidRPr="007A4395">
              <w:rPr>
                <w:lang w:val="en-US"/>
              </w:rPr>
              <w:t>String</w:t>
            </w:r>
          </w:p>
          <w:p w:rsidR="002D152D" w:rsidRPr="007A4395" w:rsidRDefault="002D152D" w:rsidP="00FD36C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41" w:type="dxa"/>
          </w:tcPr>
          <w:p w:rsidR="002D152D" w:rsidRDefault="002D152D" w:rsidP="00FD36C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 xml:space="preserve">In the format 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  <w:p w:rsidR="002D152D" w:rsidRDefault="002D152D" w:rsidP="00FD36C6">
            <w:pPr>
              <w:pStyle w:val="Tabel"/>
              <w:rPr>
                <w:lang w:val="en-US"/>
              </w:rPr>
            </w:pPr>
            <w:r w:rsidRPr="00BE0A39">
              <w:rPr>
                <w:i/>
                <w:lang w:val="en-US"/>
              </w:rPr>
              <w:t>Optional</w:t>
            </w:r>
            <w:r>
              <w:rPr>
                <w:lang w:val="en-US"/>
              </w:rPr>
              <w:t xml:space="preserve">. Default: USER’s main </w:t>
            </w: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</w:tr>
      <w:tr w:rsidR="002D152D" w:rsidTr="00FD36C6">
        <w:tc>
          <w:tcPr>
            <w:tcW w:w="1219" w:type="dxa"/>
          </w:tcPr>
          <w:p w:rsidR="002D152D" w:rsidRDefault="002D152D" w:rsidP="00FD36C6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REST output parameters</w:t>
            </w:r>
          </w:p>
        </w:tc>
        <w:tc>
          <w:tcPr>
            <w:tcW w:w="2892" w:type="dxa"/>
          </w:tcPr>
          <w:p w:rsidR="002D152D" w:rsidRDefault="002D152D" w:rsidP="00FD36C6">
            <w:pPr>
              <w:pStyle w:val="Tabel"/>
              <w:ind w:left="0"/>
              <w:rPr>
                <w:highlight w:val="white"/>
              </w:rPr>
            </w:pPr>
            <w:r>
              <w:rPr>
                <w:highlight w:val="white"/>
              </w:rPr>
              <w:t xml:space="preserve"> m</w:t>
            </w:r>
            <w:r w:rsidRPr="007A4395">
              <w:rPr>
                <w:highlight w:val="white"/>
              </w:rPr>
              <w:t>e</w:t>
            </w:r>
            <w:r>
              <w:rPr>
                <w:highlight w:val="white"/>
              </w:rPr>
              <w:t>s</w:t>
            </w:r>
            <w:r w:rsidRPr="007A4395">
              <w:rPr>
                <w:highlight w:val="white"/>
              </w:rPr>
              <w:t>sage</w:t>
            </w:r>
          </w:p>
          <w:p w:rsidR="002D152D" w:rsidRDefault="002D152D" w:rsidP="00FD36C6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>s</w:t>
            </w:r>
            <w:r w:rsidRPr="007A4395">
              <w:rPr>
                <w:highlight w:val="white"/>
              </w:rPr>
              <w:t>t</w:t>
            </w:r>
            <w:r>
              <w:rPr>
                <w:highlight w:val="white"/>
              </w:rPr>
              <w:t>atus</w:t>
            </w:r>
          </w:p>
          <w:p w:rsidR="002D152D" w:rsidRDefault="002D152D" w:rsidP="00FD36C6">
            <w:pPr>
              <w:pStyle w:val="Tabel"/>
              <w:rPr>
                <w:lang w:val="en-US"/>
              </w:rPr>
            </w:pPr>
          </w:p>
          <w:p w:rsidR="002D152D" w:rsidRDefault="002D152D" w:rsidP="00FD36C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Appraisals</w:t>
            </w:r>
          </w:p>
          <w:p w:rsidR="002D152D" w:rsidRDefault="002D152D" w:rsidP="00FD36C6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Name</w:t>
            </w:r>
          </w:p>
          <w:p w:rsidR="002D152D" w:rsidRDefault="002D152D" w:rsidP="00FD36C6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ID</w:t>
            </w:r>
          </w:p>
          <w:p w:rsidR="002D152D" w:rsidRDefault="002D152D" w:rsidP="00FD36C6">
            <w:pPr>
              <w:pStyle w:val="Tabel"/>
              <w:rPr>
                <w:highlight w:val="white"/>
              </w:rPr>
            </w:pPr>
            <w:r>
              <w:rPr>
                <w:highlight w:val="white"/>
              </w:rPr>
              <w:t xml:space="preserve">  Status</w:t>
            </w:r>
          </w:p>
          <w:p w:rsidR="002D152D" w:rsidRDefault="002D152D" w:rsidP="002D152D">
            <w:pPr>
              <w:pStyle w:val="Tabel"/>
              <w:rPr>
                <w:lang w:val="en-US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992" w:type="dxa"/>
          </w:tcPr>
          <w:p w:rsidR="002D152D" w:rsidRPr="004532CE" w:rsidRDefault="002D152D" w:rsidP="00FD36C6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lastRenderedPageBreak/>
              <w:t>String</w:t>
            </w:r>
            <w:proofErr w:type="spellEnd"/>
          </w:p>
          <w:p w:rsidR="002D152D" w:rsidRPr="004532CE" w:rsidRDefault="002D152D" w:rsidP="00FD36C6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2D152D" w:rsidRPr="004532CE" w:rsidRDefault="002D152D" w:rsidP="00FD36C6">
            <w:pPr>
              <w:pStyle w:val="Tabel"/>
              <w:rPr>
                <w:lang w:val="da-DK"/>
              </w:rPr>
            </w:pPr>
          </w:p>
          <w:p w:rsidR="002D152D" w:rsidRPr="004532CE" w:rsidRDefault="002D152D" w:rsidP="00FD36C6">
            <w:pPr>
              <w:pStyle w:val="Tabel"/>
              <w:rPr>
                <w:lang w:val="da-DK"/>
              </w:rPr>
            </w:pPr>
            <w:r>
              <w:rPr>
                <w:lang w:val="da-DK"/>
              </w:rPr>
              <w:t>Object</w:t>
            </w:r>
          </w:p>
          <w:p w:rsidR="002D152D" w:rsidRPr="004532CE" w:rsidRDefault="002D152D" w:rsidP="00FD36C6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2D152D" w:rsidRPr="004532CE" w:rsidRDefault="002D152D" w:rsidP="00FD36C6">
            <w:pPr>
              <w:pStyle w:val="Tabel"/>
              <w:rPr>
                <w:lang w:val="da-DK"/>
              </w:rPr>
            </w:pPr>
            <w:proofErr w:type="spellStart"/>
            <w:r w:rsidRPr="004532CE">
              <w:rPr>
                <w:lang w:val="da-DK"/>
              </w:rPr>
              <w:t>String</w:t>
            </w:r>
            <w:proofErr w:type="spellEnd"/>
          </w:p>
          <w:p w:rsidR="002D152D" w:rsidRPr="006D3309" w:rsidRDefault="002D152D" w:rsidP="00FD36C6">
            <w:pPr>
              <w:pStyle w:val="Tabel"/>
              <w:rPr>
                <w:lang w:val="da-DK"/>
              </w:rPr>
            </w:pPr>
            <w:proofErr w:type="spellStart"/>
            <w:r w:rsidRPr="006D3309">
              <w:rPr>
                <w:lang w:val="da-DK"/>
              </w:rPr>
              <w:t>String</w:t>
            </w:r>
            <w:proofErr w:type="spellEnd"/>
          </w:p>
          <w:p w:rsidR="002D152D" w:rsidRDefault="002D152D" w:rsidP="002D152D">
            <w:pPr>
              <w:pStyle w:val="Tabel"/>
              <w:rPr>
                <w:lang w:val="en-US"/>
              </w:rPr>
            </w:pPr>
          </w:p>
        </w:tc>
        <w:tc>
          <w:tcPr>
            <w:tcW w:w="4541" w:type="dxa"/>
          </w:tcPr>
          <w:p w:rsidR="002D152D" w:rsidRDefault="002D152D" w:rsidP="00FD36C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If </w:t>
            </w:r>
            <w:proofErr w:type="spellStart"/>
            <w:r>
              <w:rPr>
                <w:lang w:val="en-US"/>
              </w:rPr>
              <w:t>Errorcode</w:t>
            </w:r>
            <w:proofErr w:type="spellEnd"/>
            <w:r>
              <w:rPr>
                <w:lang w:val="en-US"/>
              </w:rPr>
              <w:t xml:space="preserve"> 6 there will be a message for the user.</w:t>
            </w:r>
          </w:p>
          <w:p w:rsidR="002D152D" w:rsidRDefault="002D152D" w:rsidP="00FD36C6">
            <w:pPr>
              <w:pStyle w:val="Tabel"/>
              <w:rPr>
                <w:lang w:val="en-US"/>
              </w:rPr>
            </w:pPr>
          </w:p>
          <w:p w:rsidR="002D152D" w:rsidRPr="00994FDD" w:rsidRDefault="002D152D" w:rsidP="00FD36C6">
            <w:pPr>
              <w:pStyle w:val="Tabel"/>
            </w:pPr>
            <w:proofErr w:type="spellStart"/>
            <w:r w:rsidRPr="00994FDD">
              <w:lastRenderedPageBreak/>
              <w:t>ErrorList</w:t>
            </w:r>
            <w:proofErr w:type="spellEnd"/>
            <w:r w:rsidRPr="00994FDD">
              <w:t>:</w:t>
            </w:r>
          </w:p>
          <w:p w:rsidR="002D152D" w:rsidRPr="00994FDD" w:rsidRDefault="002D152D" w:rsidP="00FD36C6">
            <w:pPr>
              <w:pStyle w:val="Tabel"/>
            </w:pPr>
            <w:r w:rsidRPr="00994FDD">
              <w:t xml:space="preserve">   0   </w:t>
            </w:r>
            <w:proofErr w:type="spellStart"/>
            <w:r w:rsidRPr="00994FDD">
              <w:t>Succes</w:t>
            </w:r>
            <w:proofErr w:type="spellEnd"/>
            <w:r w:rsidRPr="00994FDD">
              <w:t>,</w:t>
            </w:r>
          </w:p>
          <w:p w:rsidR="002D152D" w:rsidRPr="00994FDD" w:rsidRDefault="002D152D" w:rsidP="00FD36C6">
            <w:pPr>
              <w:pStyle w:val="Tabel"/>
            </w:pPr>
            <w:r w:rsidRPr="00994FDD">
              <w:t xml:space="preserve">   1   </w:t>
            </w:r>
            <w:proofErr w:type="spellStart"/>
            <w:r w:rsidRPr="00994FDD">
              <w:t>TicketMissingFromHeader</w:t>
            </w:r>
            <w:proofErr w:type="spellEnd"/>
            <w:r w:rsidRPr="00994FDD">
              <w:t>,</w:t>
            </w:r>
          </w:p>
          <w:p w:rsidR="002D152D" w:rsidRPr="00994FDD" w:rsidRDefault="002D152D" w:rsidP="00FD36C6">
            <w:pPr>
              <w:pStyle w:val="Tabel"/>
            </w:pPr>
            <w:r w:rsidRPr="00994FDD">
              <w:t xml:space="preserve">   2   </w:t>
            </w:r>
            <w:proofErr w:type="spellStart"/>
            <w:r w:rsidRPr="00994FDD">
              <w:t>LogicalSystemnameMissingFromHeader</w:t>
            </w:r>
            <w:proofErr w:type="spellEnd"/>
            <w:r w:rsidRPr="00994FDD">
              <w:t>,</w:t>
            </w:r>
          </w:p>
          <w:p w:rsidR="002D152D" w:rsidRPr="00994FDD" w:rsidRDefault="002D152D" w:rsidP="00FD36C6">
            <w:pPr>
              <w:pStyle w:val="Tabel"/>
            </w:pPr>
            <w:r w:rsidRPr="00994FDD">
              <w:t xml:space="preserve">   3   </w:t>
            </w:r>
            <w:proofErr w:type="spellStart"/>
            <w:r w:rsidRPr="00994FDD">
              <w:t>CustomernumberMissingFromHeader</w:t>
            </w:r>
            <w:proofErr w:type="spellEnd"/>
            <w:r w:rsidRPr="00994FDD">
              <w:t>,</w:t>
            </w:r>
          </w:p>
          <w:p w:rsidR="002D152D" w:rsidRPr="00994FDD" w:rsidRDefault="002D152D" w:rsidP="00FD36C6">
            <w:pPr>
              <w:pStyle w:val="Tabel"/>
            </w:pPr>
            <w:r w:rsidRPr="00994FDD">
              <w:t xml:space="preserve">   4   </w:t>
            </w:r>
            <w:proofErr w:type="spellStart"/>
            <w:r w:rsidRPr="00994FDD">
              <w:t>ConfigurationError</w:t>
            </w:r>
            <w:proofErr w:type="spellEnd"/>
            <w:r w:rsidRPr="00994FDD">
              <w:t>,</w:t>
            </w:r>
          </w:p>
          <w:p w:rsidR="002D152D" w:rsidRPr="00994FDD" w:rsidRDefault="002D152D" w:rsidP="00FD36C6">
            <w:pPr>
              <w:pStyle w:val="Tabel"/>
            </w:pPr>
            <w:r w:rsidRPr="00994FDD">
              <w:t xml:space="preserve">   5   </w:t>
            </w:r>
            <w:proofErr w:type="spellStart"/>
            <w:r w:rsidRPr="00994FDD">
              <w:t>NoResponseFromSAPPortal</w:t>
            </w:r>
            <w:proofErr w:type="spellEnd"/>
            <w:r w:rsidRPr="00994FDD">
              <w:t>,</w:t>
            </w:r>
          </w:p>
          <w:p w:rsidR="002D152D" w:rsidRPr="00994FDD" w:rsidRDefault="002D152D" w:rsidP="00FD36C6">
            <w:pPr>
              <w:pStyle w:val="Tabel"/>
            </w:pPr>
            <w:r w:rsidRPr="00994FDD">
              <w:t xml:space="preserve">   6   </w:t>
            </w:r>
            <w:proofErr w:type="spellStart"/>
            <w:r w:rsidRPr="00994FDD">
              <w:t>SAPServiceMessage</w:t>
            </w:r>
            <w:proofErr w:type="spellEnd"/>
            <w:r w:rsidRPr="00994FDD">
              <w:t>,</w:t>
            </w:r>
          </w:p>
          <w:p w:rsidR="002D152D" w:rsidRPr="00994FDD" w:rsidRDefault="002D152D" w:rsidP="00FD36C6">
            <w:pPr>
              <w:pStyle w:val="Tabel"/>
            </w:pPr>
            <w:r w:rsidRPr="00994FDD">
              <w:t xml:space="preserve">   7   Error,</w:t>
            </w:r>
          </w:p>
          <w:p w:rsidR="002D152D" w:rsidRDefault="002D152D" w:rsidP="00FD36C6">
            <w:pPr>
              <w:pStyle w:val="Tabel"/>
            </w:pPr>
            <w:r>
              <w:t xml:space="preserve">   8   </w:t>
            </w:r>
            <w:proofErr w:type="spellStart"/>
            <w:r>
              <w:t>TicketExpired</w:t>
            </w:r>
            <w:proofErr w:type="spellEnd"/>
          </w:p>
          <w:p w:rsidR="002D152D" w:rsidRDefault="002D152D" w:rsidP="00FD36C6">
            <w:pPr>
              <w:pStyle w:val="Tabel"/>
            </w:pPr>
            <w:r>
              <w:t xml:space="preserve">   9   </w:t>
            </w:r>
            <w:proofErr w:type="spellStart"/>
            <w:r>
              <w:t>InvalidStartDate</w:t>
            </w:r>
            <w:proofErr w:type="spellEnd"/>
          </w:p>
          <w:p w:rsidR="002D152D" w:rsidRDefault="002D152D" w:rsidP="00FD36C6">
            <w:pPr>
              <w:pStyle w:val="Tabel"/>
            </w:pPr>
            <w:r>
              <w:t xml:space="preserve">  10  </w:t>
            </w:r>
            <w:proofErr w:type="spellStart"/>
            <w:r>
              <w:t>InvalidEndDate</w:t>
            </w:r>
            <w:proofErr w:type="spellEnd"/>
          </w:p>
          <w:p w:rsidR="002D152D" w:rsidRPr="00994FDD" w:rsidRDefault="002D152D" w:rsidP="00FD36C6">
            <w:pPr>
              <w:pStyle w:val="Tabel"/>
            </w:pPr>
            <w:r>
              <w:t xml:space="preserve">  11 </w:t>
            </w:r>
            <w:proofErr w:type="spellStart"/>
            <w:r>
              <w:t>MissingQuotaID</w:t>
            </w:r>
            <w:proofErr w:type="spellEnd"/>
          </w:p>
          <w:p w:rsidR="002D152D" w:rsidRDefault="002D152D" w:rsidP="00FD36C6">
            <w:pPr>
              <w:pStyle w:val="Tabel"/>
              <w:rPr>
                <w:lang w:val="en-US"/>
              </w:rPr>
            </w:pPr>
          </w:p>
        </w:tc>
      </w:tr>
      <w:tr w:rsidR="002D152D" w:rsidTr="00FD36C6">
        <w:tc>
          <w:tcPr>
            <w:tcW w:w="1219" w:type="dxa"/>
          </w:tcPr>
          <w:p w:rsidR="002D152D" w:rsidRDefault="002D152D" w:rsidP="00FD36C6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lastRenderedPageBreak/>
              <w:t>HTTP error codes</w:t>
            </w:r>
          </w:p>
        </w:tc>
        <w:tc>
          <w:tcPr>
            <w:tcW w:w="2892" w:type="dxa"/>
          </w:tcPr>
          <w:p w:rsidR="002D152D" w:rsidRDefault="002D152D" w:rsidP="00FD36C6">
            <w:pPr>
              <w:pStyle w:val="Tabel"/>
              <w:rPr>
                <w:lang w:val="en-US"/>
              </w:rPr>
            </w:pPr>
          </w:p>
        </w:tc>
        <w:tc>
          <w:tcPr>
            <w:tcW w:w="5533" w:type="dxa"/>
            <w:gridSpan w:val="2"/>
          </w:tcPr>
          <w:p w:rsidR="002D152D" w:rsidRDefault="002D152D" w:rsidP="00FD36C6">
            <w:pPr>
              <w:pStyle w:val="Tabel"/>
              <w:rPr>
                <w:lang w:val="en-US"/>
              </w:rPr>
            </w:pPr>
          </w:p>
        </w:tc>
      </w:tr>
      <w:tr w:rsidR="002D152D" w:rsidRPr="00AD2240" w:rsidTr="00FD36C6">
        <w:tc>
          <w:tcPr>
            <w:tcW w:w="1219" w:type="dxa"/>
          </w:tcPr>
          <w:p w:rsidR="002D152D" w:rsidRDefault="002D152D" w:rsidP="00FD36C6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R/3 SOAP</w:t>
            </w:r>
          </w:p>
        </w:tc>
        <w:tc>
          <w:tcPr>
            <w:tcW w:w="2892" w:type="dxa"/>
          </w:tcPr>
          <w:p w:rsidR="002D152D" w:rsidRPr="004532CE" w:rsidRDefault="002D152D" w:rsidP="002D152D">
            <w:pPr>
              <w:pStyle w:val="Tabel"/>
              <w:rPr>
                <w:lang w:val="en-US"/>
              </w:rPr>
            </w:pPr>
            <w:proofErr w:type="spellStart"/>
            <w:r w:rsidRPr="002D152D">
              <w:rPr>
                <w:lang w:val="en-US"/>
              </w:rPr>
              <w:t>zlpu_appraisee_get_list</w:t>
            </w:r>
            <w:proofErr w:type="spellEnd"/>
          </w:p>
        </w:tc>
        <w:tc>
          <w:tcPr>
            <w:tcW w:w="992" w:type="dxa"/>
          </w:tcPr>
          <w:p w:rsidR="002D152D" w:rsidRPr="004532CE" w:rsidRDefault="002D152D" w:rsidP="00FD36C6">
            <w:pPr>
              <w:pStyle w:val="Tabel"/>
              <w:rPr>
                <w:lang w:val="en-US"/>
              </w:rPr>
            </w:pPr>
            <w:r>
              <w:rPr>
                <w:lang w:val="en-US"/>
              </w:rPr>
              <w:t>R/3 RFC</w:t>
            </w:r>
          </w:p>
        </w:tc>
        <w:tc>
          <w:tcPr>
            <w:tcW w:w="4541" w:type="dxa"/>
          </w:tcPr>
          <w:p w:rsidR="002D152D" w:rsidRPr="004532CE" w:rsidRDefault="002D152D" w:rsidP="002D152D">
            <w:pPr>
              <w:pStyle w:val="Tabel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2D152D">
              <w:rPr>
                <w:lang w:val="en-US"/>
              </w:rPr>
              <w:t>ZLPU_APPRAISEE_GET_LIST</w:t>
            </w:r>
          </w:p>
        </w:tc>
      </w:tr>
      <w:tr w:rsidR="002D152D" w:rsidRPr="00475AD1" w:rsidTr="00FD36C6">
        <w:tc>
          <w:tcPr>
            <w:tcW w:w="1219" w:type="dxa"/>
          </w:tcPr>
          <w:p w:rsidR="002D152D" w:rsidRDefault="002D152D" w:rsidP="00FD36C6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Data examples</w:t>
            </w:r>
          </w:p>
        </w:tc>
        <w:tc>
          <w:tcPr>
            <w:tcW w:w="8425" w:type="dxa"/>
            <w:gridSpan w:val="3"/>
          </w:tcPr>
          <w:p w:rsidR="002D152D" w:rsidRPr="00162F3C" w:rsidRDefault="002D152D" w:rsidP="00FD36C6">
            <w:pPr>
              <w:pStyle w:val="Tabel"/>
              <w:rPr>
                <w:rFonts w:asciiTheme="minorHAnsi" w:hAnsiTheme="minorHAnsi"/>
                <w:lang w:val="en-US"/>
              </w:rPr>
            </w:pPr>
            <w:r w:rsidRPr="00162F3C">
              <w:rPr>
                <w:rFonts w:asciiTheme="minorHAnsi" w:hAnsiTheme="minorHAnsi"/>
                <w:lang w:val="en-US"/>
              </w:rPr>
              <w:t>Input Body</w:t>
            </w:r>
          </w:p>
          <w:p w:rsidR="002D152D" w:rsidRPr="00FF6191" w:rsidRDefault="002D152D" w:rsidP="00FD36C6">
            <w:pPr>
              <w:pStyle w:val="Tabel"/>
              <w:rPr>
                <w:rFonts w:asciiTheme="minorHAnsi" w:hAnsiTheme="minorHAnsi"/>
              </w:rPr>
            </w:pPr>
            <w:r w:rsidRPr="00FF6191">
              <w:rPr>
                <w:rFonts w:asciiTheme="minorHAnsi" w:hAnsiTheme="minorHAnsi"/>
              </w:rPr>
              <w:t>{</w:t>
            </w:r>
          </w:p>
          <w:p w:rsidR="002D152D" w:rsidRPr="00FF6191" w:rsidRDefault="002D152D" w:rsidP="00FD36C6">
            <w:pPr>
              <w:pStyle w:val="Tabel"/>
              <w:rPr>
                <w:rFonts w:asciiTheme="minorHAnsi" w:hAnsiTheme="minorHAnsi"/>
              </w:rPr>
            </w:pPr>
            <w:r w:rsidRPr="00FF6191">
              <w:rPr>
                <w:rFonts w:asciiTheme="minorHAnsi" w:hAnsiTheme="minorHAnsi"/>
              </w:rPr>
              <w:t>"</w:t>
            </w:r>
            <w:r>
              <w:rPr>
                <w:rFonts w:asciiTheme="minorHAnsi" w:hAnsiTheme="minorHAnsi"/>
              </w:rPr>
              <w:t>Year": "2014</w:t>
            </w:r>
            <w:r w:rsidRPr="00FF6191">
              <w:rPr>
                <w:rFonts w:asciiTheme="minorHAnsi" w:hAnsiTheme="minorHAnsi"/>
              </w:rPr>
              <w:t>",</w:t>
            </w:r>
          </w:p>
          <w:p w:rsidR="002D152D" w:rsidRDefault="002D152D" w:rsidP="00FD36C6">
            <w:pPr>
              <w:pStyle w:val="Tabel"/>
              <w:rPr>
                <w:rFonts w:asciiTheme="minorHAnsi" w:hAnsiTheme="minorHAnsi"/>
              </w:rPr>
            </w:pPr>
            <w:r w:rsidRPr="00FF6191">
              <w:rPr>
                <w:rFonts w:asciiTheme="minorHAnsi" w:hAnsiTheme="minorHAnsi"/>
              </w:rPr>
              <w:t xml:space="preserve">} </w:t>
            </w:r>
          </w:p>
          <w:p w:rsidR="002D152D" w:rsidRPr="00162F3C" w:rsidRDefault="002D152D" w:rsidP="00FD36C6">
            <w:pPr>
              <w:pStyle w:val="Tabel"/>
              <w:rPr>
                <w:rFonts w:asciiTheme="minorHAnsi" w:hAnsiTheme="minorHAnsi"/>
              </w:rPr>
            </w:pPr>
          </w:p>
          <w:p w:rsidR="002D152D" w:rsidRPr="00162F3C" w:rsidRDefault="002D152D" w:rsidP="00FD36C6">
            <w:pPr>
              <w:pStyle w:val="Tabel"/>
              <w:rPr>
                <w:rFonts w:asciiTheme="minorHAnsi" w:hAnsiTheme="minorHAnsi"/>
              </w:rPr>
            </w:pPr>
            <w:r w:rsidRPr="00162F3C">
              <w:rPr>
                <w:rFonts w:asciiTheme="minorHAnsi" w:hAnsiTheme="minorHAnsi"/>
              </w:rPr>
              <w:t>Output Body</w:t>
            </w:r>
          </w:p>
          <w:p w:rsidR="002D152D" w:rsidRPr="00162F3C" w:rsidRDefault="002D152D" w:rsidP="00FD36C6">
            <w:pPr>
              <w:pStyle w:val="Tabel"/>
              <w:rPr>
                <w:rFonts w:asciiTheme="minorHAnsi" w:hAnsiTheme="minorHAnsi"/>
              </w:rPr>
            </w:pPr>
          </w:p>
          <w:p w:rsidR="002D152D" w:rsidRPr="00EC294A" w:rsidRDefault="002D152D" w:rsidP="00FD36C6">
            <w:pPr>
              <w:rPr>
                <w:lang w:val="en-US" w:eastAsia="da-DK"/>
              </w:rPr>
            </w:pPr>
            <w:r w:rsidRPr="00EC294A">
              <w:rPr>
                <w:lang w:val="en-US" w:eastAsia="da-DK"/>
              </w:rPr>
              <w:t>{</w:t>
            </w:r>
          </w:p>
          <w:p w:rsidR="002D152D" w:rsidRDefault="002D152D" w:rsidP="00FD36C6">
            <w:pPr>
              <w:rPr>
                <w:lang w:val="da-DK" w:eastAsia="da-DK"/>
              </w:rPr>
            </w:pPr>
            <w:r>
              <w:rPr>
                <w:lang w:val="da-DK" w:eastAsia="da-DK"/>
              </w:rPr>
              <w:t>}</w:t>
            </w:r>
          </w:p>
          <w:p w:rsidR="002D152D" w:rsidRPr="00475AD1" w:rsidRDefault="002D152D" w:rsidP="00FD36C6">
            <w:pPr>
              <w:pStyle w:val="Tabel"/>
              <w:rPr>
                <w:lang w:val="da-DK"/>
              </w:rPr>
            </w:pPr>
            <w:r w:rsidRPr="00475AD1">
              <w:rPr>
                <w:lang w:val="da-DK"/>
              </w:rPr>
              <w:t xml:space="preserve"> </w:t>
            </w:r>
          </w:p>
          <w:p w:rsidR="002D152D" w:rsidRPr="00475AD1" w:rsidRDefault="002D152D" w:rsidP="00FD36C6">
            <w:pPr>
              <w:pStyle w:val="Tabel"/>
              <w:rPr>
                <w:highlight w:val="white"/>
                <w:lang w:val="da-DK"/>
              </w:rPr>
            </w:pPr>
          </w:p>
        </w:tc>
      </w:tr>
    </w:tbl>
    <w:p w:rsidR="002D152D" w:rsidRPr="00475AD1" w:rsidRDefault="002D152D" w:rsidP="002D152D">
      <w:pPr>
        <w:pStyle w:val="Brdtekst"/>
        <w:rPr>
          <w:lang w:val="da-DK"/>
        </w:rPr>
      </w:pPr>
    </w:p>
    <w:p w:rsidR="002D152D" w:rsidRPr="00475AD1" w:rsidRDefault="002D152D" w:rsidP="008A1371">
      <w:pPr>
        <w:pStyle w:val="Brdtekst"/>
        <w:rPr>
          <w:lang w:val="da-DK"/>
        </w:rPr>
      </w:pPr>
    </w:p>
    <w:sectPr w:rsidR="002D152D" w:rsidRPr="00475AD1" w:rsidSect="00763F15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701" w:right="1134" w:bottom="1701" w:left="1134" w:header="119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CC2" w:rsidRPr="00CF72F9" w:rsidRDefault="00CA4CC2" w:rsidP="00CF72F9">
      <w:pPr>
        <w:pStyle w:val="Sidefod"/>
      </w:pPr>
    </w:p>
  </w:endnote>
  <w:endnote w:type="continuationSeparator" w:id="0">
    <w:p w:rsidR="00CA4CC2" w:rsidRPr="00CF72F9" w:rsidRDefault="00CA4CC2" w:rsidP="00CF72F9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57"/>
    </w:tblGrid>
    <w:tr w:rsidR="00CA4CC2" w:rsidTr="00CD6C09">
      <w:trPr>
        <w:trHeight w:hRule="exact" w:val="352"/>
      </w:trPr>
      <w:tc>
        <w:tcPr>
          <w:tcW w:w="5000" w:type="pct"/>
        </w:tcPr>
        <w:p w:rsidR="00CA4CC2" w:rsidRDefault="00CA4CC2" w:rsidP="00CD6C09">
          <w:pPr>
            <w:pStyle w:val="Sidefod-metahjre"/>
            <w:framePr w:wrap="around"/>
          </w:pPr>
          <w:r>
            <w:fldChar w:fldCharType="begin"/>
          </w:r>
          <w:r>
            <w:instrText xml:space="preserve"> DocProperty "DM_DOCNAME" </w:instrText>
          </w:r>
          <w:r>
            <w:fldChar w:fldCharType="separate"/>
          </w:r>
          <w:r>
            <w:t>DM_DOCNAME</w:t>
          </w:r>
          <w:r>
            <w:fldChar w:fldCharType="end"/>
          </w:r>
        </w:p>
      </w:tc>
    </w:tr>
    <w:tr w:rsidR="00CA4CC2" w:rsidTr="00CD6C09">
      <w:trPr>
        <w:trHeight w:hRule="exact" w:val="170"/>
      </w:trPr>
      <w:tc>
        <w:tcPr>
          <w:tcW w:w="5000" w:type="pct"/>
        </w:tcPr>
        <w:p w:rsidR="00CA4CC2" w:rsidRDefault="00CA4CC2" w:rsidP="00CD6C09">
          <w:pPr>
            <w:pStyle w:val="Sidefod-metahjre"/>
            <w:framePr w:wrap="around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93F1F">
            <w:t>14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93F1F">
            <w:t>23</w:t>
          </w:r>
          <w:r>
            <w:fldChar w:fldCharType="end"/>
          </w:r>
        </w:p>
      </w:tc>
    </w:tr>
  </w:tbl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92"/>
      <w:gridCol w:w="1302"/>
      <w:gridCol w:w="1092"/>
      <w:gridCol w:w="1617"/>
    </w:tblGrid>
    <w:tr w:rsidR="00CA4CC2" w:rsidTr="00CD6C09">
      <w:trPr>
        <w:trHeight w:hRule="exact" w:val="170"/>
      </w:trPr>
      <w:tc>
        <w:tcPr>
          <w:tcW w:w="1070" w:type="pct"/>
        </w:tcPr>
        <w:p w:rsidR="00CA4CC2" w:rsidRDefault="00CA4CC2" w:rsidP="00CD6C09">
          <w:pPr>
            <w:pStyle w:val="Sidefod-metavenstre"/>
            <w:framePr w:wrap="around"/>
          </w:pPr>
          <w:r>
            <w:t>Document no.:</w:t>
          </w:r>
        </w:p>
      </w:tc>
      <w:tc>
        <w:tcPr>
          <w:tcW w:w="1276" w:type="pct"/>
          <w:tcMar>
            <w:right w:w="57" w:type="dxa"/>
          </w:tcMar>
        </w:tcPr>
        <w:p w:rsidR="00CA4CC2" w:rsidRDefault="00CA4CC2" w:rsidP="00CD6C09">
          <w:pPr>
            <w:pStyle w:val="Sidefod-metavenstre"/>
            <w:framePr w:wrap="around"/>
          </w:pPr>
          <w:r>
            <w:t>#</w:t>
          </w:r>
          <w:r>
            <w:fldChar w:fldCharType="begin"/>
          </w:r>
          <w:r>
            <w:instrText xml:space="preserve"> DocProperty "DM_DMNR" </w:instrText>
          </w:r>
          <w:r>
            <w:fldChar w:fldCharType="separate"/>
          </w:r>
          <w:r>
            <w:t>DM_DMNR</w:t>
          </w:r>
          <w:r>
            <w:fldChar w:fldCharType="end"/>
          </w:r>
        </w:p>
      </w:tc>
      <w:tc>
        <w:tcPr>
          <w:tcW w:w="1070" w:type="pct"/>
        </w:tcPr>
        <w:p w:rsidR="00CA4CC2" w:rsidRPr="000E156F" w:rsidRDefault="00CA4CC2" w:rsidP="00CD6C09">
          <w:pPr>
            <w:pStyle w:val="Sidefod-metavenstre"/>
            <w:framePr w:wrap="around"/>
          </w:pPr>
          <w:r w:rsidRPr="000E156F">
            <w:t>Version:</w:t>
          </w:r>
        </w:p>
      </w:tc>
      <w:tc>
        <w:tcPr>
          <w:tcW w:w="1584" w:type="pct"/>
        </w:tcPr>
        <w:p w:rsidR="00CA4CC2" w:rsidRDefault="00CA4CC2" w:rsidP="00CD6C09">
          <w:pPr>
            <w:pStyle w:val="Sidefod-metavenstre"/>
            <w:framePr w:wrap="around"/>
          </w:pPr>
          <w:r>
            <w:t>v</w:t>
          </w:r>
          <w:r>
            <w:fldChar w:fldCharType="begin"/>
          </w:r>
          <w:r>
            <w:instrText xml:space="preserve"> DocProperty "DM_DMVERS" </w:instrText>
          </w:r>
          <w:r>
            <w:fldChar w:fldCharType="separate"/>
          </w:r>
          <w:r>
            <w:t>DM_DMVERS</w:t>
          </w:r>
          <w:r>
            <w:fldChar w:fldCharType="end"/>
          </w:r>
        </w:p>
      </w:tc>
    </w:tr>
    <w:tr w:rsidR="00CA4CC2" w:rsidTr="00CD6C09">
      <w:trPr>
        <w:trHeight w:hRule="exact" w:val="170"/>
      </w:trPr>
      <w:tc>
        <w:tcPr>
          <w:tcW w:w="1070" w:type="pct"/>
        </w:tcPr>
        <w:p w:rsidR="00CA4CC2" w:rsidRDefault="00CA4CC2" w:rsidP="00CD6C09">
          <w:pPr>
            <w:pStyle w:val="Sidefod-metavenstre"/>
            <w:framePr w:wrap="around"/>
          </w:pPr>
          <w:r>
            <w:t>Author:</w:t>
          </w:r>
        </w:p>
      </w:tc>
      <w:tc>
        <w:tcPr>
          <w:tcW w:w="1276" w:type="pct"/>
          <w:tcMar>
            <w:right w:w="57" w:type="dxa"/>
          </w:tcMar>
        </w:tcPr>
        <w:p w:rsidR="00CA4CC2" w:rsidRDefault="00CA4CC2" w:rsidP="00CD6C09">
          <w:pPr>
            <w:pStyle w:val="Sidefod-metavenstre"/>
            <w:framePr w:wrap="around"/>
          </w:pPr>
          <w:r>
            <w:fldChar w:fldCharType="begin"/>
          </w:r>
          <w:r>
            <w:instrText xml:space="preserve"> DocProperty "DM_AUTHOR_ID" </w:instrText>
          </w:r>
          <w:r>
            <w:fldChar w:fldCharType="separate"/>
          </w:r>
          <w:r>
            <w:t>DM_AUTHOR_ID</w:t>
          </w:r>
          <w:r>
            <w:fldChar w:fldCharType="end"/>
          </w:r>
        </w:p>
      </w:tc>
      <w:tc>
        <w:tcPr>
          <w:tcW w:w="1070" w:type="pct"/>
        </w:tcPr>
        <w:p w:rsidR="00CA4CC2" w:rsidRPr="000E156F" w:rsidRDefault="00CA4CC2" w:rsidP="00CD6C09">
          <w:pPr>
            <w:pStyle w:val="Sidefod-metavenstre"/>
            <w:framePr w:wrap="around"/>
          </w:pPr>
          <w:r w:rsidRPr="000E156F">
            <w:t>Version</w:t>
          </w:r>
          <w:r>
            <w:t xml:space="preserve"> date</w:t>
          </w:r>
          <w:r w:rsidRPr="000E156F">
            <w:t>:</w:t>
          </w:r>
        </w:p>
      </w:tc>
      <w:tc>
        <w:tcPr>
          <w:tcW w:w="1584" w:type="pct"/>
        </w:tcPr>
        <w:p w:rsidR="00CA4CC2" w:rsidRDefault="00CA4CC2" w:rsidP="00CD6C09">
          <w:pPr>
            <w:pStyle w:val="Sidefod-metavenstre"/>
            <w:framePr w:wrap="around"/>
          </w:pPr>
          <w:r>
            <w:fldChar w:fldCharType="begin"/>
          </w:r>
          <w:r>
            <w:instrText xml:space="preserve"> DocProperty "DM_LASTEDITDATE" </w:instrText>
          </w:r>
          <w:r>
            <w:fldChar w:fldCharType="separate"/>
          </w:r>
          <w:r>
            <w:t>DM_LASTEDITDATE</w:t>
          </w:r>
          <w:r>
            <w:fldChar w:fldCharType="end"/>
          </w:r>
        </w:p>
      </w:tc>
    </w:tr>
    <w:tr w:rsidR="00CA4CC2" w:rsidTr="00CD6C09">
      <w:trPr>
        <w:trHeight w:hRule="exact" w:val="170"/>
      </w:trPr>
      <w:tc>
        <w:tcPr>
          <w:tcW w:w="1070" w:type="pct"/>
        </w:tcPr>
        <w:p w:rsidR="00CA4CC2" w:rsidRDefault="00CA4CC2" w:rsidP="00CD6C09">
          <w:pPr>
            <w:pStyle w:val="Sidefod-metavenstre"/>
            <w:framePr w:wrap="around"/>
          </w:pPr>
          <w:r>
            <w:t>Approver:</w:t>
          </w:r>
        </w:p>
      </w:tc>
      <w:tc>
        <w:tcPr>
          <w:tcW w:w="1276" w:type="pct"/>
          <w:tcMar>
            <w:right w:w="57" w:type="dxa"/>
          </w:tcMar>
        </w:tcPr>
        <w:p w:rsidR="00CA4CC2" w:rsidRDefault="00CA4CC2" w:rsidP="00CD6C09">
          <w:pPr>
            <w:pStyle w:val="Sidefod-metavenstre"/>
            <w:framePr w:wrap="around"/>
          </w:pPr>
          <w:r>
            <w:fldChar w:fldCharType="begin"/>
          </w:r>
          <w:r>
            <w:instrText xml:space="preserve"> DocProperty "DM_USER_ID" </w:instrText>
          </w:r>
          <w:r>
            <w:fldChar w:fldCharType="separate"/>
          </w:r>
          <w:r>
            <w:t>DM_USER_ID</w:t>
          </w:r>
          <w:r>
            <w:fldChar w:fldCharType="end"/>
          </w:r>
        </w:p>
      </w:tc>
      <w:tc>
        <w:tcPr>
          <w:tcW w:w="1070" w:type="pct"/>
        </w:tcPr>
        <w:p w:rsidR="00CA4CC2" w:rsidRPr="000E156F" w:rsidRDefault="00CA4CC2" w:rsidP="00CD6C09">
          <w:pPr>
            <w:pStyle w:val="Sidefod-metavenstre"/>
            <w:framePr w:wrap="around"/>
          </w:pPr>
        </w:p>
      </w:tc>
      <w:tc>
        <w:tcPr>
          <w:tcW w:w="1584" w:type="pct"/>
        </w:tcPr>
        <w:p w:rsidR="00CA4CC2" w:rsidRDefault="00CA4CC2" w:rsidP="00CD6C09">
          <w:pPr>
            <w:pStyle w:val="Sidefod-metavenstre"/>
            <w:framePr w:wrap="around"/>
          </w:pPr>
        </w:p>
      </w:tc>
    </w:tr>
  </w:tbl>
  <w:p w:rsidR="00CA4CC2" w:rsidRDefault="00CA4CC2" w:rsidP="00CC75E0">
    <w:pPr>
      <w:pStyle w:val="Sidefod-metavenstre"/>
      <w:framePr w:wrap="around"/>
    </w:pPr>
  </w:p>
  <w:p w:rsidR="00CA4CC2" w:rsidRDefault="00CA4CC2" w:rsidP="00CC75E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57"/>
    </w:tblGrid>
    <w:tr w:rsidR="00CA4CC2" w:rsidTr="00936F79">
      <w:trPr>
        <w:trHeight w:hRule="exact" w:val="352"/>
      </w:trPr>
      <w:tc>
        <w:tcPr>
          <w:tcW w:w="5000" w:type="pct"/>
        </w:tcPr>
        <w:p w:rsidR="00CA4CC2" w:rsidRDefault="00CA4CC2" w:rsidP="00CA1932">
          <w:pPr>
            <w:pStyle w:val="Sidefod-metahjre"/>
            <w:framePr w:wrap="around"/>
          </w:pPr>
          <w:r>
            <w:fldChar w:fldCharType="begin"/>
          </w:r>
          <w:r>
            <w:instrText xml:space="preserve"> DocProperty "DM_DOCNAME" </w:instrText>
          </w:r>
          <w:r>
            <w:fldChar w:fldCharType="separate"/>
          </w:r>
          <w:r>
            <w:t>DM_DOCNAME</w:t>
          </w:r>
          <w:r>
            <w:fldChar w:fldCharType="end"/>
          </w:r>
        </w:p>
      </w:tc>
    </w:tr>
    <w:tr w:rsidR="00CA4CC2" w:rsidTr="00936F79">
      <w:trPr>
        <w:trHeight w:hRule="exact" w:val="170"/>
      </w:trPr>
      <w:tc>
        <w:tcPr>
          <w:tcW w:w="5000" w:type="pct"/>
        </w:tcPr>
        <w:p w:rsidR="00CA4CC2" w:rsidRDefault="00CA4CC2" w:rsidP="00CC75E0">
          <w:pPr>
            <w:pStyle w:val="Sidefod-metahjre"/>
            <w:framePr w:wrap="around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F1159"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F1159">
            <w:t>23</w:t>
          </w:r>
          <w:r>
            <w:fldChar w:fldCharType="end"/>
          </w:r>
        </w:p>
      </w:tc>
    </w:tr>
  </w:tbl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92"/>
      <w:gridCol w:w="1302"/>
      <w:gridCol w:w="1092"/>
      <w:gridCol w:w="1617"/>
    </w:tblGrid>
    <w:tr w:rsidR="00CA4CC2" w:rsidTr="00801EDE">
      <w:trPr>
        <w:trHeight w:hRule="exact" w:val="170"/>
      </w:trPr>
      <w:tc>
        <w:tcPr>
          <w:tcW w:w="1070" w:type="pct"/>
        </w:tcPr>
        <w:p w:rsidR="00CA4CC2" w:rsidRDefault="00CA4CC2" w:rsidP="00241D07">
          <w:pPr>
            <w:pStyle w:val="Sidefod-metavenstre"/>
            <w:framePr w:wrap="around"/>
          </w:pPr>
          <w:r>
            <w:t>Document no.:</w:t>
          </w:r>
        </w:p>
      </w:tc>
      <w:tc>
        <w:tcPr>
          <w:tcW w:w="1276" w:type="pct"/>
          <w:tcMar>
            <w:right w:w="57" w:type="dxa"/>
          </w:tcMar>
        </w:tcPr>
        <w:p w:rsidR="00CA4CC2" w:rsidRDefault="00CA4CC2" w:rsidP="009D0F46">
          <w:pPr>
            <w:pStyle w:val="Sidefod-metavenstre"/>
            <w:framePr w:wrap="around"/>
          </w:pPr>
          <w:r>
            <w:t>#</w:t>
          </w:r>
          <w:r>
            <w:fldChar w:fldCharType="begin"/>
          </w:r>
          <w:r>
            <w:instrText xml:space="preserve"> DocProperty "DM_DMNR" </w:instrText>
          </w:r>
          <w:r>
            <w:fldChar w:fldCharType="separate"/>
          </w:r>
          <w:r>
            <w:t>DM_DMNR</w:t>
          </w:r>
          <w:r>
            <w:fldChar w:fldCharType="end"/>
          </w:r>
        </w:p>
      </w:tc>
      <w:tc>
        <w:tcPr>
          <w:tcW w:w="1070" w:type="pct"/>
        </w:tcPr>
        <w:p w:rsidR="00CA4CC2" w:rsidRPr="000E156F" w:rsidRDefault="00CA4CC2" w:rsidP="009D0F46">
          <w:pPr>
            <w:pStyle w:val="Sidefod-metavenstre"/>
            <w:framePr w:wrap="around"/>
          </w:pPr>
          <w:r w:rsidRPr="000E156F">
            <w:t>Version:</w:t>
          </w:r>
        </w:p>
      </w:tc>
      <w:tc>
        <w:tcPr>
          <w:tcW w:w="1584" w:type="pct"/>
        </w:tcPr>
        <w:p w:rsidR="00CA4CC2" w:rsidRDefault="00CA4CC2" w:rsidP="009D0F46">
          <w:pPr>
            <w:pStyle w:val="Sidefod-metavenstre"/>
            <w:framePr w:wrap="around"/>
          </w:pPr>
          <w:r>
            <w:t>v</w:t>
          </w:r>
          <w:r>
            <w:fldChar w:fldCharType="begin"/>
          </w:r>
          <w:r>
            <w:instrText xml:space="preserve"> DocProperty "DM_DMVERS" </w:instrText>
          </w:r>
          <w:r>
            <w:fldChar w:fldCharType="separate"/>
          </w:r>
          <w:r>
            <w:t>DM_DMVERS</w:t>
          </w:r>
          <w:r>
            <w:fldChar w:fldCharType="end"/>
          </w:r>
        </w:p>
      </w:tc>
    </w:tr>
    <w:tr w:rsidR="00CA4CC2" w:rsidTr="00801EDE">
      <w:trPr>
        <w:trHeight w:hRule="exact" w:val="170"/>
      </w:trPr>
      <w:tc>
        <w:tcPr>
          <w:tcW w:w="1070" w:type="pct"/>
        </w:tcPr>
        <w:p w:rsidR="00CA4CC2" w:rsidRDefault="00CA4CC2" w:rsidP="009D0F46">
          <w:pPr>
            <w:pStyle w:val="Sidefod-metavenstre"/>
            <w:framePr w:wrap="around"/>
          </w:pPr>
          <w:r>
            <w:t>Author:</w:t>
          </w:r>
        </w:p>
      </w:tc>
      <w:tc>
        <w:tcPr>
          <w:tcW w:w="1276" w:type="pct"/>
          <w:tcMar>
            <w:right w:w="57" w:type="dxa"/>
          </w:tcMar>
        </w:tcPr>
        <w:p w:rsidR="00CA4CC2" w:rsidRDefault="00CA4CC2" w:rsidP="009D0F46">
          <w:pPr>
            <w:pStyle w:val="Sidefod-metavenstre"/>
            <w:framePr w:wrap="around"/>
          </w:pPr>
          <w:r>
            <w:fldChar w:fldCharType="begin"/>
          </w:r>
          <w:r>
            <w:instrText xml:space="preserve"> DocProperty "DM_AUTHOR_ID" </w:instrText>
          </w:r>
          <w:r>
            <w:fldChar w:fldCharType="separate"/>
          </w:r>
          <w:r>
            <w:t>DM_AUTHOR_ID</w:t>
          </w:r>
          <w:r>
            <w:fldChar w:fldCharType="end"/>
          </w:r>
        </w:p>
      </w:tc>
      <w:tc>
        <w:tcPr>
          <w:tcW w:w="1070" w:type="pct"/>
        </w:tcPr>
        <w:p w:rsidR="00CA4CC2" w:rsidRPr="000E156F" w:rsidRDefault="00CA4CC2" w:rsidP="00A70310">
          <w:pPr>
            <w:pStyle w:val="Sidefod-metavenstre"/>
            <w:framePr w:wrap="around"/>
          </w:pPr>
          <w:r w:rsidRPr="000E156F">
            <w:t>Version</w:t>
          </w:r>
          <w:r>
            <w:t xml:space="preserve"> date</w:t>
          </w:r>
          <w:r w:rsidRPr="000E156F">
            <w:t>:</w:t>
          </w:r>
        </w:p>
      </w:tc>
      <w:tc>
        <w:tcPr>
          <w:tcW w:w="1584" w:type="pct"/>
        </w:tcPr>
        <w:p w:rsidR="00CA4CC2" w:rsidRDefault="00CA4CC2" w:rsidP="009D0F46">
          <w:pPr>
            <w:pStyle w:val="Sidefod-metavenstre"/>
            <w:framePr w:wrap="around"/>
          </w:pPr>
          <w:r>
            <w:fldChar w:fldCharType="begin"/>
          </w:r>
          <w:r>
            <w:instrText xml:space="preserve"> DocProperty "DM_LASTEDITDATE" </w:instrText>
          </w:r>
          <w:r>
            <w:fldChar w:fldCharType="separate"/>
          </w:r>
          <w:r>
            <w:t>DM_LASTEDITDATE</w:t>
          </w:r>
          <w:r>
            <w:fldChar w:fldCharType="end"/>
          </w:r>
        </w:p>
      </w:tc>
    </w:tr>
    <w:tr w:rsidR="00CA4CC2" w:rsidTr="00801EDE">
      <w:trPr>
        <w:trHeight w:hRule="exact" w:val="170"/>
      </w:trPr>
      <w:tc>
        <w:tcPr>
          <w:tcW w:w="1070" w:type="pct"/>
        </w:tcPr>
        <w:p w:rsidR="00CA4CC2" w:rsidRDefault="00CA4CC2" w:rsidP="009D0F46">
          <w:pPr>
            <w:pStyle w:val="Sidefod-metavenstre"/>
            <w:framePr w:wrap="around"/>
          </w:pPr>
          <w:r>
            <w:t>Approver:</w:t>
          </w:r>
        </w:p>
      </w:tc>
      <w:tc>
        <w:tcPr>
          <w:tcW w:w="1276" w:type="pct"/>
          <w:tcMar>
            <w:right w:w="57" w:type="dxa"/>
          </w:tcMar>
        </w:tcPr>
        <w:p w:rsidR="00CA4CC2" w:rsidRDefault="00CA4CC2" w:rsidP="009D0F46">
          <w:pPr>
            <w:pStyle w:val="Sidefod-metavenstre"/>
            <w:framePr w:wrap="around"/>
          </w:pPr>
          <w:r>
            <w:fldChar w:fldCharType="begin"/>
          </w:r>
          <w:r>
            <w:instrText xml:space="preserve"> DocProperty "DM_USER_ID" </w:instrText>
          </w:r>
          <w:r>
            <w:fldChar w:fldCharType="separate"/>
          </w:r>
          <w:r>
            <w:t>DM_USER_ID</w:t>
          </w:r>
          <w:r>
            <w:fldChar w:fldCharType="end"/>
          </w:r>
        </w:p>
      </w:tc>
      <w:tc>
        <w:tcPr>
          <w:tcW w:w="1070" w:type="pct"/>
        </w:tcPr>
        <w:p w:rsidR="00CA4CC2" w:rsidRPr="000E156F" w:rsidRDefault="00CA4CC2" w:rsidP="009D0F46">
          <w:pPr>
            <w:pStyle w:val="Sidefod-metavenstre"/>
            <w:framePr w:wrap="around"/>
          </w:pPr>
        </w:p>
      </w:tc>
      <w:tc>
        <w:tcPr>
          <w:tcW w:w="1584" w:type="pct"/>
        </w:tcPr>
        <w:p w:rsidR="00CA4CC2" w:rsidRDefault="00CA4CC2" w:rsidP="009D0F46">
          <w:pPr>
            <w:pStyle w:val="Sidefod-metavenstre"/>
            <w:framePr w:wrap="around"/>
          </w:pPr>
        </w:p>
      </w:tc>
    </w:tr>
  </w:tbl>
  <w:p w:rsidR="00CA4CC2" w:rsidRDefault="00CA4CC2" w:rsidP="009D0F46">
    <w:pPr>
      <w:pStyle w:val="Sidefod-metavenstre"/>
      <w:framePr w:wrap="around"/>
    </w:pPr>
  </w:p>
  <w:p w:rsidR="00CA4CC2" w:rsidRDefault="00CA4CC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CC2" w:rsidRPr="00CF72F9" w:rsidRDefault="00CA4CC2" w:rsidP="00CF72F9">
      <w:pPr>
        <w:pStyle w:val="Sidefod"/>
      </w:pPr>
    </w:p>
  </w:footnote>
  <w:footnote w:type="continuationSeparator" w:id="0">
    <w:p w:rsidR="00CA4CC2" w:rsidRPr="00CF72F9" w:rsidRDefault="00CA4CC2" w:rsidP="00CF72F9">
      <w:pPr>
        <w:pStyle w:val="Sidefod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C2" w:rsidRDefault="00CA4CC2" w:rsidP="008E3D14">
    <w:pPr>
      <w:pStyle w:val="Logo"/>
      <w:framePr w:wrap="around"/>
    </w:pPr>
    <w:r w:rsidRPr="003E23CB">
      <w:rPr>
        <w:lang w:val="da-DK" w:eastAsia="da-DK"/>
      </w:rPr>
      <w:drawing>
        <wp:inline distT="0" distB="0" distL="0" distR="0" wp14:anchorId="41E5D5EA" wp14:editId="294C4A20">
          <wp:extent cx="1295400" cy="285750"/>
          <wp:effectExtent l="19050" t="0" r="0" b="0"/>
          <wp:docPr id="6" name="Billede 3" descr="KMD Logo_8 x 36 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MD Logo_8 x 36 m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4CC2" w:rsidRDefault="00CA4CC2" w:rsidP="008E3D14">
    <w:pPr>
      <w:pStyle w:val="Klassifikation"/>
      <w:framePr w:wrap="around"/>
    </w:pPr>
    <w:r>
      <w:fldChar w:fldCharType="begin"/>
    </w:r>
    <w:r>
      <w:instrText xml:space="preserve"> DOCPROPERTY  DM_KLASSIFIKATION </w:instrText>
    </w:r>
    <w:r>
      <w:fldChar w:fldCharType="separate"/>
    </w:r>
    <w:r>
      <w:t>KMD Internal</w:t>
    </w:r>
    <w:r>
      <w:fldChar w:fldCharType="end"/>
    </w:r>
  </w:p>
  <w:p w:rsidR="00CA4CC2" w:rsidRDefault="00CA4CC2" w:rsidP="008E3D1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CC2" w:rsidRPr="007B3FA7" w:rsidRDefault="00CA4CC2" w:rsidP="006C0999">
    <w:pPr>
      <w:pStyle w:val="Logo"/>
      <w:framePr w:wrap="around"/>
    </w:pPr>
    <w:r w:rsidRPr="007B3FA7">
      <w:rPr>
        <w:lang w:val="da-DK" w:eastAsia="da-DK"/>
      </w:rPr>
      <w:drawing>
        <wp:inline distT="0" distB="0" distL="0" distR="0" wp14:anchorId="6EC4787A" wp14:editId="024ECBC6">
          <wp:extent cx="1295400" cy="285750"/>
          <wp:effectExtent l="19050" t="0" r="0" b="0"/>
          <wp:docPr id="4" name="Billede 3" descr="KMD Logo_8 x 36 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MD Logo_8 x 36 m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4CC2" w:rsidRPr="007B3FA7" w:rsidRDefault="00CA4CC2" w:rsidP="008E3D14">
    <w:pPr>
      <w:pStyle w:val="Klassifikation"/>
      <w:framePr w:wrap="around"/>
    </w:pPr>
    <w:r>
      <w:fldChar w:fldCharType="begin"/>
    </w:r>
    <w:r>
      <w:instrText xml:space="preserve"> DOCPROPERTY  DM_KLASSIFIKATION </w:instrText>
    </w:r>
    <w:r>
      <w:fldChar w:fldCharType="separate"/>
    </w:r>
    <w:r>
      <w:t>KMD Internal</w:t>
    </w:r>
    <w:r>
      <w:fldChar w:fldCharType="end"/>
    </w:r>
  </w:p>
  <w:p w:rsidR="00CA4CC2" w:rsidRPr="007B3FA7" w:rsidRDefault="00CA4CC2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3.2pt;height:8.15pt" o:bullet="t">
        <v:imagedata r:id="rId1" o:title="KMD_Cursor"/>
      </v:shape>
    </w:pict>
  </w:numPicBullet>
  <w:numPicBullet w:numPicBulletId="1">
    <w:pict>
      <v:shape id="_x0000_i1038" type="#_x0000_t75" style="width:5.65pt;height:.65pt" o:bullet="t">
        <v:imagedata r:id="rId2" o:title="KMD_Curser, 2 mm"/>
      </v:shape>
    </w:pict>
  </w:numPicBullet>
  <w:abstractNum w:abstractNumId="0">
    <w:nsid w:val="007E2121"/>
    <w:multiLevelType w:val="multilevel"/>
    <w:tmpl w:val="0406001D"/>
    <w:name w:val="Bullet2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5E564C4"/>
    <w:multiLevelType w:val="multilevel"/>
    <w:tmpl w:val="80B87996"/>
    <w:name w:val="ListBullet2"/>
    <w:lvl w:ilvl="0">
      <w:start w:val="1"/>
      <w:numFmt w:val="none"/>
      <w:lvlRestart w:val="0"/>
      <w:lvlText w:val=""/>
      <w:lvlJc w:val="left"/>
      <w:pPr>
        <w:tabs>
          <w:tab w:val="num" w:pos="283"/>
        </w:tabs>
        <w:ind w:left="283" w:hanging="283"/>
      </w:pPr>
      <w:rPr>
        <w:rFonts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hanging="284"/>
      </w:pPr>
      <w:rPr>
        <w:rFonts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none"/>
      <w:lvlText w:val=""/>
      <w:lvlJc w:val="left"/>
      <w:pPr>
        <w:tabs>
          <w:tab w:val="num" w:pos="850"/>
        </w:tabs>
        <w:ind w:left="850" w:hanging="283"/>
      </w:pPr>
      <w:rPr>
        <w:rFonts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none"/>
      <w:lvlText w:val=""/>
      <w:lvlJc w:val="left"/>
      <w:pPr>
        <w:tabs>
          <w:tab w:val="num" w:pos="1134"/>
        </w:tabs>
        <w:ind w:left="1134" w:hanging="284"/>
      </w:pPr>
      <w:rPr>
        <w:rFonts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none"/>
      <w:lvlText w:val=""/>
      <w:lvlJc w:val="left"/>
      <w:pPr>
        <w:tabs>
          <w:tab w:val="num" w:pos="1417"/>
        </w:tabs>
        <w:ind w:left="1417" w:hanging="283"/>
      </w:pPr>
      <w:rPr>
        <w:rFonts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(%6)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(%7)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(%8)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(%9)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2">
    <w:nsid w:val="10B3573E"/>
    <w:multiLevelType w:val="multilevel"/>
    <w:tmpl w:val="74B6CF16"/>
    <w:name w:val="Number"/>
    <w:lvl w:ilvl="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616161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616161"/>
      </w:r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616161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616161"/>
      </w:r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616161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3">
    <w:nsid w:val="1C157C0B"/>
    <w:multiLevelType w:val="multilevel"/>
    <w:tmpl w:val="04060023"/>
    <w:name w:val="Bullet22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>
    <w:nsid w:val="1C63481A"/>
    <w:multiLevelType w:val="multilevel"/>
    <w:tmpl w:val="92AAF636"/>
    <w:name w:val="ListBulletGreen2"/>
    <w:lvl w:ilvl="0">
      <w:start w:val="1"/>
      <w:numFmt w:val="bullet"/>
      <w:lvlRestart w:val="0"/>
      <w:lvlText w:val="—"/>
      <w:lvlJc w:val="left"/>
      <w:pPr>
        <w:tabs>
          <w:tab w:val="num" w:pos="2834"/>
        </w:tabs>
        <w:ind w:left="2834" w:hanging="283"/>
      </w:pPr>
      <w:rPr>
        <w:rFonts w:ascii="Verdana" w:hAnsi="Verdana" w:hint="default"/>
        <w:b/>
        <w:i w:val="0"/>
        <w:color w:val="8BAF2E"/>
        <w:w w:val="80"/>
        <w:position w:val="-8"/>
        <w:sz w:val="20"/>
      </w:rPr>
    </w:lvl>
    <w:lvl w:ilvl="1">
      <w:start w:val="1"/>
      <w:numFmt w:val="bullet"/>
      <w:lvlText w:val="—"/>
      <w:lvlJc w:val="left"/>
      <w:pPr>
        <w:tabs>
          <w:tab w:val="num" w:pos="3118"/>
        </w:tabs>
        <w:ind w:left="3118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3401"/>
        </w:tabs>
        <w:ind w:left="3401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3685"/>
        </w:tabs>
        <w:ind w:left="3685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3968"/>
        </w:tabs>
        <w:ind w:left="3968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4252"/>
        </w:tabs>
        <w:ind w:left="4252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4252"/>
        </w:tabs>
        <w:ind w:left="4252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4252"/>
        </w:tabs>
        <w:ind w:left="4252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4252"/>
        </w:tabs>
        <w:ind w:left="4252" w:hanging="284"/>
      </w:pPr>
      <w:rPr>
        <w:rFonts w:hint="default"/>
        <w:w w:val="83"/>
        <w:position w:val="-8"/>
        <w:sz w:val="28"/>
      </w:rPr>
    </w:lvl>
  </w:abstractNum>
  <w:abstractNum w:abstractNumId="5">
    <w:nsid w:val="1E4D1842"/>
    <w:multiLevelType w:val="hybridMultilevel"/>
    <w:tmpl w:val="9312A4A2"/>
    <w:lvl w:ilvl="0" w:tplc="34863F28">
      <w:start w:val="1"/>
      <w:numFmt w:val="bullet"/>
      <w:pStyle w:val="Sda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BAF2E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DD3161"/>
    <w:multiLevelType w:val="multilevel"/>
    <w:tmpl w:val="5E1E3096"/>
    <w:name w:val="ListNumber232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7">
    <w:nsid w:val="31FF52B8"/>
    <w:multiLevelType w:val="multilevel"/>
    <w:tmpl w:val="5E1E3096"/>
    <w:name w:val="ListNumber23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8">
    <w:nsid w:val="35AA766C"/>
    <w:multiLevelType w:val="multilevel"/>
    <w:tmpl w:val="E50EF0DA"/>
    <w:name w:val="Table Number"/>
    <w:lvl w:ilvl="0">
      <w:start w:val="1"/>
      <w:numFmt w:val="decimal"/>
      <w:lvlRestart w:val="0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9">
    <w:nsid w:val="413E39E5"/>
    <w:multiLevelType w:val="multilevel"/>
    <w:tmpl w:val="0406001D"/>
    <w:name w:val="Table Bullet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416163B2"/>
    <w:multiLevelType w:val="multilevel"/>
    <w:tmpl w:val="295AE3C4"/>
    <w:name w:val="Table Bullet"/>
    <w:lvl w:ilvl="0">
      <w:start w:val="1"/>
      <w:numFmt w:val="bullet"/>
      <w:lvlRestart w:val="0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baseline"/>
      </w:rPr>
    </w:lvl>
    <w:lvl w:ilvl="1">
      <w:start w:val="1"/>
      <w:numFmt w:val="bullet"/>
      <w:lvlRestart w:val="0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443028AB"/>
    <w:multiLevelType w:val="multilevel"/>
    <w:tmpl w:val="A60EE33E"/>
    <w:name w:val="Appendix2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12">
    <w:nsid w:val="4644580A"/>
    <w:multiLevelType w:val="multilevel"/>
    <w:tmpl w:val="1A9420D8"/>
    <w:name w:val="Heading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616161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color w:val="616161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color w:val="616161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color w:val="616161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color w:val="616161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color w:val="616161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color w:val="616161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color w:val="616161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color w:val="616161"/>
      </w:rPr>
    </w:lvl>
  </w:abstractNum>
  <w:abstractNum w:abstractNumId="13">
    <w:nsid w:val="4F2B5BC1"/>
    <w:multiLevelType w:val="multilevel"/>
    <w:tmpl w:val="0406001D"/>
    <w:name w:val="ListNumber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0FA4A84"/>
    <w:multiLevelType w:val="multilevel"/>
    <w:tmpl w:val="97BC6B02"/>
    <w:name w:val="ListNumber"/>
    <w:lvl w:ilvl="0">
      <w:start w:val="1"/>
      <w:numFmt w:val="decimal"/>
      <w:lvlRestart w:val="0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w w:val="100"/>
        <w:position w:val="0"/>
        <w:sz w:val="48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4"/>
      </w:pPr>
      <w:rPr>
        <w:rFonts w:hint="default"/>
        <w:sz w:val="8"/>
      </w:rPr>
    </w:lvl>
    <w:lvl w:ilvl="2">
      <w:start w:val="1"/>
      <w:numFmt w:val="lowerLetter"/>
      <w:lvlText w:val="%3."/>
      <w:lvlJc w:val="left"/>
      <w:pPr>
        <w:tabs>
          <w:tab w:val="num" w:pos="850"/>
        </w:tabs>
        <w:ind w:left="850" w:hanging="283"/>
      </w:pPr>
      <w:rPr>
        <w:rFonts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4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1417" w:hanging="283"/>
      </w:pPr>
      <w:rPr>
        <w:rFonts w:hint="default"/>
        <w:sz w:val="20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0FC2AA6"/>
    <w:multiLevelType w:val="multilevel"/>
    <w:tmpl w:val="0406001D"/>
    <w:name w:val="Bullet2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691C52"/>
    <w:multiLevelType w:val="multilevel"/>
    <w:tmpl w:val="05F859FC"/>
    <w:name w:val="ListNumberTable"/>
    <w:styleLink w:val="BasisOpstillingNummerTabel"/>
    <w:lvl w:ilvl="0">
      <w:start w:val="1"/>
      <w:numFmt w:val="decimal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5ACE68D4"/>
    <w:multiLevelType w:val="multilevel"/>
    <w:tmpl w:val="E932D766"/>
    <w:name w:val="ListBulletGreen"/>
    <w:styleLink w:val="BasisOpstillingPunkt"/>
    <w:lvl w:ilvl="0">
      <w:start w:val="1"/>
      <w:numFmt w:val="bullet"/>
      <w:lvlRestart w:val="0"/>
      <w:pStyle w:val="Opstilling-punkttegn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pStyle w:val="Opstilling-punkttegn2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pStyle w:val="Opstilling-punkttegn3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pStyle w:val="Opstilling-punkttegn4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pStyle w:val="Opstilling-punkttegn5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18">
    <w:nsid w:val="5F74377C"/>
    <w:multiLevelType w:val="multilevel"/>
    <w:tmpl w:val="04824632"/>
    <w:name w:val="ListNumber2"/>
    <w:styleLink w:val="BasisOpstillingNummer"/>
    <w:lvl w:ilvl="0">
      <w:start w:val="1"/>
      <w:numFmt w:val="decimal"/>
      <w:pStyle w:val="Opstilling-talellerbogst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sz w:val="18"/>
      </w:rPr>
    </w:lvl>
    <w:lvl w:ilvl="1">
      <w:start w:val="1"/>
      <w:numFmt w:val="lowerLetter"/>
      <w:pStyle w:val="Opstilling-talellerbogst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sz w:val="18"/>
      </w:rPr>
    </w:lvl>
    <w:lvl w:ilvl="2">
      <w:start w:val="1"/>
      <w:numFmt w:val="lowerLetter"/>
      <w:pStyle w:val="Opstilling-talellerbogst3"/>
      <w:lvlText w:val="%3"/>
      <w:lvlJc w:val="left"/>
      <w:pPr>
        <w:tabs>
          <w:tab w:val="num" w:pos="851"/>
        </w:tabs>
        <w:ind w:left="851" w:hanging="284"/>
      </w:pPr>
      <w:rPr>
        <w:rFonts w:hint="default"/>
        <w:sz w:val="18"/>
      </w:rPr>
    </w:lvl>
    <w:lvl w:ilvl="3">
      <w:start w:val="1"/>
      <w:numFmt w:val="lowerLetter"/>
      <w:pStyle w:val="Opstilling-talellerbogst4"/>
      <w:lvlText w:val="%4"/>
      <w:lvlJc w:val="left"/>
      <w:pPr>
        <w:tabs>
          <w:tab w:val="num" w:pos="1134"/>
        </w:tabs>
        <w:ind w:left="1134" w:hanging="283"/>
      </w:pPr>
      <w:rPr>
        <w:rFonts w:hint="default"/>
        <w:sz w:val="18"/>
      </w:rPr>
    </w:lvl>
    <w:lvl w:ilvl="4">
      <w:start w:val="1"/>
      <w:numFmt w:val="lowerLetter"/>
      <w:pStyle w:val="Opstilling-talellerbogst5"/>
      <w:lvlText w:val="%5"/>
      <w:lvlJc w:val="left"/>
      <w:pPr>
        <w:tabs>
          <w:tab w:val="num" w:pos="1418"/>
        </w:tabs>
        <w:ind w:left="1418" w:hanging="284"/>
      </w:pPr>
      <w:rPr>
        <w:rFonts w:hint="default"/>
        <w:sz w:val="18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>
    <w:nsid w:val="71B20050"/>
    <w:multiLevelType w:val="multilevel"/>
    <w:tmpl w:val="895C0784"/>
    <w:name w:val="TableBullet"/>
    <w:styleLink w:val="BasisOpstillingPunktTabel"/>
    <w:lvl w:ilvl="0">
      <w:start w:val="1"/>
      <w:numFmt w:val="bullet"/>
      <w:lvlRestart w:val="0"/>
      <w:pStyle w:val="Tabel-opstilling-punkttegn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color w:val="8BAF2E"/>
        <w:w w:val="80"/>
        <w:position w:val="-6"/>
        <w:sz w:val="22"/>
      </w:rPr>
    </w:lvl>
    <w:lvl w:ilvl="1">
      <w:start w:val="1"/>
      <w:numFmt w:val="bullet"/>
      <w:pStyle w:val="Tabel-opstilling-punkttegn2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w w:val="80"/>
        <w:position w:val="-6"/>
        <w:sz w:val="22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3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4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5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6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8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</w:abstractNum>
  <w:abstractNum w:abstractNumId="20">
    <w:nsid w:val="7BCF7E80"/>
    <w:multiLevelType w:val="multilevel"/>
    <w:tmpl w:val="C7580FD2"/>
    <w:name w:val="Appendix"/>
    <w:lvl w:ilvl="0">
      <w:start w:val="1"/>
      <w:numFmt w:val="upperLetter"/>
      <w:lvlRestart w:val="0"/>
      <w:suff w:val="space"/>
      <w:lvlText w:val="Appendiks %1"/>
      <w:lvlJc w:val="left"/>
      <w:pPr>
        <w:ind w:left="0" w:firstLine="0"/>
      </w:pPr>
      <w:rPr>
        <w:rFonts w:ascii="Verdana" w:hAnsi="Verdana" w:hint="default"/>
        <w:b/>
        <w:color w:val="616161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Verdana" w:hAnsi="Verdana" w:hint="default"/>
        <w:b/>
        <w:i/>
        <w:color w:val="616161"/>
        <w:sz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Verdana" w:hAnsi="Verdana" w:hint="default"/>
        <w:b/>
        <w:color w:val="616161"/>
        <w:sz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Verdana" w:hAnsi="Verdana" w:hint="default"/>
        <w:b/>
        <w:color w:val="616161"/>
        <w:sz w:val="20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7D4E7A1D"/>
    <w:multiLevelType w:val="multilevel"/>
    <w:tmpl w:val="C916FD54"/>
    <w:name w:val="Bullet"/>
    <w:styleLink w:val="111111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auto"/>
        <w:spacing w:val="0"/>
        <w:w w:val="100"/>
        <w:position w:val="0"/>
        <w:sz w:val="40"/>
        <w:szCs w:val="24"/>
        <w:vertAlign w:val="subscript"/>
        <w:lang w:val="en-US" w:eastAsia="en-US" w:bidi="ar-SA"/>
      </w:rPr>
    </w:lvl>
    <w:lvl w:ilvl="1">
      <w:start w:val="1"/>
      <w:numFmt w:val="bullet"/>
      <w:lvlRestart w:val="0"/>
      <w:lvlText w:val="—"/>
      <w:lvlPicBulletId w:val="1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bullet"/>
      <w:lvlRestart w:val="0"/>
      <w:lvlText w:val="—"/>
      <w:lvlPicBulletId w:val="1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3">
      <w:start w:val="1"/>
      <w:numFmt w:val="bullet"/>
      <w:lvlRestart w:val="0"/>
      <w:lvlText w:val="—"/>
      <w:lvlPicBulletId w:val="1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4">
      <w:start w:val="1"/>
      <w:numFmt w:val="bullet"/>
      <w:lvlRestart w:val="0"/>
      <w:lvlText w:val="—"/>
      <w:lvlPicBulletId w:val="1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7D7F40D2"/>
    <w:multiLevelType w:val="multilevel"/>
    <w:tmpl w:val="167AA662"/>
    <w:name w:val="ListHeading"/>
    <w:styleLink w:val="BasisOpstillingOverskrift"/>
    <w:lvl w:ilvl="0">
      <w:start w:val="1"/>
      <w:numFmt w:val="decimal"/>
      <w:pStyle w:val="Overskrift1"/>
      <w:suff w:val="space"/>
      <w:lvlText w:val="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pStyle w:val="Overskrift2"/>
      <w:suff w:val="space"/>
      <w:lvlText w:val="%1.%2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Oversk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Oversk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Overskrift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Overskrift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1"/>
    <w:lvlOverride w:ilvl="0">
      <w:lvl w:ilvl="0">
        <w:start w:val="1"/>
        <w:numFmt w:val="bullet"/>
        <w:lvlRestart w:val="0"/>
        <w:lvlText w:val="—"/>
        <w:lvlJc w:val="left"/>
        <w:pPr>
          <w:tabs>
            <w:tab w:val="num" w:pos="283"/>
          </w:tabs>
          <w:ind w:left="283" w:hanging="283"/>
        </w:pPr>
        <w:rPr>
          <w:rFonts w:ascii="Verdana" w:hAnsi="Verdana" w:hint="default"/>
          <w:b/>
          <w:i w:val="0"/>
          <w:color w:val="8BAF2E"/>
          <w:spacing w:val="0"/>
          <w:w w:val="70"/>
          <w:position w:val="-10"/>
          <w:sz w:val="40"/>
          <w:vertAlign w:val="baseline"/>
        </w:rPr>
      </w:lvl>
    </w:lvlOverride>
    <w:lvlOverride w:ilvl="1">
      <w:lvl w:ilvl="1">
        <w:start w:val="1"/>
        <w:numFmt w:val="bullet"/>
        <w:lvlRestart w:val="0"/>
        <w:lvlText w:val="—"/>
        <w:lvlJc w:val="left"/>
        <w:pPr>
          <w:tabs>
            <w:tab w:val="num" w:pos="567"/>
          </w:tabs>
          <w:ind w:left="567" w:hanging="284"/>
        </w:pPr>
        <w:rPr>
          <w:rFonts w:ascii="Verdana" w:hAnsi="Verdana" w:cs="Times New Roman" w:hint="default"/>
          <w:b/>
          <w:i w:val="0"/>
          <w:color w:val="8BAF2E"/>
          <w:spacing w:val="0"/>
          <w:w w:val="130"/>
          <w:sz w:val="24"/>
          <w:vertAlign w:val="subscript"/>
        </w:rPr>
      </w:lvl>
    </w:lvlOverride>
    <w:lvlOverride w:ilvl="2">
      <w:lvl w:ilvl="2">
        <w:start w:val="1"/>
        <w:numFmt w:val="bullet"/>
        <w:lvlRestart w:val="0"/>
        <w:lvlText w:val="—"/>
        <w:lvlJc w:val="left"/>
        <w:pPr>
          <w:tabs>
            <w:tab w:val="num" w:pos="850"/>
          </w:tabs>
          <w:ind w:left="850" w:hanging="283"/>
        </w:pPr>
        <w:rPr>
          <w:rFonts w:ascii="Verdana" w:hAnsi="Verdana" w:cs="Times New Roman" w:hint="default"/>
          <w:b/>
          <w:i w:val="0"/>
          <w:color w:val="8BAF2E"/>
          <w:w w:val="130"/>
          <w:sz w:val="24"/>
          <w:vertAlign w:val="subscript"/>
        </w:rPr>
      </w:lvl>
    </w:lvlOverride>
    <w:lvlOverride w:ilvl="3">
      <w:lvl w:ilvl="3">
        <w:start w:val="1"/>
        <w:numFmt w:val="bullet"/>
        <w:lvlRestart w:val="0"/>
        <w:lvlText w:val="—"/>
        <w:lvlJc w:val="left"/>
        <w:pPr>
          <w:tabs>
            <w:tab w:val="num" w:pos="1134"/>
          </w:tabs>
          <w:ind w:left="1134" w:hanging="284"/>
        </w:pPr>
        <w:rPr>
          <w:rFonts w:ascii="Verdana" w:hAnsi="Verdana" w:cs="Times New Roman" w:hint="default"/>
          <w:b/>
          <w:i w:val="0"/>
          <w:color w:val="8BAF2E"/>
          <w:w w:val="130"/>
          <w:sz w:val="24"/>
          <w:vertAlign w:val="subscript"/>
        </w:rPr>
      </w:lvl>
    </w:lvlOverride>
    <w:lvlOverride w:ilvl="4">
      <w:lvl w:ilvl="4">
        <w:start w:val="1"/>
        <w:numFmt w:val="bullet"/>
        <w:lvlRestart w:val="0"/>
        <w:lvlText w:val="—"/>
        <w:lvlJc w:val="left"/>
        <w:pPr>
          <w:tabs>
            <w:tab w:val="num" w:pos="1417"/>
          </w:tabs>
          <w:ind w:left="1417" w:hanging="283"/>
        </w:pPr>
        <w:rPr>
          <w:rFonts w:ascii="Verdana" w:hAnsi="Verdana" w:cs="Times New Roman" w:hint="default"/>
          <w:b/>
          <w:i w:val="0"/>
          <w:color w:val="8BAF2E"/>
          <w:w w:val="130"/>
          <w:sz w:val="24"/>
          <w:vertAlign w:val="subscript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2">
    <w:abstractNumId w:val="0"/>
  </w:num>
  <w:num w:numId="3">
    <w:abstractNumId w:val="3"/>
  </w:num>
  <w:num w:numId="4">
    <w:abstractNumId w:val="17"/>
  </w:num>
  <w:num w:numId="5">
    <w:abstractNumId w:val="19"/>
  </w:num>
  <w:num w:numId="6">
    <w:abstractNumId w:val="22"/>
  </w:num>
  <w:num w:numId="7">
    <w:abstractNumId w:val="18"/>
  </w:num>
  <w:num w:numId="8">
    <w:abstractNumId w:val="16"/>
  </w:num>
  <w:num w:numId="9">
    <w:abstractNumId w:val="11"/>
  </w:num>
  <w:num w:numId="10">
    <w:abstractNumId w:val="5"/>
  </w:num>
  <w:num w:numId="1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styleLockQFSet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 fillcolor="#e0e0e0" strokecolor="#8baf2b">
      <v:fill color="#e0e0e0"/>
      <v:stroke color="#8baf2b"/>
      <o:colormru v:ext="edit" colors="#e0e0e0,#7ab02b,#8baf2b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A3"/>
    <w:rsid w:val="00005ED5"/>
    <w:rsid w:val="00010F7F"/>
    <w:rsid w:val="00012501"/>
    <w:rsid w:val="00012525"/>
    <w:rsid w:val="000133A2"/>
    <w:rsid w:val="00013E0D"/>
    <w:rsid w:val="00014785"/>
    <w:rsid w:val="00015612"/>
    <w:rsid w:val="00016ECF"/>
    <w:rsid w:val="00024C03"/>
    <w:rsid w:val="000323F2"/>
    <w:rsid w:val="000348C5"/>
    <w:rsid w:val="000440F3"/>
    <w:rsid w:val="00050CC9"/>
    <w:rsid w:val="000625A3"/>
    <w:rsid w:val="00063E5B"/>
    <w:rsid w:val="0006550B"/>
    <w:rsid w:val="00071ABB"/>
    <w:rsid w:val="000839F2"/>
    <w:rsid w:val="0008751F"/>
    <w:rsid w:val="0008792F"/>
    <w:rsid w:val="000943DB"/>
    <w:rsid w:val="00095F8C"/>
    <w:rsid w:val="000A1F6E"/>
    <w:rsid w:val="000A234C"/>
    <w:rsid w:val="000A30B8"/>
    <w:rsid w:val="000A4581"/>
    <w:rsid w:val="000A6A8F"/>
    <w:rsid w:val="000B275C"/>
    <w:rsid w:val="000C5293"/>
    <w:rsid w:val="000C7785"/>
    <w:rsid w:val="000D27EB"/>
    <w:rsid w:val="000D41E8"/>
    <w:rsid w:val="000D6660"/>
    <w:rsid w:val="000D70C3"/>
    <w:rsid w:val="000D71A3"/>
    <w:rsid w:val="000E156F"/>
    <w:rsid w:val="000E2449"/>
    <w:rsid w:val="000E4DF8"/>
    <w:rsid w:val="000F0303"/>
    <w:rsid w:val="000F12FE"/>
    <w:rsid w:val="000F38FD"/>
    <w:rsid w:val="000F4E94"/>
    <w:rsid w:val="000F61DE"/>
    <w:rsid w:val="00100B4D"/>
    <w:rsid w:val="0010109D"/>
    <w:rsid w:val="001017E9"/>
    <w:rsid w:val="001044C8"/>
    <w:rsid w:val="00105B00"/>
    <w:rsid w:val="00106C55"/>
    <w:rsid w:val="00107D59"/>
    <w:rsid w:val="00111231"/>
    <w:rsid w:val="00111252"/>
    <w:rsid w:val="0011277B"/>
    <w:rsid w:val="001145FD"/>
    <w:rsid w:val="0011563E"/>
    <w:rsid w:val="00120644"/>
    <w:rsid w:val="00150553"/>
    <w:rsid w:val="00154A1F"/>
    <w:rsid w:val="00157AD6"/>
    <w:rsid w:val="00157FE6"/>
    <w:rsid w:val="00162F3C"/>
    <w:rsid w:val="0016766A"/>
    <w:rsid w:val="00173440"/>
    <w:rsid w:val="00174189"/>
    <w:rsid w:val="0017697A"/>
    <w:rsid w:val="001772B6"/>
    <w:rsid w:val="00177A43"/>
    <w:rsid w:val="00177BB7"/>
    <w:rsid w:val="00181B5D"/>
    <w:rsid w:val="00186D79"/>
    <w:rsid w:val="0019368E"/>
    <w:rsid w:val="00193EBD"/>
    <w:rsid w:val="00196024"/>
    <w:rsid w:val="00197458"/>
    <w:rsid w:val="001A331C"/>
    <w:rsid w:val="001A4E23"/>
    <w:rsid w:val="001A6C9F"/>
    <w:rsid w:val="001B0CCE"/>
    <w:rsid w:val="001C033A"/>
    <w:rsid w:val="001C4329"/>
    <w:rsid w:val="001C5C76"/>
    <w:rsid w:val="001E46AA"/>
    <w:rsid w:val="001E47D4"/>
    <w:rsid w:val="001E4DD3"/>
    <w:rsid w:val="001F317A"/>
    <w:rsid w:val="001F7D76"/>
    <w:rsid w:val="002026E9"/>
    <w:rsid w:val="0020774E"/>
    <w:rsid w:val="0021370B"/>
    <w:rsid w:val="00214AE2"/>
    <w:rsid w:val="0021685F"/>
    <w:rsid w:val="00217E85"/>
    <w:rsid w:val="0022168A"/>
    <w:rsid w:val="002263E7"/>
    <w:rsid w:val="00227ED4"/>
    <w:rsid w:val="0023064F"/>
    <w:rsid w:val="00241D07"/>
    <w:rsid w:val="00242CDF"/>
    <w:rsid w:val="00250179"/>
    <w:rsid w:val="00250B07"/>
    <w:rsid w:val="00256649"/>
    <w:rsid w:val="002630FC"/>
    <w:rsid w:val="002639EB"/>
    <w:rsid w:val="00264E38"/>
    <w:rsid w:val="00265A4F"/>
    <w:rsid w:val="0026674C"/>
    <w:rsid w:val="00266D14"/>
    <w:rsid w:val="0027092E"/>
    <w:rsid w:val="00280F78"/>
    <w:rsid w:val="002860E7"/>
    <w:rsid w:val="00287059"/>
    <w:rsid w:val="00287ECA"/>
    <w:rsid w:val="002925ED"/>
    <w:rsid w:val="002943DD"/>
    <w:rsid w:val="002963CE"/>
    <w:rsid w:val="002A77E2"/>
    <w:rsid w:val="002B24F0"/>
    <w:rsid w:val="002B553E"/>
    <w:rsid w:val="002B7161"/>
    <w:rsid w:val="002C065F"/>
    <w:rsid w:val="002C349C"/>
    <w:rsid w:val="002D152D"/>
    <w:rsid w:val="002D58BF"/>
    <w:rsid w:val="002E3FFE"/>
    <w:rsid w:val="002F3BF2"/>
    <w:rsid w:val="002F7685"/>
    <w:rsid w:val="00315F3F"/>
    <w:rsid w:val="00316C1F"/>
    <w:rsid w:val="003177DB"/>
    <w:rsid w:val="003208FE"/>
    <w:rsid w:val="003234F9"/>
    <w:rsid w:val="003300DE"/>
    <w:rsid w:val="00335D24"/>
    <w:rsid w:val="00336605"/>
    <w:rsid w:val="00362330"/>
    <w:rsid w:val="003651D5"/>
    <w:rsid w:val="0037106B"/>
    <w:rsid w:val="0038026F"/>
    <w:rsid w:val="00384F2B"/>
    <w:rsid w:val="00385113"/>
    <w:rsid w:val="0038567E"/>
    <w:rsid w:val="00387120"/>
    <w:rsid w:val="00390315"/>
    <w:rsid w:val="00391B1E"/>
    <w:rsid w:val="003939C2"/>
    <w:rsid w:val="00393E27"/>
    <w:rsid w:val="003A0991"/>
    <w:rsid w:val="003A3256"/>
    <w:rsid w:val="003A61B0"/>
    <w:rsid w:val="003B2F42"/>
    <w:rsid w:val="003B31FD"/>
    <w:rsid w:val="003B4EE7"/>
    <w:rsid w:val="003B78D4"/>
    <w:rsid w:val="003B7FC1"/>
    <w:rsid w:val="003C0CCF"/>
    <w:rsid w:val="003C0F9C"/>
    <w:rsid w:val="003C7449"/>
    <w:rsid w:val="003E012F"/>
    <w:rsid w:val="003E2151"/>
    <w:rsid w:val="003E23CB"/>
    <w:rsid w:val="003E4190"/>
    <w:rsid w:val="003E4D8F"/>
    <w:rsid w:val="003E5026"/>
    <w:rsid w:val="003E6FE1"/>
    <w:rsid w:val="003E79FE"/>
    <w:rsid w:val="003F6A0F"/>
    <w:rsid w:val="004049DF"/>
    <w:rsid w:val="00414579"/>
    <w:rsid w:val="00420834"/>
    <w:rsid w:val="00421ACA"/>
    <w:rsid w:val="00424B50"/>
    <w:rsid w:val="00426C56"/>
    <w:rsid w:val="00435B1A"/>
    <w:rsid w:val="00442DEF"/>
    <w:rsid w:val="00444087"/>
    <w:rsid w:val="00444CF6"/>
    <w:rsid w:val="004474C9"/>
    <w:rsid w:val="004475B7"/>
    <w:rsid w:val="00447741"/>
    <w:rsid w:val="004532CE"/>
    <w:rsid w:val="00453B40"/>
    <w:rsid w:val="0046507B"/>
    <w:rsid w:val="00465C27"/>
    <w:rsid w:val="004660F0"/>
    <w:rsid w:val="00472BE6"/>
    <w:rsid w:val="00472E97"/>
    <w:rsid w:val="00474889"/>
    <w:rsid w:val="00475AD1"/>
    <w:rsid w:val="0048500D"/>
    <w:rsid w:val="00485986"/>
    <w:rsid w:val="00496E1D"/>
    <w:rsid w:val="004A047A"/>
    <w:rsid w:val="004A6068"/>
    <w:rsid w:val="004B4951"/>
    <w:rsid w:val="004B717B"/>
    <w:rsid w:val="004C14E6"/>
    <w:rsid w:val="004C57F8"/>
    <w:rsid w:val="004C6078"/>
    <w:rsid w:val="004D4F29"/>
    <w:rsid w:val="004D6E22"/>
    <w:rsid w:val="004D730D"/>
    <w:rsid w:val="004E5A5E"/>
    <w:rsid w:val="004E72DD"/>
    <w:rsid w:val="005006CC"/>
    <w:rsid w:val="0050093E"/>
    <w:rsid w:val="00500DE4"/>
    <w:rsid w:val="00503557"/>
    <w:rsid w:val="00503E59"/>
    <w:rsid w:val="00504EA1"/>
    <w:rsid w:val="005155D7"/>
    <w:rsid w:val="005159A8"/>
    <w:rsid w:val="00516CEC"/>
    <w:rsid w:val="0052120D"/>
    <w:rsid w:val="005220E2"/>
    <w:rsid w:val="00526506"/>
    <w:rsid w:val="00526EA8"/>
    <w:rsid w:val="0053028F"/>
    <w:rsid w:val="00535D98"/>
    <w:rsid w:val="00541455"/>
    <w:rsid w:val="0054267F"/>
    <w:rsid w:val="00543186"/>
    <w:rsid w:val="0054579C"/>
    <w:rsid w:val="00545F10"/>
    <w:rsid w:val="00545FB5"/>
    <w:rsid w:val="00546563"/>
    <w:rsid w:val="005609B4"/>
    <w:rsid w:val="00562F9E"/>
    <w:rsid w:val="00571407"/>
    <w:rsid w:val="00576739"/>
    <w:rsid w:val="00577CE0"/>
    <w:rsid w:val="00582BF5"/>
    <w:rsid w:val="00585867"/>
    <w:rsid w:val="005875DE"/>
    <w:rsid w:val="00587622"/>
    <w:rsid w:val="005A0B6F"/>
    <w:rsid w:val="005A3959"/>
    <w:rsid w:val="005B54E7"/>
    <w:rsid w:val="005C2E54"/>
    <w:rsid w:val="005C590C"/>
    <w:rsid w:val="005C6D29"/>
    <w:rsid w:val="005D2B72"/>
    <w:rsid w:val="005D7E1F"/>
    <w:rsid w:val="005E1671"/>
    <w:rsid w:val="005E3E2C"/>
    <w:rsid w:val="005F260E"/>
    <w:rsid w:val="005F2811"/>
    <w:rsid w:val="005F4C2E"/>
    <w:rsid w:val="005F4F5C"/>
    <w:rsid w:val="005F555B"/>
    <w:rsid w:val="00606F50"/>
    <w:rsid w:val="006116CD"/>
    <w:rsid w:val="00625722"/>
    <w:rsid w:val="006304CC"/>
    <w:rsid w:val="00632726"/>
    <w:rsid w:val="00632B85"/>
    <w:rsid w:val="00632EB9"/>
    <w:rsid w:val="00636093"/>
    <w:rsid w:val="00651611"/>
    <w:rsid w:val="006570C6"/>
    <w:rsid w:val="00657D0B"/>
    <w:rsid w:val="006615B8"/>
    <w:rsid w:val="006764AD"/>
    <w:rsid w:val="006820CF"/>
    <w:rsid w:val="00682B90"/>
    <w:rsid w:val="00696B9E"/>
    <w:rsid w:val="00697F36"/>
    <w:rsid w:val="006A3245"/>
    <w:rsid w:val="006A3C6C"/>
    <w:rsid w:val="006A5D76"/>
    <w:rsid w:val="006C0999"/>
    <w:rsid w:val="006D1F70"/>
    <w:rsid w:val="006D3309"/>
    <w:rsid w:val="006D48B3"/>
    <w:rsid w:val="006D5F44"/>
    <w:rsid w:val="006D6A19"/>
    <w:rsid w:val="006D6F42"/>
    <w:rsid w:val="006E03AD"/>
    <w:rsid w:val="006E0BBC"/>
    <w:rsid w:val="006F07FB"/>
    <w:rsid w:val="006F24F6"/>
    <w:rsid w:val="006F27E7"/>
    <w:rsid w:val="006F493E"/>
    <w:rsid w:val="006F7CF9"/>
    <w:rsid w:val="00704CEC"/>
    <w:rsid w:val="00710346"/>
    <w:rsid w:val="0072543D"/>
    <w:rsid w:val="00726D3A"/>
    <w:rsid w:val="00737BEE"/>
    <w:rsid w:val="0074179F"/>
    <w:rsid w:val="00742D31"/>
    <w:rsid w:val="00742DA3"/>
    <w:rsid w:val="00745DDD"/>
    <w:rsid w:val="00746998"/>
    <w:rsid w:val="007543C2"/>
    <w:rsid w:val="00755B67"/>
    <w:rsid w:val="00755F27"/>
    <w:rsid w:val="00761B2F"/>
    <w:rsid w:val="00763F15"/>
    <w:rsid w:val="0077524D"/>
    <w:rsid w:val="00775705"/>
    <w:rsid w:val="00780D07"/>
    <w:rsid w:val="00786157"/>
    <w:rsid w:val="00787073"/>
    <w:rsid w:val="00796C7C"/>
    <w:rsid w:val="007A1D53"/>
    <w:rsid w:val="007A4395"/>
    <w:rsid w:val="007A43D1"/>
    <w:rsid w:val="007A7B36"/>
    <w:rsid w:val="007A7FC9"/>
    <w:rsid w:val="007B0C6B"/>
    <w:rsid w:val="007B3FA7"/>
    <w:rsid w:val="007B50D7"/>
    <w:rsid w:val="007B71A5"/>
    <w:rsid w:val="007C2465"/>
    <w:rsid w:val="007C3AD1"/>
    <w:rsid w:val="007D06C5"/>
    <w:rsid w:val="007E49E4"/>
    <w:rsid w:val="007E7B14"/>
    <w:rsid w:val="007F1C24"/>
    <w:rsid w:val="007F1F11"/>
    <w:rsid w:val="007F26F9"/>
    <w:rsid w:val="00801EDE"/>
    <w:rsid w:val="00817AA1"/>
    <w:rsid w:val="0082228E"/>
    <w:rsid w:val="00833316"/>
    <w:rsid w:val="008418E3"/>
    <w:rsid w:val="008451C6"/>
    <w:rsid w:val="0084635E"/>
    <w:rsid w:val="00851157"/>
    <w:rsid w:val="00861894"/>
    <w:rsid w:val="008644A6"/>
    <w:rsid w:val="0086786E"/>
    <w:rsid w:val="00874369"/>
    <w:rsid w:val="00880D7D"/>
    <w:rsid w:val="00881126"/>
    <w:rsid w:val="00887F96"/>
    <w:rsid w:val="0089385C"/>
    <w:rsid w:val="008945B8"/>
    <w:rsid w:val="008A0923"/>
    <w:rsid w:val="008A1292"/>
    <w:rsid w:val="008A1371"/>
    <w:rsid w:val="008A1D81"/>
    <w:rsid w:val="008A1F55"/>
    <w:rsid w:val="008A38FE"/>
    <w:rsid w:val="008A769F"/>
    <w:rsid w:val="008A7F03"/>
    <w:rsid w:val="008B3919"/>
    <w:rsid w:val="008B4C26"/>
    <w:rsid w:val="008B574A"/>
    <w:rsid w:val="008C3BEC"/>
    <w:rsid w:val="008E0900"/>
    <w:rsid w:val="008E3D14"/>
    <w:rsid w:val="008F0E3D"/>
    <w:rsid w:val="008F1BEB"/>
    <w:rsid w:val="008F2F37"/>
    <w:rsid w:val="00902D90"/>
    <w:rsid w:val="00903342"/>
    <w:rsid w:val="009040B1"/>
    <w:rsid w:val="009110DE"/>
    <w:rsid w:val="00912875"/>
    <w:rsid w:val="00912D2B"/>
    <w:rsid w:val="009215D6"/>
    <w:rsid w:val="009232E4"/>
    <w:rsid w:val="009256FE"/>
    <w:rsid w:val="00932115"/>
    <w:rsid w:val="00935C55"/>
    <w:rsid w:val="00936D4C"/>
    <w:rsid w:val="00936F79"/>
    <w:rsid w:val="00937223"/>
    <w:rsid w:val="0093762B"/>
    <w:rsid w:val="009420EC"/>
    <w:rsid w:val="00942B25"/>
    <w:rsid w:val="009512D4"/>
    <w:rsid w:val="00956388"/>
    <w:rsid w:val="009565A5"/>
    <w:rsid w:val="0095671F"/>
    <w:rsid w:val="009579DC"/>
    <w:rsid w:val="00962A02"/>
    <w:rsid w:val="00971C96"/>
    <w:rsid w:val="00980269"/>
    <w:rsid w:val="0098115E"/>
    <w:rsid w:val="00982223"/>
    <w:rsid w:val="00987A4E"/>
    <w:rsid w:val="00990BC7"/>
    <w:rsid w:val="00991813"/>
    <w:rsid w:val="009928A2"/>
    <w:rsid w:val="00992B2B"/>
    <w:rsid w:val="00994FDD"/>
    <w:rsid w:val="009A01B4"/>
    <w:rsid w:val="009A520A"/>
    <w:rsid w:val="009A7AFD"/>
    <w:rsid w:val="009B190B"/>
    <w:rsid w:val="009B25AE"/>
    <w:rsid w:val="009B371A"/>
    <w:rsid w:val="009B5BB4"/>
    <w:rsid w:val="009B7239"/>
    <w:rsid w:val="009B7308"/>
    <w:rsid w:val="009B7CFB"/>
    <w:rsid w:val="009C7F88"/>
    <w:rsid w:val="009D0F46"/>
    <w:rsid w:val="009E0B10"/>
    <w:rsid w:val="009E3F1B"/>
    <w:rsid w:val="009E550D"/>
    <w:rsid w:val="009F1C2E"/>
    <w:rsid w:val="009F621A"/>
    <w:rsid w:val="00A01BD7"/>
    <w:rsid w:val="00A034F3"/>
    <w:rsid w:val="00A06DAE"/>
    <w:rsid w:val="00A0731A"/>
    <w:rsid w:val="00A16C79"/>
    <w:rsid w:val="00A2295B"/>
    <w:rsid w:val="00A2518E"/>
    <w:rsid w:val="00A313A1"/>
    <w:rsid w:val="00A34B8E"/>
    <w:rsid w:val="00A360D5"/>
    <w:rsid w:val="00A4136C"/>
    <w:rsid w:val="00A44BEB"/>
    <w:rsid w:val="00A47A28"/>
    <w:rsid w:val="00A547F3"/>
    <w:rsid w:val="00A57677"/>
    <w:rsid w:val="00A637BE"/>
    <w:rsid w:val="00A66ED7"/>
    <w:rsid w:val="00A70310"/>
    <w:rsid w:val="00A735F7"/>
    <w:rsid w:val="00A758EF"/>
    <w:rsid w:val="00A77F28"/>
    <w:rsid w:val="00A839CD"/>
    <w:rsid w:val="00AB1508"/>
    <w:rsid w:val="00AC7D85"/>
    <w:rsid w:val="00AD2240"/>
    <w:rsid w:val="00AD4841"/>
    <w:rsid w:val="00AE31B3"/>
    <w:rsid w:val="00AE4BB3"/>
    <w:rsid w:val="00AE7D51"/>
    <w:rsid w:val="00B021AD"/>
    <w:rsid w:val="00B0305C"/>
    <w:rsid w:val="00B05267"/>
    <w:rsid w:val="00B07BD0"/>
    <w:rsid w:val="00B13AD7"/>
    <w:rsid w:val="00B16BAB"/>
    <w:rsid w:val="00B25359"/>
    <w:rsid w:val="00B25DB5"/>
    <w:rsid w:val="00B477CF"/>
    <w:rsid w:val="00B51498"/>
    <w:rsid w:val="00B54FDA"/>
    <w:rsid w:val="00B56598"/>
    <w:rsid w:val="00B63F7B"/>
    <w:rsid w:val="00B678EF"/>
    <w:rsid w:val="00B71098"/>
    <w:rsid w:val="00B83434"/>
    <w:rsid w:val="00B967C1"/>
    <w:rsid w:val="00BA1311"/>
    <w:rsid w:val="00BA4E23"/>
    <w:rsid w:val="00BB0ED8"/>
    <w:rsid w:val="00BB5A09"/>
    <w:rsid w:val="00BC2209"/>
    <w:rsid w:val="00BC3749"/>
    <w:rsid w:val="00BC3B2B"/>
    <w:rsid w:val="00BC4B56"/>
    <w:rsid w:val="00BD4112"/>
    <w:rsid w:val="00BD4962"/>
    <w:rsid w:val="00BD4C49"/>
    <w:rsid w:val="00BD7212"/>
    <w:rsid w:val="00BE03C8"/>
    <w:rsid w:val="00BE08EA"/>
    <w:rsid w:val="00BE0A39"/>
    <w:rsid w:val="00BF3B5D"/>
    <w:rsid w:val="00BF509C"/>
    <w:rsid w:val="00C044C9"/>
    <w:rsid w:val="00C1169F"/>
    <w:rsid w:val="00C123FF"/>
    <w:rsid w:val="00C16322"/>
    <w:rsid w:val="00C205CC"/>
    <w:rsid w:val="00C22D96"/>
    <w:rsid w:val="00C26769"/>
    <w:rsid w:val="00C31B05"/>
    <w:rsid w:val="00C31B28"/>
    <w:rsid w:val="00C31E31"/>
    <w:rsid w:val="00C36191"/>
    <w:rsid w:val="00C42875"/>
    <w:rsid w:val="00C56572"/>
    <w:rsid w:val="00C61014"/>
    <w:rsid w:val="00C653E9"/>
    <w:rsid w:val="00C67D99"/>
    <w:rsid w:val="00C70BB5"/>
    <w:rsid w:val="00C775D9"/>
    <w:rsid w:val="00C7789E"/>
    <w:rsid w:val="00C80F41"/>
    <w:rsid w:val="00C84181"/>
    <w:rsid w:val="00C872ED"/>
    <w:rsid w:val="00C878AE"/>
    <w:rsid w:val="00C93F8E"/>
    <w:rsid w:val="00C93FBA"/>
    <w:rsid w:val="00C94CE5"/>
    <w:rsid w:val="00C95438"/>
    <w:rsid w:val="00CA1932"/>
    <w:rsid w:val="00CA3BF3"/>
    <w:rsid w:val="00CA4CC2"/>
    <w:rsid w:val="00CA63D6"/>
    <w:rsid w:val="00CA7D6A"/>
    <w:rsid w:val="00CB17B6"/>
    <w:rsid w:val="00CB40BD"/>
    <w:rsid w:val="00CB79B6"/>
    <w:rsid w:val="00CC06D7"/>
    <w:rsid w:val="00CC2138"/>
    <w:rsid w:val="00CC75E0"/>
    <w:rsid w:val="00CD27E2"/>
    <w:rsid w:val="00CD58FC"/>
    <w:rsid w:val="00CD6C09"/>
    <w:rsid w:val="00CE02EA"/>
    <w:rsid w:val="00CE254E"/>
    <w:rsid w:val="00CE2585"/>
    <w:rsid w:val="00CE729E"/>
    <w:rsid w:val="00CF1EBB"/>
    <w:rsid w:val="00CF48B3"/>
    <w:rsid w:val="00CF5B69"/>
    <w:rsid w:val="00CF72F9"/>
    <w:rsid w:val="00D023C3"/>
    <w:rsid w:val="00D06C87"/>
    <w:rsid w:val="00D10D3A"/>
    <w:rsid w:val="00D1370A"/>
    <w:rsid w:val="00D20347"/>
    <w:rsid w:val="00D211E6"/>
    <w:rsid w:val="00D21D9C"/>
    <w:rsid w:val="00D22F94"/>
    <w:rsid w:val="00D2489D"/>
    <w:rsid w:val="00D272F0"/>
    <w:rsid w:val="00D36CD5"/>
    <w:rsid w:val="00D40567"/>
    <w:rsid w:val="00D44A2A"/>
    <w:rsid w:val="00D50048"/>
    <w:rsid w:val="00D53445"/>
    <w:rsid w:val="00D54563"/>
    <w:rsid w:val="00D5716E"/>
    <w:rsid w:val="00D57F34"/>
    <w:rsid w:val="00D71493"/>
    <w:rsid w:val="00D763AB"/>
    <w:rsid w:val="00D77E99"/>
    <w:rsid w:val="00D87429"/>
    <w:rsid w:val="00D9759E"/>
    <w:rsid w:val="00DA1B18"/>
    <w:rsid w:val="00DA1B28"/>
    <w:rsid w:val="00DA6BFE"/>
    <w:rsid w:val="00DA7965"/>
    <w:rsid w:val="00DB04F8"/>
    <w:rsid w:val="00DB4CE9"/>
    <w:rsid w:val="00DB5B5F"/>
    <w:rsid w:val="00DC11DE"/>
    <w:rsid w:val="00DC1816"/>
    <w:rsid w:val="00DC1B7F"/>
    <w:rsid w:val="00DC4BE3"/>
    <w:rsid w:val="00DD4A83"/>
    <w:rsid w:val="00DD5BDC"/>
    <w:rsid w:val="00DD7F98"/>
    <w:rsid w:val="00DE5491"/>
    <w:rsid w:val="00DF6FBE"/>
    <w:rsid w:val="00E03D07"/>
    <w:rsid w:val="00E0445E"/>
    <w:rsid w:val="00E13A00"/>
    <w:rsid w:val="00E15469"/>
    <w:rsid w:val="00E15EF5"/>
    <w:rsid w:val="00E27AB9"/>
    <w:rsid w:val="00E31F86"/>
    <w:rsid w:val="00E351CB"/>
    <w:rsid w:val="00E36E72"/>
    <w:rsid w:val="00E6119D"/>
    <w:rsid w:val="00E652CE"/>
    <w:rsid w:val="00E71AC9"/>
    <w:rsid w:val="00E71DE7"/>
    <w:rsid w:val="00E72436"/>
    <w:rsid w:val="00E74D94"/>
    <w:rsid w:val="00E80713"/>
    <w:rsid w:val="00E93F1F"/>
    <w:rsid w:val="00EA5B65"/>
    <w:rsid w:val="00EA6947"/>
    <w:rsid w:val="00EA6D26"/>
    <w:rsid w:val="00EA73E0"/>
    <w:rsid w:val="00EB0087"/>
    <w:rsid w:val="00EB6B4E"/>
    <w:rsid w:val="00EC1D7A"/>
    <w:rsid w:val="00EC294A"/>
    <w:rsid w:val="00EC55B6"/>
    <w:rsid w:val="00EC67B9"/>
    <w:rsid w:val="00EC776B"/>
    <w:rsid w:val="00ED372D"/>
    <w:rsid w:val="00EE47DE"/>
    <w:rsid w:val="00EE6769"/>
    <w:rsid w:val="00EF037A"/>
    <w:rsid w:val="00EF1040"/>
    <w:rsid w:val="00EF1159"/>
    <w:rsid w:val="00EF4EFD"/>
    <w:rsid w:val="00EF7A14"/>
    <w:rsid w:val="00F00E7C"/>
    <w:rsid w:val="00F01041"/>
    <w:rsid w:val="00F0388F"/>
    <w:rsid w:val="00F06045"/>
    <w:rsid w:val="00F060C6"/>
    <w:rsid w:val="00F11BD4"/>
    <w:rsid w:val="00F13B4F"/>
    <w:rsid w:val="00F159BD"/>
    <w:rsid w:val="00F16334"/>
    <w:rsid w:val="00F232AD"/>
    <w:rsid w:val="00F32092"/>
    <w:rsid w:val="00F362DC"/>
    <w:rsid w:val="00F37B23"/>
    <w:rsid w:val="00F43F43"/>
    <w:rsid w:val="00F45801"/>
    <w:rsid w:val="00F4583E"/>
    <w:rsid w:val="00F45D3B"/>
    <w:rsid w:val="00F46095"/>
    <w:rsid w:val="00F4660A"/>
    <w:rsid w:val="00F57B1B"/>
    <w:rsid w:val="00F61652"/>
    <w:rsid w:val="00F76094"/>
    <w:rsid w:val="00F830A9"/>
    <w:rsid w:val="00F86A89"/>
    <w:rsid w:val="00F87B2B"/>
    <w:rsid w:val="00F90288"/>
    <w:rsid w:val="00F94310"/>
    <w:rsid w:val="00F947F7"/>
    <w:rsid w:val="00FA4857"/>
    <w:rsid w:val="00FB0606"/>
    <w:rsid w:val="00FB0D68"/>
    <w:rsid w:val="00FB421A"/>
    <w:rsid w:val="00FC04EA"/>
    <w:rsid w:val="00FC4738"/>
    <w:rsid w:val="00FD551D"/>
    <w:rsid w:val="00FE0BBC"/>
    <w:rsid w:val="00FE2215"/>
    <w:rsid w:val="00FF3D55"/>
    <w:rsid w:val="00FF6191"/>
    <w:rsid w:val="00FF7994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e0e0e0" strokecolor="#8baf2b">
      <v:fill color="#e0e0e0"/>
      <v:stroke color="#8baf2b"/>
      <o:colormru v:ext="edit" colors="#e0e0e0,#7ab02b,#8baf2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F3C"/>
    <w:rPr>
      <w:kern w:val="20"/>
      <w:szCs w:val="24"/>
      <w:lang w:val="en-GB" w:eastAsia="en-US"/>
    </w:rPr>
  </w:style>
  <w:style w:type="paragraph" w:styleId="Overskrift1">
    <w:name w:val="heading 1"/>
    <w:next w:val="Brdtekst"/>
    <w:qFormat/>
    <w:rsid w:val="00CE02EA"/>
    <w:pPr>
      <w:keepNext/>
      <w:keepLines/>
      <w:numPr>
        <w:numId w:val="6"/>
      </w:numPr>
      <w:suppressAutoHyphens/>
      <w:spacing w:before="480" w:after="180"/>
      <w:outlineLvl w:val="0"/>
    </w:pPr>
    <w:rPr>
      <w:kern w:val="20"/>
      <w:sz w:val="32"/>
      <w:szCs w:val="24"/>
      <w:lang w:val="en-GB" w:eastAsia="en-US"/>
    </w:rPr>
  </w:style>
  <w:style w:type="paragraph" w:styleId="Overskrift2">
    <w:name w:val="heading 2"/>
    <w:next w:val="Brdtekst"/>
    <w:qFormat/>
    <w:rsid w:val="00CE02EA"/>
    <w:pPr>
      <w:keepNext/>
      <w:keepLines/>
      <w:numPr>
        <w:ilvl w:val="1"/>
        <w:numId w:val="6"/>
      </w:numPr>
      <w:suppressAutoHyphens/>
      <w:spacing w:before="400" w:after="180"/>
      <w:ind w:left="0"/>
      <w:outlineLvl w:val="1"/>
    </w:pPr>
    <w:rPr>
      <w:kern w:val="20"/>
      <w:sz w:val="28"/>
      <w:szCs w:val="24"/>
      <w:lang w:val="en-GB" w:eastAsia="en-US"/>
    </w:rPr>
  </w:style>
  <w:style w:type="paragraph" w:styleId="Overskrift3">
    <w:name w:val="heading 3"/>
    <w:next w:val="Brdtekst"/>
    <w:qFormat/>
    <w:rsid w:val="00CE02EA"/>
    <w:pPr>
      <w:keepNext/>
      <w:keepLines/>
      <w:numPr>
        <w:ilvl w:val="2"/>
        <w:numId w:val="6"/>
      </w:numPr>
      <w:suppressAutoHyphens/>
      <w:spacing w:before="400" w:after="180"/>
      <w:outlineLvl w:val="2"/>
    </w:pPr>
    <w:rPr>
      <w:kern w:val="20"/>
      <w:sz w:val="24"/>
      <w:szCs w:val="24"/>
      <w:lang w:val="en-GB" w:eastAsia="en-US"/>
    </w:rPr>
  </w:style>
  <w:style w:type="paragraph" w:styleId="Overskrift4">
    <w:name w:val="heading 4"/>
    <w:next w:val="Brdtekst"/>
    <w:qFormat/>
    <w:rsid w:val="00CE02EA"/>
    <w:pPr>
      <w:keepNext/>
      <w:keepLines/>
      <w:numPr>
        <w:ilvl w:val="3"/>
        <w:numId w:val="6"/>
      </w:numPr>
      <w:suppressAutoHyphens/>
      <w:spacing w:before="400" w:after="180"/>
      <w:outlineLvl w:val="3"/>
    </w:pPr>
    <w:rPr>
      <w:b/>
      <w:kern w:val="20"/>
      <w:sz w:val="22"/>
      <w:szCs w:val="24"/>
      <w:lang w:val="en-GB" w:eastAsia="en-US"/>
    </w:rPr>
  </w:style>
  <w:style w:type="paragraph" w:styleId="Overskrift5">
    <w:name w:val="heading 5"/>
    <w:next w:val="Brdtekst"/>
    <w:rsid w:val="00CE02EA"/>
    <w:pPr>
      <w:keepNext/>
      <w:keepLines/>
      <w:numPr>
        <w:ilvl w:val="4"/>
        <w:numId w:val="6"/>
      </w:numPr>
      <w:suppressAutoHyphens/>
      <w:spacing w:before="400" w:after="180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semiHidden/>
    <w:qFormat/>
    <w:rsid w:val="00CE02EA"/>
    <w:pPr>
      <w:keepNext/>
      <w:keepLines/>
      <w:numPr>
        <w:ilvl w:val="5"/>
        <w:numId w:val="6"/>
      </w:numPr>
      <w:suppressAutoHyphens/>
      <w:spacing w:before="320" w:after="180"/>
      <w:outlineLvl w:val="5"/>
    </w:pPr>
    <w:rPr>
      <w:kern w:val="20"/>
      <w:szCs w:val="24"/>
      <w:lang w:val="en-GB" w:eastAsia="en-US"/>
    </w:rPr>
  </w:style>
  <w:style w:type="paragraph" w:styleId="Overskrift7">
    <w:name w:val="heading 7"/>
    <w:next w:val="Brdtekst"/>
    <w:semiHidden/>
    <w:qFormat/>
    <w:rsid w:val="00CE02EA"/>
    <w:pPr>
      <w:keepNext/>
      <w:keepLines/>
      <w:numPr>
        <w:ilvl w:val="6"/>
        <w:numId w:val="6"/>
      </w:numPr>
      <w:suppressAutoHyphens/>
      <w:spacing w:before="320" w:after="180"/>
      <w:outlineLvl w:val="6"/>
    </w:pPr>
    <w:rPr>
      <w:kern w:val="20"/>
      <w:szCs w:val="24"/>
      <w:lang w:val="en-GB" w:eastAsia="en-US"/>
    </w:rPr>
  </w:style>
  <w:style w:type="paragraph" w:styleId="Overskrift8">
    <w:name w:val="heading 8"/>
    <w:next w:val="Brdtekst"/>
    <w:semiHidden/>
    <w:qFormat/>
    <w:rsid w:val="00CE02EA"/>
    <w:pPr>
      <w:keepNext/>
      <w:keepLines/>
      <w:numPr>
        <w:ilvl w:val="7"/>
        <w:numId w:val="6"/>
      </w:numPr>
      <w:suppressAutoHyphens/>
      <w:spacing w:before="320" w:after="180"/>
      <w:outlineLvl w:val="7"/>
    </w:pPr>
    <w:rPr>
      <w:kern w:val="20"/>
      <w:szCs w:val="24"/>
      <w:lang w:val="en-GB" w:eastAsia="en-US"/>
    </w:rPr>
  </w:style>
  <w:style w:type="paragraph" w:styleId="Overskrift9">
    <w:name w:val="heading 9"/>
    <w:next w:val="Brdtekst"/>
    <w:semiHidden/>
    <w:qFormat/>
    <w:rsid w:val="00CE02EA"/>
    <w:pPr>
      <w:keepNext/>
      <w:keepLines/>
      <w:numPr>
        <w:ilvl w:val="8"/>
        <w:numId w:val="6"/>
      </w:numPr>
      <w:suppressAutoHyphens/>
      <w:spacing w:before="320" w:after="180"/>
      <w:outlineLvl w:val="8"/>
    </w:pPr>
    <w:rPr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CF72F9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rsid w:val="00385113"/>
    <w:rPr>
      <w:i/>
    </w:rPr>
  </w:style>
  <w:style w:type="paragraph" w:styleId="Sluthilsen">
    <w:name w:val="Closing"/>
    <w:basedOn w:val="Brdtekst"/>
    <w:next w:val="Underskrift"/>
    <w:rsid w:val="00385113"/>
    <w:pPr>
      <w:keepNext/>
      <w:keepLines/>
      <w:spacing w:before="480" w:after="0" w:line="360" w:lineRule="auto"/>
    </w:pPr>
  </w:style>
  <w:style w:type="character" w:styleId="Kommentarhenvisning">
    <w:name w:val="annotation reference"/>
    <w:basedOn w:val="Standardskrifttypeiafsnit"/>
    <w:semiHidden/>
    <w:rsid w:val="00385113"/>
    <w:rPr>
      <w:color w:val="auto"/>
      <w:sz w:val="24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semiHidden/>
    <w:qFormat/>
    <w:rsid w:val="00385113"/>
    <w:rPr>
      <w:i w:val="0"/>
      <w:iCs w:val="0"/>
      <w:lang w:val="en-GB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  <w:lang w:val="en-GB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6A3245"/>
    <w:rPr>
      <w:color w:val="8BAF2E"/>
      <w:u w:val="single"/>
      <w:lang w:val="en-GB"/>
    </w:rPr>
  </w:style>
  <w:style w:type="paragraph" w:styleId="Sidefod">
    <w:name w:val="footer"/>
    <w:basedOn w:val="Brdtekst"/>
    <w:link w:val="SidefodTegn"/>
    <w:rsid w:val="00DD7F98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  <w:lang w:val="en-GB"/>
    </w:rPr>
  </w:style>
  <w:style w:type="paragraph" w:styleId="Fodnotetekst">
    <w:name w:val="footnote text"/>
    <w:basedOn w:val="Brdtekst"/>
    <w:semiHidden/>
    <w:rsid w:val="001145F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paragraph" w:styleId="Sidehoved">
    <w:name w:val="header"/>
    <w:basedOn w:val="Brdtekst"/>
    <w:rsid w:val="00BF509C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styleId="HTML-akronym">
    <w:name w:val="HTML Acronym"/>
    <w:basedOn w:val="Standardskrifttypeiafsnit"/>
    <w:semiHidden/>
    <w:rsid w:val="00385113"/>
    <w:rPr>
      <w:lang w:val="en-GB"/>
    </w:rPr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  <w:lang w:val="en-GB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24"/>
      <w:szCs w:val="24"/>
      <w:lang w:val="en-GB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  <w:lang w:val="en-GB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24"/>
      <w:szCs w:val="24"/>
      <w:lang w:val="en-GB"/>
    </w:rPr>
  </w:style>
  <w:style w:type="paragraph" w:styleId="FormateretHTML">
    <w:name w:val="HTML Preformatted"/>
    <w:basedOn w:val="Normal"/>
    <w:link w:val="FormateretHTMLTegn"/>
    <w:uiPriority w:val="99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  <w:lang w:val="en-GB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24"/>
      <w:szCs w:val="24"/>
      <w:lang w:val="en-GB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  <w:lang w:val="en-GB"/>
    </w:rPr>
  </w:style>
  <w:style w:type="character" w:styleId="Hyperlink">
    <w:name w:val="Hyperlink"/>
    <w:basedOn w:val="Standardskrifttypeiafsnit"/>
    <w:uiPriority w:val="99"/>
    <w:rsid w:val="006A3245"/>
    <w:rPr>
      <w:u w:val="single"/>
      <w:lang w:val="en-GB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-indholdsfortegnelse"/>
    <w:next w:val="Indeks1"/>
    <w:semiHidden/>
    <w:rsid w:val="00385113"/>
    <w:rPr>
      <w:sz w:val="32"/>
    </w:rPr>
  </w:style>
  <w:style w:type="character" w:styleId="Linjenummer">
    <w:name w:val="line number"/>
    <w:basedOn w:val="Standardskrifttypeiafsnit"/>
    <w:semiHidden/>
    <w:rsid w:val="00385113"/>
    <w:rPr>
      <w:lang w:val="en-GB"/>
    </w:rPr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Normal"/>
    <w:qFormat/>
    <w:rsid w:val="005E1671"/>
    <w:pPr>
      <w:numPr>
        <w:numId w:val="4"/>
      </w:numPr>
      <w:spacing w:after="180" w:line="240" w:lineRule="exact"/>
      <w:ind w:left="284" w:hanging="284"/>
    </w:pPr>
    <w:rPr>
      <w:kern w:val="0"/>
      <w:lang w:eastAsia="da-DK"/>
    </w:rPr>
  </w:style>
  <w:style w:type="paragraph" w:styleId="Opstilling-punkttegn2">
    <w:name w:val="List Bullet 2"/>
    <w:basedOn w:val="Opstilling-punkttegn"/>
    <w:rsid w:val="0095671F"/>
    <w:pPr>
      <w:numPr>
        <w:ilvl w:val="1"/>
      </w:numPr>
    </w:pPr>
  </w:style>
  <w:style w:type="paragraph" w:styleId="Opstilling-punkttegn3">
    <w:name w:val="List Bullet 3"/>
    <w:basedOn w:val="Opstilling-punkttegn"/>
    <w:rsid w:val="0095671F"/>
    <w:pPr>
      <w:numPr>
        <w:ilvl w:val="2"/>
      </w:numPr>
    </w:pPr>
  </w:style>
  <w:style w:type="paragraph" w:styleId="Opstilling-punkttegn4">
    <w:name w:val="List Bullet 4"/>
    <w:basedOn w:val="Opstilling-punkttegn"/>
    <w:rsid w:val="0095671F"/>
    <w:pPr>
      <w:numPr>
        <w:ilvl w:val="3"/>
      </w:numPr>
    </w:pPr>
  </w:style>
  <w:style w:type="paragraph" w:styleId="Opstilling-punkttegn5">
    <w:name w:val="List Bullet 5"/>
    <w:basedOn w:val="Opstilling-punkttegn"/>
    <w:rsid w:val="0095671F"/>
    <w:pPr>
      <w:numPr>
        <w:ilvl w:val="4"/>
      </w:numPr>
    </w:pPr>
  </w:style>
  <w:style w:type="paragraph" w:styleId="Opstilling-forts">
    <w:name w:val="List Continue"/>
    <w:basedOn w:val="Normal"/>
    <w:semiHidden/>
    <w:rsid w:val="002D58BF"/>
    <w:pPr>
      <w:spacing w:after="180"/>
      <w:ind w:left="284"/>
    </w:pPr>
  </w:style>
  <w:style w:type="paragraph" w:styleId="Opstilling-forts2">
    <w:name w:val="List Continue 2"/>
    <w:basedOn w:val="Normal"/>
    <w:semiHidden/>
    <w:rsid w:val="002D58BF"/>
    <w:pPr>
      <w:spacing w:after="180"/>
      <w:ind w:left="567"/>
    </w:pPr>
  </w:style>
  <w:style w:type="paragraph" w:styleId="Opstilling-forts3">
    <w:name w:val="List Continue 3"/>
    <w:basedOn w:val="Normal"/>
    <w:semiHidden/>
    <w:rsid w:val="002D58BF"/>
    <w:pPr>
      <w:spacing w:after="180"/>
      <w:ind w:left="851"/>
    </w:pPr>
  </w:style>
  <w:style w:type="paragraph" w:styleId="Opstilling-forts4">
    <w:name w:val="List Continue 4"/>
    <w:basedOn w:val="Normal"/>
    <w:semiHidden/>
    <w:rsid w:val="002D58BF"/>
    <w:pPr>
      <w:spacing w:after="180"/>
      <w:ind w:left="1134"/>
    </w:pPr>
  </w:style>
  <w:style w:type="paragraph" w:styleId="Opstilling-forts5">
    <w:name w:val="List Continue 5"/>
    <w:basedOn w:val="Normal"/>
    <w:semiHidden/>
    <w:rsid w:val="002D58BF"/>
    <w:pPr>
      <w:spacing w:after="180"/>
      <w:ind w:left="1418"/>
    </w:pPr>
  </w:style>
  <w:style w:type="paragraph" w:styleId="Opstilling-talellerbogst">
    <w:name w:val="List Number"/>
    <w:basedOn w:val="Normal"/>
    <w:qFormat/>
    <w:rsid w:val="00CB40BD"/>
    <w:pPr>
      <w:numPr>
        <w:numId w:val="7"/>
      </w:numPr>
      <w:spacing w:after="180"/>
    </w:pPr>
  </w:style>
  <w:style w:type="paragraph" w:styleId="Opstilling-talellerbogst2">
    <w:name w:val="List Number 2"/>
    <w:basedOn w:val="Brdtekst"/>
    <w:rsid w:val="00CB40BD"/>
    <w:pPr>
      <w:numPr>
        <w:ilvl w:val="1"/>
        <w:numId w:val="7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CB40BD"/>
    <w:pPr>
      <w:numPr>
        <w:ilvl w:val="2"/>
        <w:numId w:val="7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CB40BD"/>
    <w:pPr>
      <w:numPr>
        <w:ilvl w:val="3"/>
        <w:numId w:val="7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CB40BD"/>
    <w:pPr>
      <w:numPr>
        <w:ilvl w:val="4"/>
        <w:numId w:val="7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semiHidden/>
    <w:rsid w:val="00385113"/>
    <w:rPr>
      <w:sz w:val="18"/>
      <w:lang w:val="en-GB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Kopitil"/>
    <w:rsid w:val="00385113"/>
    <w:pPr>
      <w:keepLines/>
      <w:spacing w:before="560" w:after="0" w:line="360" w:lineRule="auto"/>
    </w:pPr>
  </w:style>
  <w:style w:type="character" w:styleId="Strk">
    <w:name w:val="Strong"/>
    <w:basedOn w:val="Standardskrifttypeiafsnit"/>
    <w:semiHidden/>
    <w:qFormat/>
    <w:rsid w:val="00385113"/>
    <w:rPr>
      <w:b w:val="0"/>
      <w:bCs w:val="0"/>
    </w:rPr>
  </w:style>
  <w:style w:type="paragraph" w:styleId="Undertitel">
    <w:name w:val="Subtitle"/>
    <w:basedOn w:val="Titel"/>
    <w:next w:val="Brdtekst"/>
    <w:semiHidden/>
    <w:unhideWhenUsed/>
    <w:rsid w:val="00385113"/>
    <w:pPr>
      <w:pageBreakBefore w:val="0"/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semiHidden/>
    <w:unhideWhenUsed/>
    <w:rsid w:val="00385113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6E03A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26674C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rsid w:val="0026674C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rsid w:val="0026674C"/>
    <w:pPr>
      <w:ind w:left="851"/>
    </w:pPr>
  </w:style>
  <w:style w:type="paragraph" w:styleId="Indholdsfortegnelse5">
    <w:name w:val="toc 5"/>
    <w:basedOn w:val="Indholdsfortegnelse3"/>
    <w:next w:val="Brdtekst"/>
    <w:semiHidden/>
    <w:rsid w:val="00385113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85113"/>
    <w:pPr>
      <w:ind w:left="1134"/>
    </w:pPr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CF72F9"/>
    <w:pPr>
      <w:numPr>
        <w:numId w:val="11"/>
      </w:numPr>
    </w:pPr>
  </w:style>
  <w:style w:type="numbering" w:styleId="1ai">
    <w:name w:val="Outline List 1"/>
    <w:basedOn w:val="Ingenoversigt"/>
    <w:semiHidden/>
    <w:rsid w:val="00CF72F9"/>
    <w:pPr>
      <w:numPr>
        <w:numId w:val="2"/>
      </w:numPr>
    </w:pPr>
  </w:style>
  <w:style w:type="numbering" w:styleId="ArtikelSektion">
    <w:name w:val="Outline List 3"/>
    <w:basedOn w:val="Ingenoversigt"/>
    <w:semiHidden/>
    <w:rsid w:val="00CF72F9"/>
    <w:pPr>
      <w:numPr>
        <w:numId w:val="3"/>
      </w:numPr>
    </w:pPr>
  </w:style>
  <w:style w:type="table" w:styleId="Tabel-3D-effekter1">
    <w:name w:val="Table 3D effects 1"/>
    <w:basedOn w:val="Tabel-Normal"/>
    <w:semiHidden/>
    <w:rsid w:val="00CF72F9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CF72F9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21370B"/>
    <w:rPr>
      <w:sz w:val="16"/>
      <w:szCs w:val="24"/>
      <w:lang w:val="en-GB" w:eastAsia="en-US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el-Gitter1">
    <w:name w:val="Table Grid 1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CF72F9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CF72F9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CF72F9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CF72F9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CF72F9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verskriftfed">
    <w:name w:val="Overskrift fed"/>
    <w:basedOn w:val="Brdtekst"/>
    <w:next w:val="Brdtekst"/>
    <w:semiHidden/>
    <w:rsid w:val="00CF72F9"/>
    <w:pPr>
      <w:keepNext/>
      <w:spacing w:before="400"/>
    </w:pPr>
    <w:rPr>
      <w:b/>
    </w:rPr>
  </w:style>
  <w:style w:type="paragraph" w:customStyle="1" w:styleId="Brdteksthngende">
    <w:name w:val="Brødtekst hængende"/>
    <w:basedOn w:val="Brdtekst"/>
    <w:semiHidden/>
    <w:unhideWhenUsed/>
    <w:rsid w:val="00CF72F9"/>
    <w:pPr>
      <w:tabs>
        <w:tab w:val="clear" w:pos="283"/>
        <w:tab w:val="left" w:pos="1417"/>
      </w:tabs>
      <w:ind w:left="567" w:hanging="567"/>
    </w:pPr>
  </w:style>
  <w:style w:type="paragraph" w:customStyle="1" w:styleId="Tabelfed">
    <w:name w:val="Tabel fed"/>
    <w:basedOn w:val="Tabel"/>
    <w:qFormat/>
    <w:rsid w:val="00935C55"/>
    <w:pPr>
      <w:keepNext/>
    </w:pPr>
    <w:rPr>
      <w:b/>
    </w:rPr>
  </w:style>
  <w:style w:type="paragraph" w:customStyle="1" w:styleId="Tabel">
    <w:name w:val="Tabel"/>
    <w:basedOn w:val="Brdtekst"/>
    <w:qFormat/>
    <w:rsid w:val="00CF72F9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paragraph" w:customStyle="1" w:styleId="Tabel-opstilling-punkttegn">
    <w:name w:val="Tabel - opstilling - punkttegn"/>
    <w:basedOn w:val="Tabel"/>
    <w:qFormat/>
    <w:rsid w:val="006570C6"/>
    <w:pPr>
      <w:numPr>
        <w:numId w:val="5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6570C6"/>
    <w:pPr>
      <w:numPr>
        <w:ilvl w:val="1"/>
        <w:numId w:val="5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880D7D"/>
    <w:pPr>
      <w:numPr>
        <w:numId w:val="8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880D7D"/>
    <w:pPr>
      <w:numPr>
        <w:ilvl w:val="1"/>
        <w:numId w:val="8"/>
      </w:numPr>
      <w:tabs>
        <w:tab w:val="clear" w:pos="340"/>
        <w:tab w:val="clear" w:pos="907"/>
        <w:tab w:val="clear" w:pos="1191"/>
      </w:tabs>
    </w:pPr>
  </w:style>
  <w:style w:type="paragraph" w:customStyle="1" w:styleId="Tabelkursiv">
    <w:name w:val="Tabel kursiv"/>
    <w:basedOn w:val="Tabel"/>
    <w:rsid w:val="00780D07"/>
    <w:rPr>
      <w:i/>
    </w:rPr>
  </w:style>
  <w:style w:type="paragraph" w:customStyle="1" w:styleId="Illustration">
    <w:name w:val="Illustration"/>
    <w:basedOn w:val="Brdtekst"/>
    <w:next w:val="Billedtekst"/>
    <w:rsid w:val="00CF72F9"/>
    <w:pPr>
      <w:keepNext/>
      <w:spacing w:before="180"/>
    </w:pPr>
  </w:style>
  <w:style w:type="paragraph" w:customStyle="1" w:styleId="Specielkommentar">
    <w:name w:val="Speciel kommentar"/>
    <w:basedOn w:val="Brdtekst"/>
    <w:next w:val="Brdtekst"/>
    <w:rsid w:val="00A16C79"/>
    <w:pPr>
      <w:shd w:val="clear" w:color="auto" w:fill="DBE6E9"/>
    </w:pPr>
  </w:style>
  <w:style w:type="paragraph" w:customStyle="1" w:styleId="Overskrift-indholdsfortegnelse">
    <w:name w:val="Overskrift - indholdsfortegnelse"/>
    <w:basedOn w:val="Titel"/>
    <w:next w:val="Brdtekst"/>
    <w:rsid w:val="00C84181"/>
    <w:pPr>
      <w:pageBreakBefore w:val="0"/>
      <w:spacing w:before="360" w:after="360"/>
    </w:pPr>
    <w:rPr>
      <w:kern w:val="20"/>
      <w:sz w:val="20"/>
    </w:rPr>
  </w:style>
  <w:style w:type="paragraph" w:customStyle="1" w:styleId="Skrm">
    <w:name w:val="Skærm"/>
    <w:basedOn w:val="Brdtekst"/>
    <w:rsid w:val="00DF6FBE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customStyle="1" w:styleId="Adresse">
    <w:name w:val="Adresse"/>
    <w:basedOn w:val="Brdtekst"/>
    <w:rsid w:val="00CF72F9"/>
    <w:pPr>
      <w:keepNext/>
      <w:spacing w:after="0"/>
    </w:pPr>
  </w:style>
  <w:style w:type="paragraph" w:customStyle="1" w:styleId="Attention">
    <w:name w:val="Attention"/>
    <w:basedOn w:val="Adresse"/>
    <w:semiHidden/>
    <w:rsid w:val="00CF72F9"/>
    <w:pPr>
      <w:spacing w:before="360"/>
    </w:pPr>
  </w:style>
  <w:style w:type="paragraph" w:customStyle="1" w:styleId="Emne">
    <w:name w:val="Emne"/>
    <w:basedOn w:val="Brdtekst"/>
    <w:next w:val="Brdtekst"/>
    <w:rsid w:val="00CF72F9"/>
    <w:pPr>
      <w:keepNext/>
      <w:keepLines/>
      <w:spacing w:after="360"/>
    </w:pPr>
    <w:rPr>
      <w:b/>
    </w:rPr>
  </w:style>
  <w:style w:type="paragraph" w:customStyle="1" w:styleId="Kopitil">
    <w:name w:val="Kopi til"/>
    <w:basedOn w:val="Brdtekst"/>
    <w:next w:val="Bilag"/>
    <w:rsid w:val="00CF72F9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customStyle="1" w:styleId="Bilag">
    <w:name w:val="Bilag"/>
    <w:basedOn w:val="Brdtekst"/>
    <w:rsid w:val="00CF72F9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customStyle="1" w:styleId="Logo">
    <w:name w:val="Logo"/>
    <w:basedOn w:val="Sidehoved"/>
    <w:rsid w:val="003E23CB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character" w:customStyle="1" w:styleId="Courier">
    <w:name w:val="Courier"/>
    <w:basedOn w:val="Standardskrifttypeiafsnit"/>
    <w:semiHidden/>
    <w:rsid w:val="00BD4C49"/>
    <w:rPr>
      <w:rFonts w:ascii="Courier New" w:hAnsi="Courier New"/>
      <w:color w:val="auto"/>
      <w:sz w:val="16"/>
      <w:lang w:val="en-GB"/>
    </w:rPr>
  </w:style>
  <w:style w:type="paragraph" w:customStyle="1" w:styleId="Formular">
    <w:name w:val="Formular"/>
    <w:basedOn w:val="Brdtekst"/>
    <w:semiHidden/>
    <w:rsid w:val="00E15EF5"/>
    <w:pPr>
      <w:spacing w:after="0"/>
    </w:pPr>
    <w:rPr>
      <w:b/>
      <w:sz w:val="16"/>
    </w:rPr>
  </w:style>
  <w:style w:type="numbering" w:customStyle="1" w:styleId="BasisOpstillingOverskrift">
    <w:name w:val="Basis_Opstilling_Overskrift"/>
    <w:basedOn w:val="Ingenoversigt"/>
    <w:semiHidden/>
    <w:rsid w:val="00CE02EA"/>
    <w:pPr>
      <w:numPr>
        <w:numId w:val="6"/>
      </w:numPr>
    </w:pPr>
  </w:style>
  <w:style w:type="paragraph" w:customStyle="1" w:styleId="Logo-kunde">
    <w:name w:val="Logo - kunde"/>
    <w:basedOn w:val="Sidehoved"/>
    <w:rsid w:val="0020774E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paragraph" w:customStyle="1" w:styleId="Sidehoved-metavenstre">
    <w:name w:val="Sidehoved - meta venstre"/>
    <w:basedOn w:val="Sidehoved"/>
    <w:rsid w:val="008E3D14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paragraph" w:customStyle="1" w:styleId="MappeforsideTitel-linje1">
    <w:name w:val="Mappeforside Titel-linje 1"/>
    <w:basedOn w:val="Titel"/>
    <w:next w:val="MappeforsideTitel-linje2"/>
    <w:rsid w:val="0019368E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Sidefod-metahjre">
    <w:name w:val="Sidefod - meta højre"/>
    <w:basedOn w:val="Sidefod"/>
    <w:semiHidden/>
    <w:rsid w:val="00EF037A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fod-metavenstre">
    <w:name w:val="Sidefod - meta venstre"/>
    <w:basedOn w:val="Sidefod"/>
    <w:semiHidden/>
    <w:rsid w:val="00EF037A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numbering" w:customStyle="1" w:styleId="BasisOpstillingPunkt">
    <w:name w:val="Basis_Opstilling_Punkt"/>
    <w:basedOn w:val="Ingenoversigt"/>
    <w:semiHidden/>
    <w:rsid w:val="00F90288"/>
    <w:pPr>
      <w:numPr>
        <w:numId w:val="4"/>
      </w:numPr>
    </w:pPr>
  </w:style>
  <w:style w:type="numbering" w:customStyle="1" w:styleId="BasisOpstillingPunktTabel">
    <w:name w:val="Basis_Opstilling_Punkt_Tabel"/>
    <w:basedOn w:val="Ingenoversigt"/>
    <w:semiHidden/>
    <w:rsid w:val="00880D7D"/>
    <w:pPr>
      <w:numPr>
        <w:numId w:val="5"/>
      </w:numPr>
    </w:pPr>
  </w:style>
  <w:style w:type="paragraph" w:customStyle="1" w:styleId="MappeforsideTitel-linje2">
    <w:name w:val="Mappeforside Titel-linje 2"/>
    <w:basedOn w:val="MappeforsideTitel-linje1"/>
    <w:next w:val="MappeforsideTitel-linje3"/>
    <w:rsid w:val="0019368E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4D730D"/>
    <w:rPr>
      <w:color w:val="8BAF2E"/>
    </w:rPr>
  </w:style>
  <w:style w:type="table" w:styleId="Lysskygge-fremhvningsfarve3">
    <w:name w:val="Light Shading Accent 3"/>
    <w:basedOn w:val="Tabel-Normal"/>
    <w:semiHidden/>
    <w:rsid w:val="00095F8C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Kapiteloverskrift">
    <w:name w:val="Kapiteloverskrift"/>
    <w:basedOn w:val="Titel"/>
    <w:rsid w:val="00D06C87"/>
    <w:pPr>
      <w:pageBreakBefore w:val="0"/>
      <w:spacing w:before="0" w:after="360"/>
    </w:pPr>
    <w:rPr>
      <w:sz w:val="20"/>
    </w:rPr>
  </w:style>
  <w:style w:type="paragraph" w:customStyle="1" w:styleId="Margentekst">
    <w:name w:val="Margentekst"/>
    <w:basedOn w:val="Brdtekst"/>
    <w:rsid w:val="004D4F29"/>
    <w:pPr>
      <w:framePr w:w="1701" w:hSpace="142" w:vSpace="142" w:wrap="around" w:vAnchor="text" w:hAnchor="page" w:xAlign="outside" w:y="1"/>
    </w:pPr>
    <w:rPr>
      <w:lang w:eastAsia="da-DK"/>
    </w:rPr>
  </w:style>
  <w:style w:type="paragraph" w:customStyle="1" w:styleId="Tabeloverskrift">
    <w:name w:val="Tabeloverskrift"/>
    <w:basedOn w:val="Kapiteloverskrift"/>
    <w:next w:val="Brdtekst"/>
    <w:semiHidden/>
    <w:rsid w:val="00C36191"/>
    <w:pPr>
      <w:spacing w:before="180" w:after="180"/>
    </w:pPr>
  </w:style>
  <w:style w:type="paragraph" w:customStyle="1" w:styleId="Titellinje1">
    <w:name w:val="Titellinje 1"/>
    <w:basedOn w:val="MappeforsideTitel-linje1"/>
    <w:rsid w:val="000C7785"/>
  </w:style>
  <w:style w:type="numbering" w:customStyle="1" w:styleId="BasisOpstillingNummer">
    <w:name w:val="Basis_Opstilling_Nummer"/>
    <w:basedOn w:val="Ingenoversigt"/>
    <w:semiHidden/>
    <w:rsid w:val="00CB40BD"/>
    <w:pPr>
      <w:numPr>
        <w:numId w:val="7"/>
      </w:numPr>
    </w:pPr>
  </w:style>
  <w:style w:type="numbering" w:customStyle="1" w:styleId="BasisOpstillingNummerTabel">
    <w:name w:val="Basis_Opstilling_Nummer_Tabel"/>
    <w:basedOn w:val="Ingenoversigt"/>
    <w:semiHidden/>
    <w:rsid w:val="00880D7D"/>
    <w:pPr>
      <w:numPr>
        <w:numId w:val="8"/>
      </w:numPr>
    </w:pPr>
  </w:style>
  <w:style w:type="numbering" w:customStyle="1" w:styleId="BasisAppendiks">
    <w:name w:val="Basis_Appendiks"/>
    <w:basedOn w:val="Ingenoversigt"/>
    <w:semiHidden/>
    <w:rsid w:val="00F94310"/>
    <w:pPr>
      <w:numPr>
        <w:numId w:val="9"/>
      </w:numPr>
    </w:pPr>
  </w:style>
  <w:style w:type="paragraph" w:customStyle="1" w:styleId="Sdan">
    <w:name w:val="Sådan"/>
    <w:basedOn w:val="Brdtekst"/>
    <w:next w:val="Brdtekst"/>
    <w:rsid w:val="0050093E"/>
    <w:pPr>
      <w:keepNext/>
      <w:numPr>
        <w:numId w:val="10"/>
      </w:numPr>
      <w:spacing w:before="180"/>
    </w:pPr>
    <w:rPr>
      <w:b/>
      <w:sz w:val="18"/>
    </w:rPr>
  </w:style>
  <w:style w:type="paragraph" w:customStyle="1" w:styleId="Titellinje2">
    <w:name w:val="Titellinje 2"/>
    <w:basedOn w:val="MappeforsideTitel-linje1"/>
    <w:rsid w:val="00414579"/>
    <w:rPr>
      <w:color w:val="C6C6C6"/>
      <w:sz w:val="28"/>
    </w:rPr>
  </w:style>
  <w:style w:type="paragraph" w:customStyle="1" w:styleId="Titlelinje3">
    <w:name w:val="Titlelinje 3"/>
    <w:basedOn w:val="Titellinje1"/>
    <w:rsid w:val="005B54E7"/>
    <w:rPr>
      <w:sz w:val="20"/>
    </w:rPr>
  </w:style>
  <w:style w:type="paragraph" w:customStyle="1" w:styleId="Klassifikation">
    <w:name w:val="Klassifikation"/>
    <w:basedOn w:val="Sidehoved"/>
    <w:semiHidden/>
    <w:rsid w:val="00150553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table" w:customStyle="1" w:styleId="Tabel-basis">
    <w:name w:val="Tabel - basis"/>
    <w:basedOn w:val="Tabel-Gitter"/>
    <w:rsid w:val="005C2E54"/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character" w:customStyle="1" w:styleId="BrdtekstTegn">
    <w:name w:val="Brødtekst Tegn"/>
    <w:basedOn w:val="Standardskrifttypeiafsnit"/>
    <w:link w:val="Brdtekst"/>
    <w:locked/>
    <w:rsid w:val="0021370B"/>
    <w:rPr>
      <w:kern w:val="20"/>
      <w:szCs w:val="24"/>
      <w:lang w:val="en-GB" w:eastAsia="en-US"/>
    </w:rPr>
  </w:style>
  <w:style w:type="paragraph" w:styleId="Bibliografi">
    <w:name w:val="Bibliography"/>
    <w:basedOn w:val="Normal"/>
    <w:next w:val="Normal"/>
    <w:uiPriority w:val="37"/>
    <w:semiHidden/>
    <w:unhideWhenUsed/>
    <w:rsid w:val="0077524D"/>
  </w:style>
  <w:style w:type="character" w:styleId="Bogenstitel">
    <w:name w:val="Book Title"/>
    <w:basedOn w:val="Standardskrifttypeiafsnit"/>
    <w:uiPriority w:val="33"/>
    <w:semiHidden/>
    <w:qFormat/>
    <w:rsid w:val="0077524D"/>
    <w:rPr>
      <w:b/>
      <w:bCs/>
      <w:smallCaps/>
      <w:spacing w:val="5"/>
      <w:lang w:val="en-GB"/>
    </w:rPr>
  </w:style>
  <w:style w:type="paragraph" w:styleId="Citat">
    <w:name w:val="Quote"/>
    <w:basedOn w:val="Normal"/>
    <w:next w:val="Normal"/>
    <w:link w:val="CitatTegn"/>
    <w:uiPriority w:val="29"/>
    <w:semiHidden/>
    <w:qFormat/>
    <w:rsid w:val="0077524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77524D"/>
    <w:rPr>
      <w:i/>
      <w:iCs/>
      <w:color w:val="000000" w:themeColor="text1"/>
      <w:kern w:val="20"/>
      <w:szCs w:val="24"/>
      <w:lang w:val="en-GB" w:eastAsia="en-US"/>
    </w:rPr>
  </w:style>
  <w:style w:type="paragraph" w:styleId="Ingenafstand">
    <w:name w:val="No Spacing"/>
    <w:uiPriority w:val="1"/>
    <w:semiHidden/>
    <w:qFormat/>
    <w:rsid w:val="0077524D"/>
    <w:rPr>
      <w:kern w:val="20"/>
      <w:szCs w:val="24"/>
      <w:lang w:val="en-GB" w:eastAsia="en-US"/>
    </w:rPr>
  </w:style>
  <w:style w:type="character" w:styleId="Kraftigfremhvning">
    <w:name w:val="Intense Emphasis"/>
    <w:basedOn w:val="Standardskrifttypeiafsnit"/>
    <w:uiPriority w:val="21"/>
    <w:semiHidden/>
    <w:qFormat/>
    <w:rsid w:val="0077524D"/>
    <w:rPr>
      <w:b/>
      <w:bCs/>
      <w:i/>
      <w:iCs/>
      <w:color w:val="E7EED6" w:themeColor="accent1"/>
      <w:lang w:val="en-GB"/>
    </w:rPr>
  </w:style>
  <w:style w:type="character" w:styleId="Kraftighenvisning">
    <w:name w:val="Intense Reference"/>
    <w:basedOn w:val="Standardskrifttypeiafsnit"/>
    <w:uiPriority w:val="32"/>
    <w:semiHidden/>
    <w:qFormat/>
    <w:rsid w:val="0077524D"/>
    <w:rPr>
      <w:b/>
      <w:bCs/>
      <w:smallCaps/>
      <w:color w:val="8BAF2E" w:themeColor="accent2"/>
      <w:spacing w:val="5"/>
      <w:u w:val="single"/>
      <w:lang w:val="en-GB"/>
    </w:rPr>
  </w:style>
  <w:style w:type="paragraph" w:styleId="Listeafsnit">
    <w:name w:val="List Paragraph"/>
    <w:basedOn w:val="Normal"/>
    <w:uiPriority w:val="34"/>
    <w:semiHidden/>
    <w:qFormat/>
    <w:rsid w:val="0077524D"/>
    <w:pPr>
      <w:ind w:left="720"/>
      <w:contextualSpacing/>
    </w:pPr>
  </w:style>
  <w:style w:type="paragraph" w:styleId="Overskrift">
    <w:name w:val="TOC Heading"/>
    <w:basedOn w:val="Titel"/>
    <w:next w:val="Brdtekst"/>
    <w:uiPriority w:val="39"/>
    <w:semiHidden/>
    <w:unhideWhenUsed/>
    <w:qFormat/>
    <w:rsid w:val="0077524D"/>
    <w:pPr>
      <w:spacing w:before="360" w:after="360"/>
    </w:pPr>
    <w:rPr>
      <w:rFonts w:eastAsiaTheme="majorEastAsia" w:cstheme="majorBidi"/>
      <w:bCs/>
      <w:sz w:val="20"/>
      <w:szCs w:val="28"/>
    </w:rPr>
  </w:style>
  <w:style w:type="character" w:styleId="Pladsholdertekst">
    <w:name w:val="Placeholder Text"/>
    <w:basedOn w:val="Standardskrifttypeiafsnit"/>
    <w:uiPriority w:val="99"/>
    <w:semiHidden/>
    <w:rsid w:val="0077524D"/>
    <w:rPr>
      <w:color w:val="808080"/>
      <w:lang w:val="en-GB"/>
    </w:rPr>
  </w:style>
  <w:style w:type="paragraph" w:styleId="Strktcitat">
    <w:name w:val="Intense Quote"/>
    <w:basedOn w:val="Normal"/>
    <w:next w:val="Normal"/>
    <w:link w:val="StrktcitatTegn"/>
    <w:uiPriority w:val="30"/>
    <w:semiHidden/>
    <w:qFormat/>
    <w:rsid w:val="0077524D"/>
    <w:pPr>
      <w:pBdr>
        <w:bottom w:val="single" w:sz="4" w:space="4" w:color="E7EED6" w:themeColor="accent1"/>
      </w:pBdr>
      <w:spacing w:before="200" w:after="280"/>
      <w:ind w:left="936" w:right="936"/>
    </w:pPr>
    <w:rPr>
      <w:b/>
      <w:bCs/>
      <w:i/>
      <w:iCs/>
      <w:color w:val="E7EED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7524D"/>
    <w:rPr>
      <w:b/>
      <w:bCs/>
      <w:i/>
      <w:iCs/>
      <w:color w:val="E7EED6" w:themeColor="accent1"/>
      <w:kern w:val="20"/>
      <w:szCs w:val="24"/>
      <w:lang w:eastAsia="en-US"/>
    </w:rPr>
  </w:style>
  <w:style w:type="character" w:styleId="Svagfremhvning">
    <w:name w:val="Subtle Emphasis"/>
    <w:basedOn w:val="Standardskrifttypeiafsnit"/>
    <w:uiPriority w:val="19"/>
    <w:semiHidden/>
    <w:qFormat/>
    <w:rsid w:val="0077524D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semiHidden/>
    <w:qFormat/>
    <w:rsid w:val="0077524D"/>
    <w:rPr>
      <w:smallCaps/>
      <w:color w:val="8BAF2E" w:themeColor="accent2"/>
      <w:u w:val="single"/>
    </w:rPr>
  </w:style>
  <w:style w:type="table" w:customStyle="1" w:styleId="Farvetgitter1">
    <w:name w:val="Farvet gitter1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BF6" w:themeFill="accent1" w:themeFillTint="33"/>
    </w:tcPr>
    <w:tblStylePr w:type="firstRow">
      <w:rPr>
        <w:b/>
        <w:bCs/>
      </w:rPr>
      <w:tblPr/>
      <w:tcPr>
        <w:shd w:val="clear" w:color="auto" w:fill="F5F8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F8EE" w:themeFill="accent1" w:themeFillTint="66"/>
      </w:tcPr>
    </w:tblStylePr>
    <w:tblStylePr w:type="firstCol">
      <w:rPr>
        <w:color w:val="616161" w:themeColor="background1"/>
      </w:rPr>
      <w:tblPr/>
      <w:tcPr>
        <w:shd w:val="clear" w:color="auto" w:fill="B7CC85" w:themeFill="accent1" w:themeFillShade="BF"/>
      </w:tcPr>
    </w:tblStylePr>
    <w:tblStylePr w:type="lastCol">
      <w:rPr>
        <w:color w:val="616161" w:themeColor="background1"/>
      </w:rPr>
      <w:tblPr/>
      <w:tcPr>
        <w:shd w:val="clear" w:color="auto" w:fill="B7CC85" w:themeFill="accent1" w:themeFillShade="BF"/>
      </w:tcPr>
    </w:tblStylePr>
    <w:tblStylePr w:type="band1Vert">
      <w:tblPr/>
      <w:tcPr>
        <w:shd w:val="clear" w:color="auto" w:fill="F2F6EA" w:themeFill="accent1" w:themeFillTint="7F"/>
      </w:tcPr>
    </w:tblStylePr>
    <w:tblStylePr w:type="band1Horz">
      <w:tblPr/>
      <w:tcPr>
        <w:shd w:val="clear" w:color="auto" w:fill="F2F6EA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D1" w:themeFill="accent2" w:themeFillTint="33"/>
    </w:tcPr>
    <w:tblStylePr w:type="firstRow">
      <w:rPr>
        <w:b/>
        <w:bCs/>
      </w:rPr>
      <w:tblPr/>
      <w:tcPr>
        <w:shd w:val="clear" w:color="auto" w:fill="D3E7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3" w:themeFill="accent2" w:themeFillTint="66"/>
      </w:tcPr>
    </w:tblStylePr>
    <w:tblStylePr w:type="firstCol">
      <w:rPr>
        <w:color w:val="616161" w:themeColor="background1"/>
      </w:rPr>
      <w:tblPr/>
      <w:tcPr>
        <w:shd w:val="clear" w:color="auto" w:fill="678222" w:themeFill="accent2" w:themeFillShade="BF"/>
      </w:tcPr>
    </w:tblStylePr>
    <w:tblStylePr w:type="lastCol">
      <w:rPr>
        <w:color w:val="616161" w:themeColor="background1"/>
      </w:rPr>
      <w:tblPr/>
      <w:tcPr>
        <w:shd w:val="clear" w:color="auto" w:fill="678222" w:themeFill="accent2" w:themeFillShade="BF"/>
      </w:tcPr>
    </w:tblStylePr>
    <w:tblStylePr w:type="band1Vert">
      <w:tblPr/>
      <w:tcPr>
        <w:shd w:val="clear" w:color="auto" w:fill="C9E18C" w:themeFill="accent2" w:themeFillTint="7F"/>
      </w:tcPr>
    </w:tblStylePr>
    <w:tblStylePr w:type="band1Horz">
      <w:tblPr/>
      <w:tcPr>
        <w:shd w:val="clear" w:color="auto" w:fill="C9E18C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3" w:themeFillTint="33"/>
    </w:tcPr>
    <w:tblStylePr w:type="firstRow">
      <w:rPr>
        <w:b/>
        <w:bCs/>
      </w:rPr>
      <w:tblPr/>
      <w:tcPr>
        <w:shd w:val="clear" w:color="auto" w:fill="BFBF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3" w:themeFillTint="66"/>
      </w:tcPr>
    </w:tblStylePr>
    <w:tblStylePr w:type="firstCol">
      <w:rPr>
        <w:color w:val="616161" w:themeColor="background1"/>
      </w:rPr>
      <w:tblPr/>
      <w:tcPr>
        <w:shd w:val="clear" w:color="auto" w:fill="484848" w:themeFill="accent3" w:themeFillShade="BF"/>
      </w:tcPr>
    </w:tblStylePr>
    <w:tblStylePr w:type="lastCol">
      <w:rPr>
        <w:color w:val="616161" w:themeColor="background1"/>
      </w:rPr>
      <w:tblPr/>
      <w:tcPr>
        <w:shd w:val="clear" w:color="auto" w:fill="484848" w:themeFill="accent3" w:themeFillShade="BF"/>
      </w:tcPr>
    </w:tblStylePr>
    <w:tblStylePr w:type="band1Vert">
      <w:tblPr/>
      <w:tcPr>
        <w:shd w:val="clear" w:color="auto" w:fill="B0B0B0" w:themeFill="accent3" w:themeFillTint="7F"/>
      </w:tcPr>
    </w:tblStylePr>
    <w:tblStylePr w:type="band1Horz">
      <w:tblPr/>
      <w:tcPr>
        <w:shd w:val="clear" w:color="auto" w:fill="B0B0B0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4" w:themeFillTint="33"/>
    </w:tcPr>
    <w:tblStylePr w:type="firstRow">
      <w:rPr>
        <w:b/>
        <w:bCs/>
      </w:rPr>
      <w:tblPr/>
      <w:tcPr>
        <w:shd w:val="clear" w:color="auto" w:fill="E8E8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8E8" w:themeFill="accent4" w:themeFillTint="66"/>
      </w:tcPr>
    </w:tblStylePr>
    <w:tblStylePr w:type="firstCol">
      <w:rPr>
        <w:color w:val="616161" w:themeColor="background1"/>
      </w:rPr>
      <w:tblPr/>
      <w:tcPr>
        <w:shd w:val="clear" w:color="auto" w:fill="949494" w:themeFill="accent4" w:themeFillShade="BF"/>
      </w:tcPr>
    </w:tblStylePr>
    <w:tblStylePr w:type="lastCol">
      <w:rPr>
        <w:color w:val="616161" w:themeColor="background1"/>
      </w:rPr>
      <w:tblPr/>
      <w:tcPr>
        <w:shd w:val="clear" w:color="auto" w:fill="949494" w:themeFill="accent4" w:themeFillShade="BF"/>
      </w:tcPr>
    </w:tblStylePr>
    <w:tblStylePr w:type="band1Vert">
      <w:tblPr/>
      <w:tcPr>
        <w:shd w:val="clear" w:color="auto" w:fill="E2E2E2" w:themeFill="accent4" w:themeFillTint="7F"/>
      </w:tcPr>
    </w:tblStylePr>
    <w:tblStylePr w:type="band1Horz">
      <w:tblPr/>
      <w:tcPr>
        <w:shd w:val="clear" w:color="auto" w:fill="E2E2E2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EA" w:themeFill="accent5" w:themeFillTint="33"/>
    </w:tcPr>
    <w:tblStylePr w:type="firstRow">
      <w:rPr>
        <w:b/>
        <w:bCs/>
      </w:rPr>
      <w:tblPr/>
      <w:tcPr>
        <w:shd w:val="clear" w:color="auto" w:fill="E6EED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ED6" w:themeFill="accent5" w:themeFillTint="66"/>
      </w:tcPr>
    </w:tblStylePr>
    <w:tblStylePr w:type="firstCol">
      <w:rPr>
        <w:color w:val="616161" w:themeColor="background1"/>
      </w:rPr>
      <w:tblPr/>
      <w:tcPr>
        <w:shd w:val="clear" w:color="auto" w:fill="9BBB59" w:themeFill="accent5" w:themeFillShade="BF"/>
      </w:tcPr>
    </w:tblStylePr>
    <w:tblStylePr w:type="lastCol">
      <w:rPr>
        <w:color w:val="616161" w:themeColor="background1"/>
      </w:rPr>
      <w:tblPr/>
      <w:tcPr>
        <w:shd w:val="clear" w:color="auto" w:fill="9BBB59" w:themeFill="accent5" w:themeFillShade="BF"/>
      </w:tcPr>
    </w:tblStylePr>
    <w:tblStylePr w:type="band1Vert">
      <w:tblPr/>
      <w:tcPr>
        <w:shd w:val="clear" w:color="auto" w:fill="E1EACD" w:themeFill="accent5" w:themeFillTint="7F"/>
      </w:tcPr>
    </w:tblStylePr>
    <w:tblStylePr w:type="band1Horz">
      <w:tblPr/>
      <w:tcPr>
        <w:shd w:val="clear" w:color="auto" w:fill="E1EACD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D3" w:themeFill="accent6" w:themeFillTint="33"/>
    </w:tcPr>
    <w:tblStylePr w:type="firstRow">
      <w:rPr>
        <w:b/>
        <w:bCs/>
      </w:rPr>
      <w:tblPr/>
      <w:tcPr>
        <w:shd w:val="clear" w:color="auto" w:fill="CADB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A8" w:themeFill="accent6" w:themeFillTint="66"/>
      </w:tcPr>
    </w:tblStylePr>
    <w:tblStylePr w:type="firstCol">
      <w:rPr>
        <w:color w:val="616161" w:themeColor="background1"/>
      </w:rPr>
      <w:tblPr/>
      <w:tcPr>
        <w:shd w:val="clear" w:color="auto" w:fill="576D2D" w:themeFill="accent6" w:themeFillShade="BF"/>
      </w:tcPr>
    </w:tblStylePr>
    <w:tblStylePr w:type="lastCol">
      <w:rPr>
        <w:color w:val="616161" w:themeColor="background1"/>
      </w:rPr>
      <w:tblPr/>
      <w:tcPr>
        <w:shd w:val="clear" w:color="auto" w:fill="576D2D" w:themeFill="accent6" w:themeFillShade="BF"/>
      </w:tcPr>
    </w:tblStylePr>
    <w:tblStylePr w:type="band1Vert">
      <w:tblPr/>
      <w:tcPr>
        <w:shd w:val="clear" w:color="auto" w:fill="BDD293" w:themeFill="accent6" w:themeFillTint="7F"/>
      </w:tcPr>
    </w:tblStylePr>
    <w:tblStylePr w:type="band1Horz">
      <w:tblPr/>
      <w:tcPr>
        <w:shd w:val="clear" w:color="auto" w:fill="BDD293" w:themeFill="accent6" w:themeFillTint="7F"/>
      </w:tcPr>
    </w:tblStylePr>
  </w:style>
  <w:style w:type="table" w:customStyle="1" w:styleId="Farvetliste1">
    <w:name w:val="Farvet liste1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DFA" w:themeFill="accen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shd w:val="clear" w:color="auto" w:fill="FAFBF6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8" w:themeFill="accent2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  <w:tblStylePr w:type="band1Horz">
      <w:tblPr/>
      <w:tcPr>
        <w:shd w:val="clear" w:color="auto" w:fill="E9F3D1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3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9E9E9E" w:themeFill="accent4" w:themeFillShade="CC"/>
      </w:tcPr>
    </w:tblStylePr>
    <w:tblStylePr w:type="lastRow">
      <w:rPr>
        <w:b/>
        <w:bCs/>
        <w:color w:val="9E9E9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3" w:themeFillTint="3F"/>
      </w:tcPr>
    </w:tblStylePr>
    <w:tblStylePr w:type="band1Horz">
      <w:tblPr/>
      <w:tcPr>
        <w:shd w:val="clear" w:color="auto" w:fill="DFDFDF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4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4D4D4D" w:themeFill="accent3" w:themeFillShade="CC"/>
      </w:tcPr>
    </w:tblStylePr>
    <w:tblStylePr w:type="lastRow">
      <w:rPr>
        <w:b/>
        <w:bCs/>
        <w:color w:val="4D4D4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  <w:tblStylePr w:type="band1Horz">
      <w:tblPr/>
      <w:tcPr>
        <w:shd w:val="clear" w:color="auto" w:fill="F3F3F3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5" w:themeFill="accent5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5D7430" w:themeFill="accent6" w:themeFillShade="CC"/>
      </w:tcPr>
    </w:tblStylePr>
    <w:tblStylePr w:type="lastRow">
      <w:rPr>
        <w:b/>
        <w:bCs/>
        <w:color w:val="5D74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  <w:tblStylePr w:type="band1Horz">
      <w:tblPr/>
      <w:tcPr>
        <w:shd w:val="clear" w:color="auto" w:fill="F2F6EA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E9" w:themeFill="accent6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A3C066" w:themeFill="accent5" w:themeFillShade="CC"/>
      </w:tcPr>
    </w:tblStylePr>
    <w:tblStylePr w:type="lastRow">
      <w:rPr>
        <w:b/>
        <w:bCs/>
        <w:color w:val="A3C06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  <w:tblStylePr w:type="band1Horz">
      <w:tblPr/>
      <w:tcPr>
        <w:shd w:val="clear" w:color="auto" w:fill="E4EDD3" w:themeFill="accent6" w:themeFillTint="33"/>
      </w:tcPr>
    </w:tblStylePr>
  </w:style>
  <w:style w:type="table" w:customStyle="1" w:styleId="Farvetskygge1">
    <w:name w:val="Farvet skygge1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000000" w:themeFill="tex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E7EED6" w:themeColor="accent1"/>
        <w:bottom w:val="single" w:sz="4" w:space="0" w:color="E7EED6" w:themeColor="accent1"/>
        <w:right w:val="single" w:sz="4" w:space="0" w:color="E7EED6" w:themeColor="accent1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D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9BB956" w:themeFill="accen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956" w:themeColor="accent1" w:themeShade="99"/>
          <w:insideV w:val="nil"/>
        </w:tcBorders>
        <w:shd w:val="clear" w:color="auto" w:fill="9BB956" w:themeFill="accen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956" w:themeFill="accent1" w:themeFillShade="99"/>
      </w:tcPr>
    </w:tblStylePr>
    <w:tblStylePr w:type="band1Vert">
      <w:tblPr/>
      <w:tcPr>
        <w:shd w:val="clear" w:color="auto" w:fill="F5F8EE" w:themeFill="accent1" w:themeFillTint="66"/>
      </w:tcPr>
    </w:tblStylePr>
    <w:tblStylePr w:type="band1Horz">
      <w:tblPr/>
      <w:tcPr>
        <w:shd w:val="clear" w:color="auto" w:fill="F2F6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8BAF2E" w:themeColor="accent2"/>
        <w:bottom w:val="single" w:sz="4" w:space="0" w:color="8BAF2E" w:themeColor="accent2"/>
        <w:right w:val="single" w:sz="4" w:space="0" w:color="8BAF2E" w:themeColor="accent2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52681B" w:themeFill="accent2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81B" w:themeColor="accent2" w:themeShade="99"/>
          <w:insideV w:val="nil"/>
        </w:tcBorders>
        <w:shd w:val="clear" w:color="auto" w:fill="52681B" w:themeFill="accent2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81B" w:themeFill="accent2" w:themeFillShade="99"/>
      </w:tcPr>
    </w:tblStylePr>
    <w:tblStylePr w:type="band1Vert">
      <w:tblPr/>
      <w:tcPr>
        <w:shd w:val="clear" w:color="auto" w:fill="D3E7A3" w:themeFill="accent2" w:themeFillTint="66"/>
      </w:tcPr>
    </w:tblStylePr>
    <w:tblStylePr w:type="band1Horz">
      <w:tblPr/>
      <w:tcPr>
        <w:shd w:val="clear" w:color="auto" w:fill="C9E1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6C6C6" w:themeColor="accent4"/>
        <w:left w:val="single" w:sz="4" w:space="0" w:color="616161" w:themeColor="accent3"/>
        <w:bottom w:val="single" w:sz="4" w:space="0" w:color="616161" w:themeColor="accent3"/>
        <w:right w:val="single" w:sz="4" w:space="0" w:color="616161" w:themeColor="accent3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C6C6" w:themeColor="accent4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3A3A3A" w:themeFill="accent3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A" w:themeColor="accent3" w:themeShade="99"/>
          <w:insideV w:val="nil"/>
        </w:tcBorders>
        <w:shd w:val="clear" w:color="auto" w:fill="3A3A3A" w:themeFill="accent3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A" w:themeFill="accent3" w:themeFillShade="99"/>
      </w:tcPr>
    </w:tblStylePr>
    <w:tblStylePr w:type="band1Vert">
      <w:tblPr/>
      <w:tcPr>
        <w:shd w:val="clear" w:color="auto" w:fill="BFBFBF" w:themeFill="accent3" w:themeFillTint="66"/>
      </w:tcPr>
    </w:tblStylePr>
    <w:tblStylePr w:type="band1Horz">
      <w:tblPr/>
      <w:tcPr>
        <w:shd w:val="clear" w:color="auto" w:fill="B0B0B0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6161" w:themeColor="accent3"/>
        <w:left w:val="single" w:sz="4" w:space="0" w:color="C6C6C6" w:themeColor="accent4"/>
        <w:bottom w:val="single" w:sz="4" w:space="0" w:color="C6C6C6" w:themeColor="accent4"/>
        <w:right w:val="single" w:sz="4" w:space="0" w:color="C6C6C6" w:themeColor="accent4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161" w:themeColor="accent3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767676" w:themeFill="accent4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7676" w:themeColor="accent4" w:themeShade="99"/>
          <w:insideV w:val="nil"/>
        </w:tcBorders>
        <w:shd w:val="clear" w:color="auto" w:fill="767676" w:themeFill="accent4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7676" w:themeFill="accent4" w:themeFillShade="99"/>
      </w:tcPr>
    </w:tblStylePr>
    <w:tblStylePr w:type="band1Vert">
      <w:tblPr/>
      <w:tcPr>
        <w:shd w:val="clear" w:color="auto" w:fill="E8E8E8" w:themeFill="accent4" w:themeFillTint="66"/>
      </w:tcPr>
    </w:tblStylePr>
    <w:tblStylePr w:type="band1Horz">
      <w:tblPr/>
      <w:tcPr>
        <w:shd w:val="clear" w:color="auto" w:fill="E2E2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6923C" w:themeColor="accent6"/>
        <w:left w:val="single" w:sz="4" w:space="0" w:color="C3D69B" w:themeColor="accent5"/>
        <w:bottom w:val="single" w:sz="4" w:space="0" w:color="C3D69B" w:themeColor="accent5"/>
        <w:right w:val="single" w:sz="4" w:space="0" w:color="C3D69B" w:themeColor="accent5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6923C" w:themeColor="accent6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7E9C40" w:themeFill="accent5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9C40" w:themeColor="accent5" w:themeShade="99"/>
          <w:insideV w:val="nil"/>
        </w:tcBorders>
        <w:shd w:val="clear" w:color="auto" w:fill="7E9C40" w:themeFill="accent5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9C40" w:themeFill="accent5" w:themeFillShade="99"/>
      </w:tcPr>
    </w:tblStylePr>
    <w:tblStylePr w:type="band1Vert">
      <w:tblPr/>
      <w:tcPr>
        <w:shd w:val="clear" w:color="auto" w:fill="E6EED6" w:themeFill="accent5" w:themeFillTint="66"/>
      </w:tcPr>
    </w:tblStylePr>
    <w:tblStylePr w:type="band1Horz">
      <w:tblPr/>
      <w:tcPr>
        <w:shd w:val="clear" w:color="auto" w:fill="E1EAC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D69B" w:themeColor="accent5"/>
        <w:left w:val="single" w:sz="4" w:space="0" w:color="76923C" w:themeColor="accent6"/>
        <w:bottom w:val="single" w:sz="4" w:space="0" w:color="76923C" w:themeColor="accent6"/>
        <w:right w:val="single" w:sz="4" w:space="0" w:color="76923C" w:themeColor="accent6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D69B" w:themeColor="accent5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465724" w:themeFill="accent6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724" w:themeColor="accent6" w:themeShade="99"/>
          <w:insideV w:val="nil"/>
        </w:tcBorders>
        <w:shd w:val="clear" w:color="auto" w:fill="465724" w:themeFill="accent6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724" w:themeFill="accent6" w:themeFillShade="99"/>
      </w:tcPr>
    </w:tblStylePr>
    <w:tblStylePr w:type="band1Vert">
      <w:tblPr/>
      <w:tcPr>
        <w:shd w:val="clear" w:color="auto" w:fill="CADBA8" w:themeFill="accent6" w:themeFillTint="66"/>
      </w:tcPr>
    </w:tblStylePr>
    <w:tblStylePr w:type="band1Horz">
      <w:tblPr/>
      <w:tcPr>
        <w:shd w:val="clear" w:color="auto" w:fill="BDD2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8BAF2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  <w:tblStylePr w:type="band1Horz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6161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  <w:tblStylePr w:type="band1Horz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C6C6C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  <w:tblStylePr w:type="band1Horz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C3D6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  <w:tblStylePr w:type="band1Horz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76923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  <w:tblStylePr w:type="band1Horz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</w:style>
  <w:style w:type="table" w:customStyle="1" w:styleId="Lysskygge1">
    <w:name w:val="Lys skygge1"/>
    <w:basedOn w:val="Tabel-Normal"/>
    <w:uiPriority w:val="60"/>
    <w:semiHidden/>
    <w:rsid w:val="0057673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576739"/>
    <w:rPr>
      <w:color w:val="678222" w:themeColor="accent2" w:themeShade="BF"/>
    </w:rPr>
    <w:tblPr>
      <w:tblStyleRowBandSize w:val="1"/>
      <w:tblStyleColBandSize w:val="1"/>
      <w:tblInd w:w="0" w:type="dxa"/>
      <w:tblBorders>
        <w:top w:val="single" w:sz="8" w:space="0" w:color="8BAF2E" w:themeColor="accent2"/>
        <w:bottom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AF2E" w:themeColor="accent2"/>
          <w:left w:val="nil"/>
          <w:bottom w:val="single" w:sz="8" w:space="0" w:color="8BAF2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AF2E" w:themeColor="accent2"/>
          <w:left w:val="nil"/>
          <w:bottom w:val="single" w:sz="8" w:space="0" w:color="8BAF2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576739"/>
    <w:rPr>
      <w:color w:val="949494" w:themeColor="accent4" w:themeShade="BF"/>
    </w:rPr>
    <w:tblPr>
      <w:tblStyleRowBandSize w:val="1"/>
      <w:tblStyleColBandSize w:val="1"/>
      <w:tblInd w:w="0" w:type="dxa"/>
      <w:tblBorders>
        <w:top w:val="single" w:sz="8" w:space="0" w:color="C6C6C6" w:themeColor="accent4"/>
        <w:bottom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C6C6" w:themeColor="accent4"/>
          <w:left w:val="nil"/>
          <w:bottom w:val="single" w:sz="8" w:space="0" w:color="C6C6C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C6C6" w:themeColor="accent4"/>
          <w:left w:val="nil"/>
          <w:bottom w:val="single" w:sz="8" w:space="0" w:color="C6C6C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576739"/>
    <w:rPr>
      <w:color w:val="9BBB59" w:themeColor="accent5" w:themeShade="BF"/>
    </w:rPr>
    <w:tblPr>
      <w:tblStyleRowBandSize w:val="1"/>
      <w:tblStyleColBandSize w:val="1"/>
      <w:tblInd w:w="0" w:type="dxa"/>
      <w:tblBorders>
        <w:top w:val="single" w:sz="8" w:space="0" w:color="C3D69B" w:themeColor="accent5"/>
        <w:bottom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D69B" w:themeColor="accent5"/>
          <w:left w:val="nil"/>
          <w:bottom w:val="single" w:sz="8" w:space="0" w:color="C3D69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D69B" w:themeColor="accent5"/>
          <w:left w:val="nil"/>
          <w:bottom w:val="single" w:sz="8" w:space="0" w:color="C3D69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576739"/>
    <w:rPr>
      <w:color w:val="576D2D" w:themeColor="accent6" w:themeShade="BF"/>
    </w:rPr>
    <w:tblPr>
      <w:tblStyleRowBandSize w:val="1"/>
      <w:tblStyleColBandSize w:val="1"/>
      <w:tblInd w:w="0" w:type="dxa"/>
      <w:tblBorders>
        <w:top w:val="single" w:sz="8" w:space="0" w:color="76923C" w:themeColor="accent6"/>
        <w:bottom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923C" w:themeColor="accent6"/>
          <w:left w:val="nil"/>
          <w:bottom w:val="single" w:sz="8" w:space="0" w:color="76923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923C" w:themeColor="accent6"/>
          <w:left w:val="nil"/>
          <w:bottom w:val="single" w:sz="8" w:space="0" w:color="76923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semiHidden/>
    <w:rsid w:val="00576739"/>
    <w:rPr>
      <w:color w:val="B7CC85" w:themeColor="accent1" w:themeShade="BF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</w:style>
  <w:style w:type="table" w:customStyle="1" w:styleId="Lystgitter1">
    <w:name w:val="Lyst gitter1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  <w:insideH w:val="single" w:sz="8" w:space="0" w:color="8BAF2E" w:themeColor="accent2"/>
        <w:insideV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18" w:space="0" w:color="8BAF2E" w:themeColor="accent2"/>
          <w:right w:val="single" w:sz="8" w:space="0" w:color="8BAF2E" w:themeColor="accent2"/>
          <w:insideH w:val="nil"/>
          <w:insideV w:val="single" w:sz="8" w:space="0" w:color="8BAF2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  <w:insideH w:val="nil"/>
          <w:insideV w:val="single" w:sz="8" w:space="0" w:color="8BAF2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  <w:tblStylePr w:type="band1Vert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  <w:shd w:val="clear" w:color="auto" w:fill="E4F0C6" w:themeFill="accent2" w:themeFillTint="3F"/>
      </w:tcPr>
    </w:tblStylePr>
    <w:tblStylePr w:type="band1Horz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  <w:insideV w:val="single" w:sz="8" w:space="0" w:color="8BAF2E" w:themeColor="accent2"/>
        </w:tcBorders>
        <w:shd w:val="clear" w:color="auto" w:fill="E4F0C6" w:themeFill="accent2" w:themeFillTint="3F"/>
      </w:tcPr>
    </w:tblStylePr>
    <w:tblStylePr w:type="band2Horz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  <w:insideV w:val="single" w:sz="8" w:space="0" w:color="8BAF2E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  <w:insideH w:val="single" w:sz="8" w:space="0" w:color="616161" w:themeColor="accent3"/>
        <w:insideV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18" w:space="0" w:color="616161" w:themeColor="accent3"/>
          <w:right w:val="single" w:sz="8" w:space="0" w:color="616161" w:themeColor="accent3"/>
          <w:insideH w:val="nil"/>
          <w:insideV w:val="single" w:sz="8" w:space="0" w:color="6161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  <w:insideH w:val="nil"/>
          <w:insideV w:val="single" w:sz="8" w:space="0" w:color="6161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  <w:tblStylePr w:type="band1Vert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  <w:shd w:val="clear" w:color="auto" w:fill="D7D7D7" w:themeFill="accent3" w:themeFillTint="3F"/>
      </w:tcPr>
    </w:tblStylePr>
    <w:tblStylePr w:type="band1Horz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  <w:insideV w:val="single" w:sz="8" w:space="0" w:color="616161" w:themeColor="accent3"/>
        </w:tcBorders>
        <w:shd w:val="clear" w:color="auto" w:fill="D7D7D7" w:themeFill="accent3" w:themeFillTint="3F"/>
      </w:tcPr>
    </w:tblStylePr>
    <w:tblStylePr w:type="band2Horz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  <w:insideV w:val="single" w:sz="8" w:space="0" w:color="616161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  <w:insideH w:val="single" w:sz="8" w:space="0" w:color="C6C6C6" w:themeColor="accent4"/>
        <w:insideV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18" w:space="0" w:color="C6C6C6" w:themeColor="accent4"/>
          <w:right w:val="single" w:sz="8" w:space="0" w:color="C6C6C6" w:themeColor="accent4"/>
          <w:insideH w:val="nil"/>
          <w:insideV w:val="single" w:sz="8" w:space="0" w:color="C6C6C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  <w:insideH w:val="nil"/>
          <w:insideV w:val="single" w:sz="8" w:space="0" w:color="C6C6C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  <w:tblStylePr w:type="band1Vert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  <w:shd w:val="clear" w:color="auto" w:fill="F0F0F0" w:themeFill="accent4" w:themeFillTint="3F"/>
      </w:tcPr>
    </w:tblStylePr>
    <w:tblStylePr w:type="band1Horz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  <w:insideV w:val="single" w:sz="8" w:space="0" w:color="C6C6C6" w:themeColor="accent4"/>
        </w:tcBorders>
        <w:shd w:val="clear" w:color="auto" w:fill="F0F0F0" w:themeFill="accent4" w:themeFillTint="3F"/>
      </w:tcPr>
    </w:tblStylePr>
    <w:tblStylePr w:type="band2Horz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  <w:insideV w:val="single" w:sz="8" w:space="0" w:color="C6C6C6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  <w:insideH w:val="single" w:sz="8" w:space="0" w:color="C3D69B" w:themeColor="accent5"/>
        <w:insideV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18" w:space="0" w:color="C3D69B" w:themeColor="accent5"/>
          <w:right w:val="single" w:sz="8" w:space="0" w:color="C3D69B" w:themeColor="accent5"/>
          <w:insideH w:val="nil"/>
          <w:insideV w:val="single" w:sz="8" w:space="0" w:color="C3D69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  <w:insideH w:val="nil"/>
          <w:insideV w:val="single" w:sz="8" w:space="0" w:color="C3D69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  <w:tblStylePr w:type="band1Vert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  <w:shd w:val="clear" w:color="auto" w:fill="F0F4E6" w:themeFill="accent5" w:themeFillTint="3F"/>
      </w:tcPr>
    </w:tblStylePr>
    <w:tblStylePr w:type="band1Horz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  <w:insideV w:val="single" w:sz="8" w:space="0" w:color="C3D69B" w:themeColor="accent5"/>
        </w:tcBorders>
        <w:shd w:val="clear" w:color="auto" w:fill="F0F4E6" w:themeFill="accent5" w:themeFillTint="3F"/>
      </w:tcPr>
    </w:tblStylePr>
    <w:tblStylePr w:type="band2Horz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  <w:insideV w:val="single" w:sz="8" w:space="0" w:color="C3D69B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  <w:insideH w:val="single" w:sz="8" w:space="0" w:color="76923C" w:themeColor="accent6"/>
        <w:insideV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18" w:space="0" w:color="76923C" w:themeColor="accent6"/>
          <w:right w:val="single" w:sz="8" w:space="0" w:color="76923C" w:themeColor="accent6"/>
          <w:insideH w:val="nil"/>
          <w:insideV w:val="single" w:sz="8" w:space="0" w:color="76923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  <w:insideH w:val="nil"/>
          <w:insideV w:val="single" w:sz="8" w:space="0" w:color="76923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  <w:tblStylePr w:type="band1Vert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  <w:shd w:val="clear" w:color="auto" w:fill="DEE9C9" w:themeFill="accent6" w:themeFillTint="3F"/>
      </w:tcPr>
    </w:tblStylePr>
    <w:tblStylePr w:type="band1Horz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  <w:insideV w:val="single" w:sz="8" w:space="0" w:color="76923C" w:themeColor="accent6"/>
        </w:tcBorders>
        <w:shd w:val="clear" w:color="auto" w:fill="DEE9C9" w:themeFill="accent6" w:themeFillTint="3F"/>
      </w:tcPr>
    </w:tblStylePr>
    <w:tblStylePr w:type="band2Horz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  <w:insideV w:val="single" w:sz="8" w:space="0" w:color="76923C" w:themeColor="accent6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1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  <w:shd w:val="clear" w:color="auto" w:fill="F9FAF4" w:themeFill="accent1" w:themeFillTint="3F"/>
      </w:tcPr>
    </w:tblStylePr>
    <w:tblStylePr w:type="band2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  <w:insideV w:val="single" w:sz="8" w:space="0" w:color="ECF2E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A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F2E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6EA" w:themeFill="accent1" w:themeFillTint="7F"/>
      </w:tcPr>
    </w:tblStylePr>
    <w:tblStylePr w:type="band1Horz">
      <w:tblPr/>
      <w:tcPr>
        <w:shd w:val="clear" w:color="auto" w:fill="F2F6EA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AED253" w:themeColor="accent2" w:themeTint="BF"/>
        <w:left w:val="single" w:sz="8" w:space="0" w:color="AED253" w:themeColor="accent2" w:themeTint="BF"/>
        <w:bottom w:val="single" w:sz="8" w:space="0" w:color="AED253" w:themeColor="accent2" w:themeTint="BF"/>
        <w:right w:val="single" w:sz="8" w:space="0" w:color="AED253" w:themeColor="accent2" w:themeTint="BF"/>
        <w:insideH w:val="single" w:sz="8" w:space="0" w:color="AED253" w:themeColor="accent2" w:themeTint="BF"/>
        <w:insideV w:val="single" w:sz="8" w:space="0" w:color="AED25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25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18C" w:themeFill="accent2" w:themeFillTint="7F"/>
      </w:tcPr>
    </w:tblStylePr>
    <w:tblStylePr w:type="band1Horz">
      <w:tblPr/>
      <w:tcPr>
        <w:shd w:val="clear" w:color="auto" w:fill="C9E18C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888888" w:themeColor="accent3" w:themeTint="BF"/>
        <w:left w:val="single" w:sz="8" w:space="0" w:color="888888" w:themeColor="accent3" w:themeTint="BF"/>
        <w:bottom w:val="single" w:sz="8" w:space="0" w:color="888888" w:themeColor="accent3" w:themeTint="BF"/>
        <w:right w:val="single" w:sz="8" w:space="0" w:color="888888" w:themeColor="accent3" w:themeTint="BF"/>
        <w:insideH w:val="single" w:sz="8" w:space="0" w:color="888888" w:themeColor="accent3" w:themeTint="BF"/>
        <w:insideV w:val="single" w:sz="8" w:space="0" w:color="8888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8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0B0" w:themeFill="accent3" w:themeFillTint="7F"/>
      </w:tcPr>
    </w:tblStylePr>
    <w:tblStylePr w:type="band1Horz">
      <w:tblPr/>
      <w:tcPr>
        <w:shd w:val="clear" w:color="auto" w:fill="B0B0B0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D4D4D4" w:themeColor="accent4" w:themeTint="BF"/>
        <w:left w:val="single" w:sz="8" w:space="0" w:color="D4D4D4" w:themeColor="accent4" w:themeTint="BF"/>
        <w:bottom w:val="single" w:sz="8" w:space="0" w:color="D4D4D4" w:themeColor="accent4" w:themeTint="BF"/>
        <w:right w:val="single" w:sz="8" w:space="0" w:color="D4D4D4" w:themeColor="accent4" w:themeTint="BF"/>
        <w:insideH w:val="single" w:sz="8" w:space="0" w:color="D4D4D4" w:themeColor="accent4" w:themeTint="BF"/>
        <w:insideV w:val="single" w:sz="8" w:space="0" w:color="D4D4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D4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4" w:themeFillTint="7F"/>
      </w:tcPr>
    </w:tblStylePr>
    <w:tblStylePr w:type="band1Horz">
      <w:tblPr/>
      <w:tcPr>
        <w:shd w:val="clear" w:color="auto" w:fill="E2E2E2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D1E0B4" w:themeColor="accent5" w:themeTint="BF"/>
        <w:left w:val="single" w:sz="8" w:space="0" w:color="D1E0B4" w:themeColor="accent5" w:themeTint="BF"/>
        <w:bottom w:val="single" w:sz="8" w:space="0" w:color="D1E0B4" w:themeColor="accent5" w:themeTint="BF"/>
        <w:right w:val="single" w:sz="8" w:space="0" w:color="D1E0B4" w:themeColor="accent5" w:themeTint="BF"/>
        <w:insideH w:val="single" w:sz="8" w:space="0" w:color="D1E0B4" w:themeColor="accent5" w:themeTint="BF"/>
        <w:insideV w:val="single" w:sz="8" w:space="0" w:color="D1E0B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E0B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CD" w:themeFill="accent5" w:themeFillTint="7F"/>
      </w:tcPr>
    </w:tblStylePr>
    <w:tblStylePr w:type="band1Horz">
      <w:tblPr/>
      <w:tcPr>
        <w:shd w:val="clear" w:color="auto" w:fill="E1EACD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9DBC5D" w:themeColor="accent6" w:themeTint="BF"/>
        <w:left w:val="single" w:sz="8" w:space="0" w:color="9DBC5D" w:themeColor="accent6" w:themeTint="BF"/>
        <w:bottom w:val="single" w:sz="8" w:space="0" w:color="9DBC5D" w:themeColor="accent6" w:themeTint="BF"/>
        <w:right w:val="single" w:sz="8" w:space="0" w:color="9DBC5D" w:themeColor="accent6" w:themeTint="BF"/>
        <w:insideH w:val="single" w:sz="8" w:space="0" w:color="9DBC5D" w:themeColor="accent6" w:themeTint="BF"/>
        <w:insideV w:val="single" w:sz="8" w:space="0" w:color="9DBC5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DBC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293" w:themeFill="accent6" w:themeFillTint="7F"/>
      </w:tcPr>
    </w:tblStylePr>
    <w:tblStylePr w:type="band1Horz">
      <w:tblPr/>
      <w:tcPr>
        <w:shd w:val="clear" w:color="auto" w:fill="BDD293" w:themeFill="accent6" w:themeFillTint="7F"/>
      </w:tcPr>
    </w:tblStylePr>
  </w:style>
  <w:style w:type="table" w:customStyle="1" w:styleId="Mediumgitter21">
    <w:name w:val="Medium gitter 21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A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D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6" w:themeFill="accent1" w:themeFillTint="33"/>
      </w:tcPr>
    </w:tblStylePr>
    <w:tblStylePr w:type="band1Vert">
      <w:tblPr/>
      <w:tcPr>
        <w:shd w:val="clear" w:color="auto" w:fill="F2F6EA" w:themeFill="accent1" w:themeFillTint="7F"/>
      </w:tcPr>
    </w:tblStylePr>
    <w:tblStylePr w:type="band1Horz">
      <w:tblPr/>
      <w:tcPr>
        <w:tcBorders>
          <w:insideH w:val="single" w:sz="6" w:space="0" w:color="E7EED6" w:themeColor="accent1"/>
          <w:insideV w:val="single" w:sz="6" w:space="0" w:color="E7EED6" w:themeColor="accent1"/>
        </w:tcBorders>
        <w:shd w:val="clear" w:color="auto" w:fill="F2F6EA" w:themeFill="accen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  <w:insideH w:val="single" w:sz="8" w:space="0" w:color="8BAF2E" w:themeColor="accent2"/>
        <w:insideV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1" w:themeFill="accent2" w:themeFillTint="33"/>
      </w:tcPr>
    </w:tblStylePr>
    <w:tblStylePr w:type="band1Vert">
      <w:tblPr/>
      <w:tcPr>
        <w:shd w:val="clear" w:color="auto" w:fill="C9E18C" w:themeFill="accent2" w:themeFillTint="7F"/>
      </w:tcPr>
    </w:tblStylePr>
    <w:tblStylePr w:type="band1Horz">
      <w:tblPr/>
      <w:tcPr>
        <w:tcBorders>
          <w:insideH w:val="single" w:sz="6" w:space="0" w:color="8BAF2E" w:themeColor="accent2"/>
          <w:insideV w:val="single" w:sz="6" w:space="0" w:color="8BAF2E" w:themeColor="accent2"/>
        </w:tcBorders>
        <w:shd w:val="clear" w:color="auto" w:fill="C9E18C" w:themeFill="accent2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  <w:insideH w:val="single" w:sz="8" w:space="0" w:color="616161" w:themeColor="accent3"/>
        <w:insideV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3" w:themeFillTint="33"/>
      </w:tcPr>
    </w:tblStylePr>
    <w:tblStylePr w:type="band1Vert">
      <w:tblPr/>
      <w:tcPr>
        <w:shd w:val="clear" w:color="auto" w:fill="B0B0B0" w:themeFill="accent3" w:themeFillTint="7F"/>
      </w:tcPr>
    </w:tblStylePr>
    <w:tblStylePr w:type="band1Horz">
      <w:tblPr/>
      <w:tcPr>
        <w:tcBorders>
          <w:insideH w:val="single" w:sz="6" w:space="0" w:color="616161" w:themeColor="accent3"/>
          <w:insideV w:val="single" w:sz="6" w:space="0" w:color="616161" w:themeColor="accent3"/>
        </w:tcBorders>
        <w:shd w:val="clear" w:color="auto" w:fill="B0B0B0" w:themeFill="accent3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  <w:insideH w:val="single" w:sz="8" w:space="0" w:color="C6C6C6" w:themeColor="accent4"/>
        <w:insideV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4" w:themeFillTint="33"/>
      </w:tcPr>
    </w:tblStylePr>
    <w:tblStylePr w:type="band1Vert">
      <w:tblPr/>
      <w:tcPr>
        <w:shd w:val="clear" w:color="auto" w:fill="E2E2E2" w:themeFill="accent4" w:themeFillTint="7F"/>
      </w:tcPr>
    </w:tblStylePr>
    <w:tblStylePr w:type="band1Horz">
      <w:tblPr/>
      <w:tcPr>
        <w:tcBorders>
          <w:insideH w:val="single" w:sz="6" w:space="0" w:color="C6C6C6" w:themeColor="accent4"/>
          <w:insideV w:val="single" w:sz="6" w:space="0" w:color="C6C6C6" w:themeColor="accent4"/>
        </w:tcBorders>
        <w:shd w:val="clear" w:color="auto" w:fill="E2E2E2" w:themeFill="accent4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  <w:insideH w:val="single" w:sz="8" w:space="0" w:color="C3D69B" w:themeColor="accent5"/>
        <w:insideV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6EA" w:themeFill="accent5" w:themeFillTint="33"/>
      </w:tcPr>
    </w:tblStylePr>
    <w:tblStylePr w:type="band1Vert">
      <w:tblPr/>
      <w:tcPr>
        <w:shd w:val="clear" w:color="auto" w:fill="E1EACD" w:themeFill="accent5" w:themeFillTint="7F"/>
      </w:tcPr>
    </w:tblStylePr>
    <w:tblStylePr w:type="band1Horz">
      <w:tblPr/>
      <w:tcPr>
        <w:tcBorders>
          <w:insideH w:val="single" w:sz="6" w:space="0" w:color="C3D69B" w:themeColor="accent5"/>
          <w:insideV w:val="single" w:sz="6" w:space="0" w:color="C3D69B" w:themeColor="accent5"/>
        </w:tcBorders>
        <w:shd w:val="clear" w:color="auto" w:fill="E1EACD" w:themeFill="accent5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  <w:insideH w:val="single" w:sz="8" w:space="0" w:color="76923C" w:themeColor="accent6"/>
        <w:insideV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D3" w:themeFill="accent6" w:themeFillTint="33"/>
      </w:tcPr>
    </w:tblStylePr>
    <w:tblStylePr w:type="band1Vert">
      <w:tblPr/>
      <w:tcPr>
        <w:shd w:val="clear" w:color="auto" w:fill="BDD293" w:themeFill="accent6" w:themeFillTint="7F"/>
      </w:tcPr>
    </w:tblStylePr>
    <w:tblStylePr w:type="band1Horz">
      <w:tblPr/>
      <w:tcPr>
        <w:tcBorders>
          <w:insideH w:val="single" w:sz="6" w:space="0" w:color="76923C" w:themeColor="accent6"/>
          <w:insideV w:val="single" w:sz="6" w:space="0" w:color="76923C" w:themeColor="accent6"/>
        </w:tcBorders>
        <w:shd w:val="clear" w:color="auto" w:fill="BDD293" w:themeFill="accent6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customStyle="1" w:styleId="Mediumgitter31">
    <w:name w:val="Medium gitter 31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AF4" w:themeFill="accen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E7EED6" w:themeFill="accen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E7EED6" w:themeFill="accen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F2F6EA" w:themeFill="accen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F2F6EA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6" w:themeFill="accent2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8BAF2E" w:themeFill="accent2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8BAF2E" w:themeFill="accent2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8BAF2E" w:themeFill="accent2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8BAF2E" w:themeFill="accent2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C9E18C" w:themeFill="accent2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C9E18C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3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616161" w:themeFill="accent3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616161" w:themeFill="accent3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616161" w:themeFill="accent3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616161" w:themeFill="accent3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B0B0B0" w:themeFill="accent3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B0B0B0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6C6C6" w:themeFill="accent4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6C6C6" w:themeFill="accent4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C6C6C6" w:themeFill="accent4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C6C6C6" w:themeFill="accent4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E2E2E2" w:themeFill="accent4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E2E2E2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E6" w:themeFill="accent5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3D69B" w:themeFill="accent5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3D69B" w:themeFill="accent5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C3D69B" w:themeFill="accent5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C3D69B" w:themeFill="accent5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E1EACD" w:themeFill="accent5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E1EACD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C9" w:themeFill="accent6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76923C" w:themeFill="accent6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76923C" w:themeFill="accent6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76923C" w:themeFill="accent6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76923C" w:themeFill="accent6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BDD293" w:themeFill="accent6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BDD293" w:themeFill="accent6" w:themeFillTint="7F"/>
      </w:tcPr>
    </w:tblStylePr>
  </w:style>
  <w:style w:type="table" w:customStyle="1" w:styleId="Mediumliste11">
    <w:name w:val="Medium liste 11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BAF2E" w:themeColor="accent2"/>
        <w:bottom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BAF2E" w:themeColor="accent2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8BAF2E" w:themeColor="accent2"/>
          <w:bottom w:val="single" w:sz="8" w:space="0" w:color="8BAF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BAF2E" w:themeColor="accent2"/>
          <w:bottom w:val="single" w:sz="8" w:space="0" w:color="8BAF2E" w:themeColor="accent2"/>
        </w:tcBorders>
      </w:tcPr>
    </w:tblStylePr>
    <w:tblStylePr w:type="band1Vert">
      <w:tblPr/>
      <w:tcPr>
        <w:shd w:val="clear" w:color="auto" w:fill="E4F0C6" w:themeFill="accent2" w:themeFillTint="3F"/>
      </w:tcPr>
    </w:tblStylePr>
    <w:tblStylePr w:type="band1Horz">
      <w:tblPr/>
      <w:tcPr>
        <w:shd w:val="clear" w:color="auto" w:fill="E4F0C6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6161" w:themeColor="accent3"/>
        <w:bottom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161" w:themeColor="accent3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616161" w:themeColor="accent3"/>
          <w:bottom w:val="single" w:sz="8" w:space="0" w:color="6161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161" w:themeColor="accent3"/>
          <w:bottom w:val="single" w:sz="8" w:space="0" w:color="616161" w:themeColor="accent3"/>
        </w:tcBorders>
      </w:tcPr>
    </w:tblStylePr>
    <w:tblStylePr w:type="band1Vert">
      <w:tblPr/>
      <w:tcPr>
        <w:shd w:val="clear" w:color="auto" w:fill="D7D7D7" w:themeFill="accent3" w:themeFillTint="3F"/>
      </w:tcPr>
    </w:tblStylePr>
    <w:tblStylePr w:type="band1Horz">
      <w:tblPr/>
      <w:tcPr>
        <w:shd w:val="clear" w:color="auto" w:fill="D7D7D7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6C6C6" w:themeColor="accent4"/>
        <w:bottom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6C6" w:themeColor="accent4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C6C6C6" w:themeColor="accent4"/>
          <w:bottom w:val="single" w:sz="8" w:space="0" w:color="C6C6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6C6" w:themeColor="accent4"/>
          <w:bottom w:val="single" w:sz="8" w:space="0" w:color="C6C6C6" w:themeColor="accent4"/>
        </w:tcBorders>
      </w:tcPr>
    </w:tblStylePr>
    <w:tblStylePr w:type="band1Vert">
      <w:tblPr/>
      <w:tcPr>
        <w:shd w:val="clear" w:color="auto" w:fill="F0F0F0" w:themeFill="accent4" w:themeFillTint="3F"/>
      </w:tcPr>
    </w:tblStylePr>
    <w:tblStylePr w:type="band1Horz">
      <w:tblPr/>
      <w:tcPr>
        <w:shd w:val="clear" w:color="auto" w:fill="F0F0F0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D69B" w:themeColor="accent5"/>
        <w:bottom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D69B" w:themeColor="accent5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C3D69B" w:themeColor="accent5"/>
          <w:bottom w:val="single" w:sz="8" w:space="0" w:color="C3D6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D69B" w:themeColor="accent5"/>
          <w:bottom w:val="single" w:sz="8" w:space="0" w:color="C3D69B" w:themeColor="accent5"/>
        </w:tcBorders>
      </w:tcPr>
    </w:tblStylePr>
    <w:tblStylePr w:type="band1Vert">
      <w:tblPr/>
      <w:tcPr>
        <w:shd w:val="clear" w:color="auto" w:fill="F0F4E6" w:themeFill="accent5" w:themeFillTint="3F"/>
      </w:tcPr>
    </w:tblStylePr>
    <w:tblStylePr w:type="band1Horz">
      <w:tblPr/>
      <w:tcPr>
        <w:shd w:val="clear" w:color="auto" w:fill="F0F4E6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6923C" w:themeColor="accent6"/>
        <w:bottom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6923C" w:themeColor="accent6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76923C" w:themeColor="accent6"/>
          <w:bottom w:val="single" w:sz="8" w:space="0" w:color="7692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6923C" w:themeColor="accent6"/>
          <w:bottom w:val="single" w:sz="8" w:space="0" w:color="76923C" w:themeColor="accent6"/>
        </w:tcBorders>
      </w:tcPr>
    </w:tblStylePr>
    <w:tblStylePr w:type="band1Vert">
      <w:tblPr/>
      <w:tcPr>
        <w:shd w:val="clear" w:color="auto" w:fill="DEE9C9" w:themeFill="accent6" w:themeFillTint="3F"/>
      </w:tcPr>
    </w:tblStylePr>
    <w:tblStylePr w:type="band1Horz">
      <w:tblPr/>
      <w:tcPr>
        <w:shd w:val="clear" w:color="auto" w:fill="DEE9C9" w:themeFill="accent6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EED6" w:themeColor="accen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shd w:val="clear" w:color="auto" w:fill="F9FAF4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EED6" w:themeColor="accen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E7EED6" w:themeColor="accen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EED6" w:themeColor="accen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E7EED6" w:themeColor="accen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AF4" w:themeFill="accen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8BAF2E" w:themeColor="accent2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BAF2E" w:themeColor="accent2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8BAF2E" w:themeColor="accent2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6" w:themeFill="accent2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161" w:themeColor="accent3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616161" w:themeColor="accent3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161" w:themeColor="accent3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616161" w:themeColor="accent3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3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C6C6" w:themeColor="accent4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C6C6C6" w:themeColor="accent4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C6C6" w:themeColor="accent4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C6C6C6" w:themeColor="accent4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4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D69B" w:themeColor="accent5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C3D69B" w:themeColor="accent5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D69B" w:themeColor="accent5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C3D69B" w:themeColor="accent5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4E6" w:themeFill="accent5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6923C" w:themeColor="accent6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76923C" w:themeColor="accent6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6923C" w:themeColor="accent6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76923C" w:themeColor="accent6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C9" w:themeFill="accent6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AED253" w:themeColor="accent2" w:themeTint="BF"/>
        <w:left w:val="single" w:sz="8" w:space="0" w:color="AED253" w:themeColor="accent2" w:themeTint="BF"/>
        <w:bottom w:val="single" w:sz="8" w:space="0" w:color="AED253" w:themeColor="accent2" w:themeTint="BF"/>
        <w:right w:val="single" w:sz="8" w:space="0" w:color="AED253" w:themeColor="accent2" w:themeTint="BF"/>
        <w:insideH w:val="single" w:sz="8" w:space="0" w:color="AED25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AED253" w:themeColor="accent2" w:themeTint="BF"/>
          <w:left w:val="single" w:sz="8" w:space="0" w:color="AED253" w:themeColor="accent2" w:themeTint="BF"/>
          <w:bottom w:val="single" w:sz="8" w:space="0" w:color="AED253" w:themeColor="accent2" w:themeTint="BF"/>
          <w:right w:val="single" w:sz="8" w:space="0" w:color="AED253" w:themeColor="accent2" w:themeTint="BF"/>
          <w:insideH w:val="nil"/>
          <w:insideV w:val="nil"/>
        </w:tcBorders>
        <w:shd w:val="clear" w:color="auto" w:fill="8BAF2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253" w:themeColor="accent2" w:themeTint="BF"/>
          <w:left w:val="single" w:sz="8" w:space="0" w:color="AED253" w:themeColor="accent2" w:themeTint="BF"/>
          <w:bottom w:val="single" w:sz="8" w:space="0" w:color="AED253" w:themeColor="accent2" w:themeTint="BF"/>
          <w:right w:val="single" w:sz="8" w:space="0" w:color="AED25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888888" w:themeColor="accent3" w:themeTint="BF"/>
        <w:left w:val="single" w:sz="8" w:space="0" w:color="888888" w:themeColor="accent3" w:themeTint="BF"/>
        <w:bottom w:val="single" w:sz="8" w:space="0" w:color="888888" w:themeColor="accent3" w:themeTint="BF"/>
        <w:right w:val="single" w:sz="8" w:space="0" w:color="888888" w:themeColor="accent3" w:themeTint="BF"/>
        <w:insideH w:val="single" w:sz="8" w:space="0" w:color="8888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888888" w:themeColor="accent3" w:themeTint="BF"/>
          <w:left w:val="single" w:sz="8" w:space="0" w:color="888888" w:themeColor="accent3" w:themeTint="BF"/>
          <w:bottom w:val="single" w:sz="8" w:space="0" w:color="888888" w:themeColor="accent3" w:themeTint="BF"/>
          <w:right w:val="single" w:sz="8" w:space="0" w:color="888888" w:themeColor="accent3" w:themeTint="BF"/>
          <w:insideH w:val="nil"/>
          <w:insideV w:val="nil"/>
        </w:tcBorders>
        <w:shd w:val="clear" w:color="auto" w:fill="6161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888" w:themeColor="accent3" w:themeTint="BF"/>
          <w:left w:val="single" w:sz="8" w:space="0" w:color="888888" w:themeColor="accent3" w:themeTint="BF"/>
          <w:bottom w:val="single" w:sz="8" w:space="0" w:color="888888" w:themeColor="accent3" w:themeTint="BF"/>
          <w:right w:val="single" w:sz="8" w:space="0" w:color="8888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D4D4D4" w:themeColor="accent4" w:themeTint="BF"/>
        <w:left w:val="single" w:sz="8" w:space="0" w:color="D4D4D4" w:themeColor="accent4" w:themeTint="BF"/>
        <w:bottom w:val="single" w:sz="8" w:space="0" w:color="D4D4D4" w:themeColor="accent4" w:themeTint="BF"/>
        <w:right w:val="single" w:sz="8" w:space="0" w:color="D4D4D4" w:themeColor="accent4" w:themeTint="BF"/>
        <w:insideH w:val="single" w:sz="8" w:space="0" w:color="D4D4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D4D4D4" w:themeColor="accent4" w:themeTint="BF"/>
          <w:left w:val="single" w:sz="8" w:space="0" w:color="D4D4D4" w:themeColor="accent4" w:themeTint="BF"/>
          <w:bottom w:val="single" w:sz="8" w:space="0" w:color="D4D4D4" w:themeColor="accent4" w:themeTint="BF"/>
          <w:right w:val="single" w:sz="8" w:space="0" w:color="D4D4D4" w:themeColor="accent4" w:themeTint="BF"/>
          <w:insideH w:val="nil"/>
          <w:insideV w:val="nil"/>
        </w:tcBorders>
        <w:shd w:val="clear" w:color="auto" w:fill="C6C6C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D4D4" w:themeColor="accent4" w:themeTint="BF"/>
          <w:left w:val="single" w:sz="8" w:space="0" w:color="D4D4D4" w:themeColor="accent4" w:themeTint="BF"/>
          <w:bottom w:val="single" w:sz="8" w:space="0" w:color="D4D4D4" w:themeColor="accent4" w:themeTint="BF"/>
          <w:right w:val="single" w:sz="8" w:space="0" w:color="D4D4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D1E0B4" w:themeColor="accent5" w:themeTint="BF"/>
        <w:left w:val="single" w:sz="8" w:space="0" w:color="D1E0B4" w:themeColor="accent5" w:themeTint="BF"/>
        <w:bottom w:val="single" w:sz="8" w:space="0" w:color="D1E0B4" w:themeColor="accent5" w:themeTint="BF"/>
        <w:right w:val="single" w:sz="8" w:space="0" w:color="D1E0B4" w:themeColor="accent5" w:themeTint="BF"/>
        <w:insideH w:val="single" w:sz="8" w:space="0" w:color="D1E0B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D1E0B4" w:themeColor="accent5" w:themeTint="BF"/>
          <w:left w:val="single" w:sz="8" w:space="0" w:color="D1E0B4" w:themeColor="accent5" w:themeTint="BF"/>
          <w:bottom w:val="single" w:sz="8" w:space="0" w:color="D1E0B4" w:themeColor="accent5" w:themeTint="BF"/>
          <w:right w:val="single" w:sz="8" w:space="0" w:color="D1E0B4" w:themeColor="accent5" w:themeTint="BF"/>
          <w:insideH w:val="nil"/>
          <w:insideV w:val="nil"/>
        </w:tcBorders>
        <w:shd w:val="clear" w:color="auto" w:fill="C3D6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0B4" w:themeColor="accent5" w:themeTint="BF"/>
          <w:left w:val="single" w:sz="8" w:space="0" w:color="D1E0B4" w:themeColor="accent5" w:themeTint="BF"/>
          <w:bottom w:val="single" w:sz="8" w:space="0" w:color="D1E0B4" w:themeColor="accent5" w:themeTint="BF"/>
          <w:right w:val="single" w:sz="8" w:space="0" w:color="D1E0B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4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4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9DBC5D" w:themeColor="accent6" w:themeTint="BF"/>
        <w:left w:val="single" w:sz="8" w:space="0" w:color="9DBC5D" w:themeColor="accent6" w:themeTint="BF"/>
        <w:bottom w:val="single" w:sz="8" w:space="0" w:color="9DBC5D" w:themeColor="accent6" w:themeTint="BF"/>
        <w:right w:val="single" w:sz="8" w:space="0" w:color="9DBC5D" w:themeColor="accent6" w:themeTint="BF"/>
        <w:insideH w:val="single" w:sz="8" w:space="0" w:color="9DBC5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9DBC5D" w:themeColor="accent6" w:themeTint="BF"/>
          <w:left w:val="single" w:sz="8" w:space="0" w:color="9DBC5D" w:themeColor="accent6" w:themeTint="BF"/>
          <w:bottom w:val="single" w:sz="8" w:space="0" w:color="9DBC5D" w:themeColor="accent6" w:themeTint="BF"/>
          <w:right w:val="single" w:sz="8" w:space="0" w:color="9DBC5D" w:themeColor="accent6" w:themeTint="BF"/>
          <w:insideH w:val="nil"/>
          <w:insideV w:val="nil"/>
        </w:tcBorders>
        <w:shd w:val="clear" w:color="auto" w:fill="76923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C5D" w:themeColor="accent6" w:themeTint="BF"/>
          <w:left w:val="single" w:sz="8" w:space="0" w:color="9DBC5D" w:themeColor="accent6" w:themeTint="BF"/>
          <w:bottom w:val="single" w:sz="8" w:space="0" w:color="9DBC5D" w:themeColor="accent6" w:themeTint="BF"/>
          <w:right w:val="single" w:sz="8" w:space="0" w:color="9DBC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A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BAF2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BAF2E" w:themeFill="accent2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BAF2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accent3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1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C6C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C6C6" w:themeFill="accent4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D69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D69B" w:themeFill="accent5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D69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6923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6923C" w:themeFill="accent6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6923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ED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839F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B7CC85" w:themeFill="accen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B7CC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C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C85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BAF2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4457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678222" w:themeFill="accent2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6782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2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222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1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484848" w:themeFill="accent3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48484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84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848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C6C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949494" w:themeFill="accent4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94949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949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9494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69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69823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9BBB59" w:themeFill="accent5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9BBB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6923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3A48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576D2D" w:themeFill="accent6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576D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D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D2D" w:themeFill="accent6" w:themeFillShade="BF"/>
      </w:tcPr>
    </w:tblStylePr>
  </w:style>
  <w:style w:type="table" w:customStyle="1" w:styleId="Farvetgitter2">
    <w:name w:val="Farvet gitter2"/>
    <w:basedOn w:val="Tabel-Normal"/>
    <w:uiPriority w:val="73"/>
    <w:rsid w:val="005F4F5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el-Normal"/>
    <w:uiPriority w:val="72"/>
    <w:rsid w:val="005F4F5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el-Normal"/>
    <w:uiPriority w:val="71"/>
    <w:rsid w:val="005F4F5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000000" w:themeFill="tex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5F4F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5F4F5C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5F4F5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5F4F5C"/>
    <w:rPr>
      <w:color w:val="B7CC85" w:themeColor="accent1" w:themeShade="BF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5F4F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5F4F5C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1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  <w:shd w:val="clear" w:color="auto" w:fill="F9FAF4" w:themeFill="accent1" w:themeFillTint="3F"/>
      </w:tcPr>
    </w:tblStylePr>
    <w:tblStylePr w:type="band2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5F4F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5F4F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5F4F5C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5F4F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5F4F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EED6" w:themeColor="accen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shd w:val="clear" w:color="auto" w:fill="F9FAF4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5F4F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5F4F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5F4F5C"/>
    <w:tblPr>
      <w:tblStyleRowBandSize w:val="1"/>
      <w:tblStyleColBandSize w:val="1"/>
      <w:tblInd w:w="0" w:type="dxa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A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5F4F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5F4F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5F4F5C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SidefodTegn">
    <w:name w:val="Sidefod Tegn"/>
    <w:basedOn w:val="Standardskrifttypeiafsnit"/>
    <w:link w:val="Sidefod"/>
    <w:rsid w:val="00EF037A"/>
    <w:rPr>
      <w:noProof/>
      <w:kern w:val="20"/>
      <w:sz w:val="14"/>
      <w:szCs w:val="24"/>
      <w:lang w:val="en-GB" w:eastAsia="en-US"/>
    </w:rPr>
  </w:style>
  <w:style w:type="paragraph" w:styleId="Brevhoved">
    <w:name w:val="Message Header"/>
    <w:basedOn w:val="Normal"/>
    <w:link w:val="BrevhovedTegn"/>
    <w:rsid w:val="007B3F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revhovedTegn">
    <w:name w:val="Brevhoved Tegn"/>
    <w:basedOn w:val="Standardskrifttypeiafsnit"/>
    <w:link w:val="Brevhoved"/>
    <w:rsid w:val="007B3FA7"/>
    <w:rPr>
      <w:rFonts w:asciiTheme="majorHAnsi" w:eastAsiaTheme="majorEastAsia" w:hAnsiTheme="majorHAnsi" w:cstheme="majorBidi"/>
      <w:kern w:val="20"/>
      <w:sz w:val="24"/>
      <w:szCs w:val="24"/>
      <w:shd w:val="pct20" w:color="auto" w:fill="auto"/>
      <w:lang w:val="en-GB" w:eastAsia="en-US"/>
    </w:rPr>
  </w:style>
  <w:style w:type="table" w:customStyle="1" w:styleId="Farvetgitter3">
    <w:name w:val="Farvet gitter3"/>
    <w:basedOn w:val="Tabel-Normal"/>
    <w:uiPriority w:val="73"/>
    <w:rsid w:val="007B3FA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3">
    <w:name w:val="Farvet liste3"/>
    <w:basedOn w:val="Tabel-Normal"/>
    <w:uiPriority w:val="72"/>
    <w:rsid w:val="007B3FA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3">
    <w:name w:val="Farvet skygge3"/>
    <w:basedOn w:val="Tabel-Normal"/>
    <w:uiPriority w:val="71"/>
    <w:rsid w:val="007B3FA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000000" w:themeFill="tex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3">
    <w:name w:val="Lys liste3"/>
    <w:basedOn w:val="Tabel-Normal"/>
    <w:uiPriority w:val="61"/>
    <w:rsid w:val="007B3FA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3">
    <w:name w:val="Lys liste - markeringsfarve13"/>
    <w:basedOn w:val="Tabel-Normal"/>
    <w:uiPriority w:val="61"/>
    <w:rsid w:val="007B3FA7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</w:style>
  <w:style w:type="table" w:customStyle="1" w:styleId="Lysskygge3">
    <w:name w:val="Lys skygge3"/>
    <w:basedOn w:val="Tabel-Normal"/>
    <w:uiPriority w:val="60"/>
    <w:rsid w:val="007B3F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3">
    <w:name w:val="Lys skygge - markeringsfarve 13"/>
    <w:basedOn w:val="Tabel-Normal"/>
    <w:uiPriority w:val="60"/>
    <w:rsid w:val="007B3FA7"/>
    <w:rPr>
      <w:color w:val="B7CC85" w:themeColor="accent1" w:themeShade="BF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</w:style>
  <w:style w:type="table" w:customStyle="1" w:styleId="Lystgitter3">
    <w:name w:val="Lyst gitter3"/>
    <w:basedOn w:val="Tabel-Normal"/>
    <w:uiPriority w:val="62"/>
    <w:rsid w:val="007B3FA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3">
    <w:name w:val="Lyst gitter - markeringsfarve 13"/>
    <w:basedOn w:val="Tabel-Normal"/>
    <w:uiPriority w:val="62"/>
    <w:rsid w:val="007B3FA7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1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  <w:shd w:val="clear" w:color="auto" w:fill="F9FAF4" w:themeFill="accent1" w:themeFillTint="3F"/>
      </w:tcPr>
    </w:tblStylePr>
    <w:tblStylePr w:type="band2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</w:tcPr>
    </w:tblStylePr>
  </w:style>
  <w:style w:type="table" w:customStyle="1" w:styleId="Mediumgitter13">
    <w:name w:val="Medium gitter 13"/>
    <w:basedOn w:val="Tabel-Normal"/>
    <w:uiPriority w:val="67"/>
    <w:rsid w:val="007B3FA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3">
    <w:name w:val="Medium gitter 23"/>
    <w:basedOn w:val="Tabel-Normal"/>
    <w:uiPriority w:val="68"/>
    <w:rsid w:val="007B3F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customStyle="1" w:styleId="Mediumgitter33">
    <w:name w:val="Medium gitter 33"/>
    <w:basedOn w:val="Tabel-Normal"/>
    <w:uiPriority w:val="69"/>
    <w:rsid w:val="007B3FA7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808080" w:themeFill="text1" w:themeFillTint="7F"/>
      </w:tcPr>
    </w:tblStylePr>
  </w:style>
  <w:style w:type="table" w:customStyle="1" w:styleId="Mediumliste13">
    <w:name w:val="Medium liste 13"/>
    <w:basedOn w:val="Tabel-Normal"/>
    <w:uiPriority w:val="65"/>
    <w:rsid w:val="007B3FA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3">
    <w:name w:val="Medium liste 1 - markeringsfarve 13"/>
    <w:basedOn w:val="Tabel-Normal"/>
    <w:uiPriority w:val="65"/>
    <w:rsid w:val="007B3FA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EED6" w:themeColor="accen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shd w:val="clear" w:color="auto" w:fill="F9FAF4" w:themeFill="accent1" w:themeFillTint="3F"/>
      </w:tcPr>
    </w:tblStylePr>
  </w:style>
  <w:style w:type="table" w:customStyle="1" w:styleId="Mediumliste23">
    <w:name w:val="Medium liste 23"/>
    <w:basedOn w:val="Tabel-Normal"/>
    <w:uiPriority w:val="66"/>
    <w:rsid w:val="007B3F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3">
    <w:name w:val="Medium skygge 13"/>
    <w:basedOn w:val="Tabel-Normal"/>
    <w:uiPriority w:val="63"/>
    <w:rsid w:val="007B3FA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3">
    <w:name w:val="Medium skygge 1 - markeringsfarve 13"/>
    <w:basedOn w:val="Tabel-Normal"/>
    <w:uiPriority w:val="63"/>
    <w:rsid w:val="007B3FA7"/>
    <w:tblPr>
      <w:tblStyleRowBandSize w:val="1"/>
      <w:tblStyleColBandSize w:val="1"/>
      <w:tblInd w:w="0" w:type="dxa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A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3">
    <w:name w:val="Medium skygge 23"/>
    <w:basedOn w:val="Tabel-Normal"/>
    <w:uiPriority w:val="64"/>
    <w:rsid w:val="007B3FA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3">
    <w:name w:val="Medium skygge 2 - markeringsfarve 13"/>
    <w:basedOn w:val="Tabel-Normal"/>
    <w:uiPriority w:val="64"/>
    <w:rsid w:val="007B3FA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3">
    <w:name w:val="Mørk liste3"/>
    <w:basedOn w:val="Tabel-Normal"/>
    <w:uiPriority w:val="70"/>
    <w:rsid w:val="007B3FA7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24C03"/>
    <w:rPr>
      <w:kern w:val="20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F3C"/>
    <w:rPr>
      <w:kern w:val="20"/>
      <w:szCs w:val="24"/>
      <w:lang w:val="en-GB" w:eastAsia="en-US"/>
    </w:rPr>
  </w:style>
  <w:style w:type="paragraph" w:styleId="Overskrift1">
    <w:name w:val="heading 1"/>
    <w:next w:val="Brdtekst"/>
    <w:qFormat/>
    <w:rsid w:val="00CE02EA"/>
    <w:pPr>
      <w:keepNext/>
      <w:keepLines/>
      <w:numPr>
        <w:numId w:val="6"/>
      </w:numPr>
      <w:suppressAutoHyphens/>
      <w:spacing w:before="480" w:after="180"/>
      <w:outlineLvl w:val="0"/>
    </w:pPr>
    <w:rPr>
      <w:kern w:val="20"/>
      <w:sz w:val="32"/>
      <w:szCs w:val="24"/>
      <w:lang w:val="en-GB" w:eastAsia="en-US"/>
    </w:rPr>
  </w:style>
  <w:style w:type="paragraph" w:styleId="Overskrift2">
    <w:name w:val="heading 2"/>
    <w:next w:val="Brdtekst"/>
    <w:qFormat/>
    <w:rsid w:val="00CE02EA"/>
    <w:pPr>
      <w:keepNext/>
      <w:keepLines/>
      <w:numPr>
        <w:ilvl w:val="1"/>
        <w:numId w:val="6"/>
      </w:numPr>
      <w:suppressAutoHyphens/>
      <w:spacing w:before="400" w:after="180"/>
      <w:ind w:left="0"/>
      <w:outlineLvl w:val="1"/>
    </w:pPr>
    <w:rPr>
      <w:kern w:val="20"/>
      <w:sz w:val="28"/>
      <w:szCs w:val="24"/>
      <w:lang w:val="en-GB" w:eastAsia="en-US"/>
    </w:rPr>
  </w:style>
  <w:style w:type="paragraph" w:styleId="Overskrift3">
    <w:name w:val="heading 3"/>
    <w:next w:val="Brdtekst"/>
    <w:qFormat/>
    <w:rsid w:val="00CE02EA"/>
    <w:pPr>
      <w:keepNext/>
      <w:keepLines/>
      <w:numPr>
        <w:ilvl w:val="2"/>
        <w:numId w:val="6"/>
      </w:numPr>
      <w:suppressAutoHyphens/>
      <w:spacing w:before="400" w:after="180"/>
      <w:outlineLvl w:val="2"/>
    </w:pPr>
    <w:rPr>
      <w:kern w:val="20"/>
      <w:sz w:val="24"/>
      <w:szCs w:val="24"/>
      <w:lang w:val="en-GB" w:eastAsia="en-US"/>
    </w:rPr>
  </w:style>
  <w:style w:type="paragraph" w:styleId="Overskrift4">
    <w:name w:val="heading 4"/>
    <w:next w:val="Brdtekst"/>
    <w:qFormat/>
    <w:rsid w:val="00CE02EA"/>
    <w:pPr>
      <w:keepNext/>
      <w:keepLines/>
      <w:numPr>
        <w:ilvl w:val="3"/>
        <w:numId w:val="6"/>
      </w:numPr>
      <w:suppressAutoHyphens/>
      <w:spacing w:before="400" w:after="180"/>
      <w:outlineLvl w:val="3"/>
    </w:pPr>
    <w:rPr>
      <w:b/>
      <w:kern w:val="20"/>
      <w:sz w:val="22"/>
      <w:szCs w:val="24"/>
      <w:lang w:val="en-GB" w:eastAsia="en-US"/>
    </w:rPr>
  </w:style>
  <w:style w:type="paragraph" w:styleId="Overskrift5">
    <w:name w:val="heading 5"/>
    <w:next w:val="Brdtekst"/>
    <w:rsid w:val="00CE02EA"/>
    <w:pPr>
      <w:keepNext/>
      <w:keepLines/>
      <w:numPr>
        <w:ilvl w:val="4"/>
        <w:numId w:val="6"/>
      </w:numPr>
      <w:suppressAutoHyphens/>
      <w:spacing w:before="400" w:after="180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semiHidden/>
    <w:qFormat/>
    <w:rsid w:val="00CE02EA"/>
    <w:pPr>
      <w:keepNext/>
      <w:keepLines/>
      <w:numPr>
        <w:ilvl w:val="5"/>
        <w:numId w:val="6"/>
      </w:numPr>
      <w:suppressAutoHyphens/>
      <w:spacing w:before="320" w:after="180"/>
      <w:outlineLvl w:val="5"/>
    </w:pPr>
    <w:rPr>
      <w:kern w:val="20"/>
      <w:szCs w:val="24"/>
      <w:lang w:val="en-GB" w:eastAsia="en-US"/>
    </w:rPr>
  </w:style>
  <w:style w:type="paragraph" w:styleId="Overskrift7">
    <w:name w:val="heading 7"/>
    <w:next w:val="Brdtekst"/>
    <w:semiHidden/>
    <w:qFormat/>
    <w:rsid w:val="00CE02EA"/>
    <w:pPr>
      <w:keepNext/>
      <w:keepLines/>
      <w:numPr>
        <w:ilvl w:val="6"/>
        <w:numId w:val="6"/>
      </w:numPr>
      <w:suppressAutoHyphens/>
      <w:spacing w:before="320" w:after="180"/>
      <w:outlineLvl w:val="6"/>
    </w:pPr>
    <w:rPr>
      <w:kern w:val="20"/>
      <w:szCs w:val="24"/>
      <w:lang w:val="en-GB" w:eastAsia="en-US"/>
    </w:rPr>
  </w:style>
  <w:style w:type="paragraph" w:styleId="Overskrift8">
    <w:name w:val="heading 8"/>
    <w:next w:val="Brdtekst"/>
    <w:semiHidden/>
    <w:qFormat/>
    <w:rsid w:val="00CE02EA"/>
    <w:pPr>
      <w:keepNext/>
      <w:keepLines/>
      <w:numPr>
        <w:ilvl w:val="7"/>
        <w:numId w:val="6"/>
      </w:numPr>
      <w:suppressAutoHyphens/>
      <w:spacing w:before="320" w:after="180"/>
      <w:outlineLvl w:val="7"/>
    </w:pPr>
    <w:rPr>
      <w:kern w:val="20"/>
      <w:szCs w:val="24"/>
      <w:lang w:val="en-GB" w:eastAsia="en-US"/>
    </w:rPr>
  </w:style>
  <w:style w:type="paragraph" w:styleId="Overskrift9">
    <w:name w:val="heading 9"/>
    <w:next w:val="Brdtekst"/>
    <w:semiHidden/>
    <w:qFormat/>
    <w:rsid w:val="00CE02EA"/>
    <w:pPr>
      <w:keepNext/>
      <w:keepLines/>
      <w:numPr>
        <w:ilvl w:val="8"/>
        <w:numId w:val="6"/>
      </w:numPr>
      <w:suppressAutoHyphens/>
      <w:spacing w:before="320" w:after="180"/>
      <w:outlineLvl w:val="8"/>
    </w:pPr>
    <w:rPr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CF72F9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rsid w:val="00385113"/>
    <w:rPr>
      <w:i/>
    </w:rPr>
  </w:style>
  <w:style w:type="paragraph" w:styleId="Sluthilsen">
    <w:name w:val="Closing"/>
    <w:basedOn w:val="Brdtekst"/>
    <w:next w:val="Underskrift"/>
    <w:rsid w:val="00385113"/>
    <w:pPr>
      <w:keepNext/>
      <w:keepLines/>
      <w:spacing w:before="480" w:after="0" w:line="360" w:lineRule="auto"/>
    </w:pPr>
  </w:style>
  <w:style w:type="character" w:styleId="Kommentarhenvisning">
    <w:name w:val="annotation reference"/>
    <w:basedOn w:val="Standardskrifttypeiafsnit"/>
    <w:semiHidden/>
    <w:rsid w:val="00385113"/>
    <w:rPr>
      <w:color w:val="auto"/>
      <w:sz w:val="24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semiHidden/>
    <w:qFormat/>
    <w:rsid w:val="00385113"/>
    <w:rPr>
      <w:i w:val="0"/>
      <w:iCs w:val="0"/>
      <w:lang w:val="en-GB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  <w:lang w:val="en-GB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6A3245"/>
    <w:rPr>
      <w:color w:val="8BAF2E"/>
      <w:u w:val="single"/>
      <w:lang w:val="en-GB"/>
    </w:rPr>
  </w:style>
  <w:style w:type="paragraph" w:styleId="Sidefod">
    <w:name w:val="footer"/>
    <w:basedOn w:val="Brdtekst"/>
    <w:link w:val="SidefodTegn"/>
    <w:rsid w:val="00DD7F98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  <w:lang w:val="en-GB"/>
    </w:rPr>
  </w:style>
  <w:style w:type="paragraph" w:styleId="Fodnotetekst">
    <w:name w:val="footnote text"/>
    <w:basedOn w:val="Brdtekst"/>
    <w:semiHidden/>
    <w:rsid w:val="001145F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paragraph" w:styleId="Sidehoved">
    <w:name w:val="header"/>
    <w:basedOn w:val="Brdtekst"/>
    <w:rsid w:val="00BF509C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styleId="HTML-akronym">
    <w:name w:val="HTML Acronym"/>
    <w:basedOn w:val="Standardskrifttypeiafsnit"/>
    <w:semiHidden/>
    <w:rsid w:val="00385113"/>
    <w:rPr>
      <w:lang w:val="en-GB"/>
    </w:rPr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  <w:lang w:val="en-GB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24"/>
      <w:szCs w:val="24"/>
      <w:lang w:val="en-GB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  <w:lang w:val="en-GB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24"/>
      <w:szCs w:val="24"/>
      <w:lang w:val="en-GB"/>
    </w:rPr>
  </w:style>
  <w:style w:type="paragraph" w:styleId="FormateretHTML">
    <w:name w:val="HTML Preformatted"/>
    <w:basedOn w:val="Normal"/>
    <w:link w:val="FormateretHTMLTegn"/>
    <w:uiPriority w:val="99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  <w:lang w:val="en-GB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24"/>
      <w:szCs w:val="24"/>
      <w:lang w:val="en-GB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  <w:lang w:val="en-GB"/>
    </w:rPr>
  </w:style>
  <w:style w:type="character" w:styleId="Hyperlink">
    <w:name w:val="Hyperlink"/>
    <w:basedOn w:val="Standardskrifttypeiafsnit"/>
    <w:uiPriority w:val="99"/>
    <w:rsid w:val="006A3245"/>
    <w:rPr>
      <w:u w:val="single"/>
      <w:lang w:val="en-GB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-indholdsfortegnelse"/>
    <w:next w:val="Indeks1"/>
    <w:semiHidden/>
    <w:rsid w:val="00385113"/>
    <w:rPr>
      <w:sz w:val="32"/>
    </w:rPr>
  </w:style>
  <w:style w:type="character" w:styleId="Linjenummer">
    <w:name w:val="line number"/>
    <w:basedOn w:val="Standardskrifttypeiafsnit"/>
    <w:semiHidden/>
    <w:rsid w:val="00385113"/>
    <w:rPr>
      <w:lang w:val="en-GB"/>
    </w:rPr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Normal"/>
    <w:qFormat/>
    <w:rsid w:val="005E1671"/>
    <w:pPr>
      <w:numPr>
        <w:numId w:val="4"/>
      </w:numPr>
      <w:spacing w:after="180" w:line="240" w:lineRule="exact"/>
      <w:ind w:left="284" w:hanging="284"/>
    </w:pPr>
    <w:rPr>
      <w:kern w:val="0"/>
      <w:lang w:eastAsia="da-DK"/>
    </w:rPr>
  </w:style>
  <w:style w:type="paragraph" w:styleId="Opstilling-punkttegn2">
    <w:name w:val="List Bullet 2"/>
    <w:basedOn w:val="Opstilling-punkttegn"/>
    <w:rsid w:val="0095671F"/>
    <w:pPr>
      <w:numPr>
        <w:ilvl w:val="1"/>
      </w:numPr>
    </w:pPr>
  </w:style>
  <w:style w:type="paragraph" w:styleId="Opstilling-punkttegn3">
    <w:name w:val="List Bullet 3"/>
    <w:basedOn w:val="Opstilling-punkttegn"/>
    <w:rsid w:val="0095671F"/>
    <w:pPr>
      <w:numPr>
        <w:ilvl w:val="2"/>
      </w:numPr>
    </w:pPr>
  </w:style>
  <w:style w:type="paragraph" w:styleId="Opstilling-punkttegn4">
    <w:name w:val="List Bullet 4"/>
    <w:basedOn w:val="Opstilling-punkttegn"/>
    <w:rsid w:val="0095671F"/>
    <w:pPr>
      <w:numPr>
        <w:ilvl w:val="3"/>
      </w:numPr>
    </w:pPr>
  </w:style>
  <w:style w:type="paragraph" w:styleId="Opstilling-punkttegn5">
    <w:name w:val="List Bullet 5"/>
    <w:basedOn w:val="Opstilling-punkttegn"/>
    <w:rsid w:val="0095671F"/>
    <w:pPr>
      <w:numPr>
        <w:ilvl w:val="4"/>
      </w:numPr>
    </w:pPr>
  </w:style>
  <w:style w:type="paragraph" w:styleId="Opstilling-forts">
    <w:name w:val="List Continue"/>
    <w:basedOn w:val="Normal"/>
    <w:semiHidden/>
    <w:rsid w:val="002D58BF"/>
    <w:pPr>
      <w:spacing w:after="180"/>
      <w:ind w:left="284"/>
    </w:pPr>
  </w:style>
  <w:style w:type="paragraph" w:styleId="Opstilling-forts2">
    <w:name w:val="List Continue 2"/>
    <w:basedOn w:val="Normal"/>
    <w:semiHidden/>
    <w:rsid w:val="002D58BF"/>
    <w:pPr>
      <w:spacing w:after="180"/>
      <w:ind w:left="567"/>
    </w:pPr>
  </w:style>
  <w:style w:type="paragraph" w:styleId="Opstilling-forts3">
    <w:name w:val="List Continue 3"/>
    <w:basedOn w:val="Normal"/>
    <w:semiHidden/>
    <w:rsid w:val="002D58BF"/>
    <w:pPr>
      <w:spacing w:after="180"/>
      <w:ind w:left="851"/>
    </w:pPr>
  </w:style>
  <w:style w:type="paragraph" w:styleId="Opstilling-forts4">
    <w:name w:val="List Continue 4"/>
    <w:basedOn w:val="Normal"/>
    <w:semiHidden/>
    <w:rsid w:val="002D58BF"/>
    <w:pPr>
      <w:spacing w:after="180"/>
      <w:ind w:left="1134"/>
    </w:pPr>
  </w:style>
  <w:style w:type="paragraph" w:styleId="Opstilling-forts5">
    <w:name w:val="List Continue 5"/>
    <w:basedOn w:val="Normal"/>
    <w:semiHidden/>
    <w:rsid w:val="002D58BF"/>
    <w:pPr>
      <w:spacing w:after="180"/>
      <w:ind w:left="1418"/>
    </w:pPr>
  </w:style>
  <w:style w:type="paragraph" w:styleId="Opstilling-talellerbogst">
    <w:name w:val="List Number"/>
    <w:basedOn w:val="Normal"/>
    <w:qFormat/>
    <w:rsid w:val="00CB40BD"/>
    <w:pPr>
      <w:numPr>
        <w:numId w:val="7"/>
      </w:numPr>
      <w:spacing w:after="180"/>
    </w:pPr>
  </w:style>
  <w:style w:type="paragraph" w:styleId="Opstilling-talellerbogst2">
    <w:name w:val="List Number 2"/>
    <w:basedOn w:val="Brdtekst"/>
    <w:rsid w:val="00CB40BD"/>
    <w:pPr>
      <w:numPr>
        <w:ilvl w:val="1"/>
        <w:numId w:val="7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rsid w:val="00CB40BD"/>
    <w:pPr>
      <w:numPr>
        <w:ilvl w:val="2"/>
        <w:numId w:val="7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rsid w:val="00CB40BD"/>
    <w:pPr>
      <w:numPr>
        <w:ilvl w:val="3"/>
        <w:numId w:val="7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rsid w:val="00CB40BD"/>
    <w:pPr>
      <w:numPr>
        <w:ilvl w:val="4"/>
        <w:numId w:val="7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semiHidden/>
    <w:rsid w:val="00385113"/>
    <w:rPr>
      <w:sz w:val="18"/>
      <w:lang w:val="en-GB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Kopitil"/>
    <w:rsid w:val="00385113"/>
    <w:pPr>
      <w:keepLines/>
      <w:spacing w:before="560" w:after="0" w:line="360" w:lineRule="auto"/>
    </w:pPr>
  </w:style>
  <w:style w:type="character" w:styleId="Strk">
    <w:name w:val="Strong"/>
    <w:basedOn w:val="Standardskrifttypeiafsnit"/>
    <w:semiHidden/>
    <w:qFormat/>
    <w:rsid w:val="00385113"/>
    <w:rPr>
      <w:b w:val="0"/>
      <w:bCs w:val="0"/>
    </w:rPr>
  </w:style>
  <w:style w:type="paragraph" w:styleId="Undertitel">
    <w:name w:val="Subtitle"/>
    <w:basedOn w:val="Titel"/>
    <w:next w:val="Brdtekst"/>
    <w:semiHidden/>
    <w:unhideWhenUsed/>
    <w:rsid w:val="00385113"/>
    <w:pPr>
      <w:pageBreakBefore w:val="0"/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semiHidden/>
    <w:unhideWhenUsed/>
    <w:rsid w:val="00385113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/>
    </w:pPr>
    <w:rPr>
      <w:b/>
      <w:kern w:val="32"/>
      <w:sz w:val="32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6E03A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26674C"/>
    <w:pPr>
      <w:keepNext w:val="0"/>
      <w:spacing w:before="40" w:after="40"/>
      <w:ind w:left="284"/>
    </w:pPr>
    <w:rPr>
      <w:b w:val="0"/>
    </w:rPr>
  </w:style>
  <w:style w:type="paragraph" w:styleId="Indholdsfortegnelse3">
    <w:name w:val="toc 3"/>
    <w:basedOn w:val="Indholdsfortegnelse2"/>
    <w:next w:val="Brdtekst"/>
    <w:rsid w:val="0026674C"/>
    <w:pPr>
      <w:spacing w:before="0" w:after="0"/>
      <w:ind w:left="567"/>
    </w:pPr>
  </w:style>
  <w:style w:type="paragraph" w:styleId="Indholdsfortegnelse4">
    <w:name w:val="toc 4"/>
    <w:basedOn w:val="Indholdsfortegnelse3"/>
    <w:next w:val="Brdtekst"/>
    <w:rsid w:val="0026674C"/>
    <w:pPr>
      <w:ind w:left="851"/>
    </w:pPr>
  </w:style>
  <w:style w:type="paragraph" w:styleId="Indholdsfortegnelse5">
    <w:name w:val="toc 5"/>
    <w:basedOn w:val="Indholdsfortegnelse3"/>
    <w:next w:val="Brdtekst"/>
    <w:semiHidden/>
    <w:rsid w:val="00385113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85113"/>
    <w:pPr>
      <w:ind w:left="1134"/>
    </w:pPr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CF72F9"/>
    <w:pPr>
      <w:numPr>
        <w:numId w:val="11"/>
      </w:numPr>
    </w:pPr>
  </w:style>
  <w:style w:type="numbering" w:styleId="1ai">
    <w:name w:val="Outline List 1"/>
    <w:basedOn w:val="Ingenoversigt"/>
    <w:semiHidden/>
    <w:rsid w:val="00CF72F9"/>
    <w:pPr>
      <w:numPr>
        <w:numId w:val="2"/>
      </w:numPr>
    </w:pPr>
  </w:style>
  <w:style w:type="numbering" w:styleId="ArtikelSektion">
    <w:name w:val="Outline List 3"/>
    <w:basedOn w:val="Ingenoversigt"/>
    <w:semiHidden/>
    <w:rsid w:val="00CF72F9"/>
    <w:pPr>
      <w:numPr>
        <w:numId w:val="3"/>
      </w:numPr>
    </w:pPr>
  </w:style>
  <w:style w:type="table" w:styleId="Tabel-3D-effekter1">
    <w:name w:val="Table 3D effects 1"/>
    <w:basedOn w:val="Tabel-Normal"/>
    <w:semiHidden/>
    <w:rsid w:val="00CF72F9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CF72F9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CF72F9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rsid w:val="0021370B"/>
    <w:rPr>
      <w:sz w:val="16"/>
      <w:szCs w:val="24"/>
      <w:lang w:val="en-GB" w:eastAsia="en-US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el-Gitter1">
    <w:name w:val="Table Grid 1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CF72F9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CF72F9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CF72F9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CF72F9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CF72F9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CF72F9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CF72F9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verskriftfed">
    <w:name w:val="Overskrift fed"/>
    <w:basedOn w:val="Brdtekst"/>
    <w:next w:val="Brdtekst"/>
    <w:semiHidden/>
    <w:rsid w:val="00CF72F9"/>
    <w:pPr>
      <w:keepNext/>
      <w:spacing w:before="400"/>
    </w:pPr>
    <w:rPr>
      <w:b/>
    </w:rPr>
  </w:style>
  <w:style w:type="paragraph" w:customStyle="1" w:styleId="Brdteksthngende">
    <w:name w:val="Brødtekst hængende"/>
    <w:basedOn w:val="Brdtekst"/>
    <w:semiHidden/>
    <w:unhideWhenUsed/>
    <w:rsid w:val="00CF72F9"/>
    <w:pPr>
      <w:tabs>
        <w:tab w:val="clear" w:pos="283"/>
        <w:tab w:val="left" w:pos="1417"/>
      </w:tabs>
      <w:ind w:left="567" w:hanging="567"/>
    </w:pPr>
  </w:style>
  <w:style w:type="paragraph" w:customStyle="1" w:styleId="Tabelfed">
    <w:name w:val="Tabel fed"/>
    <w:basedOn w:val="Tabel"/>
    <w:qFormat/>
    <w:rsid w:val="00935C55"/>
    <w:pPr>
      <w:keepNext/>
    </w:pPr>
    <w:rPr>
      <w:b/>
    </w:rPr>
  </w:style>
  <w:style w:type="paragraph" w:customStyle="1" w:styleId="Tabel">
    <w:name w:val="Tabel"/>
    <w:basedOn w:val="Brdtekst"/>
    <w:qFormat/>
    <w:rsid w:val="00CF72F9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paragraph" w:customStyle="1" w:styleId="Tabel-opstilling-punkttegn">
    <w:name w:val="Tabel - opstilling - punkttegn"/>
    <w:basedOn w:val="Tabel"/>
    <w:qFormat/>
    <w:rsid w:val="006570C6"/>
    <w:pPr>
      <w:numPr>
        <w:numId w:val="5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6570C6"/>
    <w:pPr>
      <w:numPr>
        <w:ilvl w:val="1"/>
        <w:numId w:val="5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qFormat/>
    <w:rsid w:val="00880D7D"/>
    <w:pPr>
      <w:numPr>
        <w:numId w:val="8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880D7D"/>
    <w:pPr>
      <w:numPr>
        <w:ilvl w:val="1"/>
        <w:numId w:val="8"/>
      </w:numPr>
      <w:tabs>
        <w:tab w:val="clear" w:pos="340"/>
        <w:tab w:val="clear" w:pos="907"/>
        <w:tab w:val="clear" w:pos="1191"/>
      </w:tabs>
    </w:pPr>
  </w:style>
  <w:style w:type="paragraph" w:customStyle="1" w:styleId="Tabelkursiv">
    <w:name w:val="Tabel kursiv"/>
    <w:basedOn w:val="Tabel"/>
    <w:rsid w:val="00780D07"/>
    <w:rPr>
      <w:i/>
    </w:rPr>
  </w:style>
  <w:style w:type="paragraph" w:customStyle="1" w:styleId="Illustration">
    <w:name w:val="Illustration"/>
    <w:basedOn w:val="Brdtekst"/>
    <w:next w:val="Billedtekst"/>
    <w:rsid w:val="00CF72F9"/>
    <w:pPr>
      <w:keepNext/>
      <w:spacing w:before="180"/>
    </w:pPr>
  </w:style>
  <w:style w:type="paragraph" w:customStyle="1" w:styleId="Specielkommentar">
    <w:name w:val="Speciel kommentar"/>
    <w:basedOn w:val="Brdtekst"/>
    <w:next w:val="Brdtekst"/>
    <w:rsid w:val="00A16C79"/>
    <w:pPr>
      <w:shd w:val="clear" w:color="auto" w:fill="DBE6E9"/>
    </w:pPr>
  </w:style>
  <w:style w:type="paragraph" w:customStyle="1" w:styleId="Overskrift-indholdsfortegnelse">
    <w:name w:val="Overskrift - indholdsfortegnelse"/>
    <w:basedOn w:val="Titel"/>
    <w:next w:val="Brdtekst"/>
    <w:rsid w:val="00C84181"/>
    <w:pPr>
      <w:pageBreakBefore w:val="0"/>
      <w:spacing w:before="360" w:after="360"/>
    </w:pPr>
    <w:rPr>
      <w:kern w:val="20"/>
      <w:sz w:val="20"/>
    </w:rPr>
  </w:style>
  <w:style w:type="paragraph" w:customStyle="1" w:styleId="Skrm">
    <w:name w:val="Skærm"/>
    <w:basedOn w:val="Brdtekst"/>
    <w:rsid w:val="00DF6FBE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customStyle="1" w:styleId="Adresse">
    <w:name w:val="Adresse"/>
    <w:basedOn w:val="Brdtekst"/>
    <w:rsid w:val="00CF72F9"/>
    <w:pPr>
      <w:keepNext/>
      <w:spacing w:after="0"/>
    </w:pPr>
  </w:style>
  <w:style w:type="paragraph" w:customStyle="1" w:styleId="Attention">
    <w:name w:val="Attention"/>
    <w:basedOn w:val="Adresse"/>
    <w:semiHidden/>
    <w:rsid w:val="00CF72F9"/>
    <w:pPr>
      <w:spacing w:before="360"/>
    </w:pPr>
  </w:style>
  <w:style w:type="paragraph" w:customStyle="1" w:styleId="Emne">
    <w:name w:val="Emne"/>
    <w:basedOn w:val="Brdtekst"/>
    <w:next w:val="Brdtekst"/>
    <w:rsid w:val="00CF72F9"/>
    <w:pPr>
      <w:keepNext/>
      <w:keepLines/>
      <w:spacing w:after="360"/>
    </w:pPr>
    <w:rPr>
      <w:b/>
    </w:rPr>
  </w:style>
  <w:style w:type="paragraph" w:customStyle="1" w:styleId="Kopitil">
    <w:name w:val="Kopi til"/>
    <w:basedOn w:val="Brdtekst"/>
    <w:next w:val="Bilag"/>
    <w:rsid w:val="00CF72F9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customStyle="1" w:styleId="Bilag">
    <w:name w:val="Bilag"/>
    <w:basedOn w:val="Brdtekst"/>
    <w:rsid w:val="00CF72F9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customStyle="1" w:styleId="Logo">
    <w:name w:val="Logo"/>
    <w:basedOn w:val="Sidehoved"/>
    <w:rsid w:val="003E23CB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character" w:customStyle="1" w:styleId="Courier">
    <w:name w:val="Courier"/>
    <w:basedOn w:val="Standardskrifttypeiafsnit"/>
    <w:semiHidden/>
    <w:rsid w:val="00BD4C49"/>
    <w:rPr>
      <w:rFonts w:ascii="Courier New" w:hAnsi="Courier New"/>
      <w:color w:val="auto"/>
      <w:sz w:val="16"/>
      <w:lang w:val="en-GB"/>
    </w:rPr>
  </w:style>
  <w:style w:type="paragraph" w:customStyle="1" w:styleId="Formular">
    <w:name w:val="Formular"/>
    <w:basedOn w:val="Brdtekst"/>
    <w:semiHidden/>
    <w:rsid w:val="00E15EF5"/>
    <w:pPr>
      <w:spacing w:after="0"/>
    </w:pPr>
    <w:rPr>
      <w:b/>
      <w:sz w:val="16"/>
    </w:rPr>
  </w:style>
  <w:style w:type="numbering" w:customStyle="1" w:styleId="BasisOpstillingOverskrift">
    <w:name w:val="Basis_Opstilling_Overskrift"/>
    <w:basedOn w:val="Ingenoversigt"/>
    <w:semiHidden/>
    <w:rsid w:val="00CE02EA"/>
    <w:pPr>
      <w:numPr>
        <w:numId w:val="6"/>
      </w:numPr>
    </w:pPr>
  </w:style>
  <w:style w:type="paragraph" w:customStyle="1" w:styleId="Logo-kunde">
    <w:name w:val="Logo - kunde"/>
    <w:basedOn w:val="Sidehoved"/>
    <w:rsid w:val="0020774E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paragraph" w:customStyle="1" w:styleId="Sidehoved-metavenstre">
    <w:name w:val="Sidehoved - meta venstre"/>
    <w:basedOn w:val="Sidehoved"/>
    <w:rsid w:val="008E3D14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paragraph" w:customStyle="1" w:styleId="MappeforsideTitel-linje1">
    <w:name w:val="Mappeforside Titel-linje 1"/>
    <w:basedOn w:val="Titel"/>
    <w:next w:val="MappeforsideTitel-linje2"/>
    <w:rsid w:val="0019368E"/>
    <w:pPr>
      <w:keepNext w:val="0"/>
      <w:pageBreakBefore w:val="0"/>
      <w:spacing w:before="0" w:after="0"/>
    </w:pPr>
    <w:rPr>
      <w:b w:val="0"/>
      <w:color w:val="4F4F4F"/>
      <w:sz w:val="36"/>
    </w:rPr>
  </w:style>
  <w:style w:type="paragraph" w:customStyle="1" w:styleId="Sidefod-metahjre">
    <w:name w:val="Sidefod - meta højre"/>
    <w:basedOn w:val="Sidefod"/>
    <w:semiHidden/>
    <w:rsid w:val="00EF037A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fod-metavenstre">
    <w:name w:val="Sidefod - meta venstre"/>
    <w:basedOn w:val="Sidefod"/>
    <w:semiHidden/>
    <w:rsid w:val="00EF037A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numbering" w:customStyle="1" w:styleId="BasisOpstillingPunkt">
    <w:name w:val="Basis_Opstilling_Punkt"/>
    <w:basedOn w:val="Ingenoversigt"/>
    <w:semiHidden/>
    <w:rsid w:val="00F90288"/>
    <w:pPr>
      <w:numPr>
        <w:numId w:val="4"/>
      </w:numPr>
    </w:pPr>
  </w:style>
  <w:style w:type="numbering" w:customStyle="1" w:styleId="BasisOpstillingPunktTabel">
    <w:name w:val="Basis_Opstilling_Punkt_Tabel"/>
    <w:basedOn w:val="Ingenoversigt"/>
    <w:semiHidden/>
    <w:rsid w:val="00880D7D"/>
    <w:pPr>
      <w:numPr>
        <w:numId w:val="5"/>
      </w:numPr>
    </w:pPr>
  </w:style>
  <w:style w:type="paragraph" w:customStyle="1" w:styleId="MappeforsideTitel-linje2">
    <w:name w:val="Mappeforside Titel-linje 2"/>
    <w:basedOn w:val="MappeforsideTitel-linje1"/>
    <w:next w:val="MappeforsideTitel-linje3"/>
    <w:rsid w:val="0019368E"/>
    <w:rPr>
      <w:color w:val="C6C6C6"/>
    </w:rPr>
  </w:style>
  <w:style w:type="paragraph" w:customStyle="1" w:styleId="MappeforsideTitel-linje3">
    <w:name w:val="Mappeforside Titel-linje 3"/>
    <w:basedOn w:val="MappeforsideTitel-linje1"/>
    <w:next w:val="Brdtekst"/>
    <w:rsid w:val="004D730D"/>
    <w:rPr>
      <w:color w:val="8BAF2E"/>
    </w:rPr>
  </w:style>
  <w:style w:type="table" w:styleId="Lysskygge-fremhvningsfarve3">
    <w:name w:val="Light Shading Accent 3"/>
    <w:basedOn w:val="Tabel-Normal"/>
    <w:semiHidden/>
    <w:rsid w:val="00095F8C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Kapiteloverskrift">
    <w:name w:val="Kapiteloverskrift"/>
    <w:basedOn w:val="Titel"/>
    <w:rsid w:val="00D06C87"/>
    <w:pPr>
      <w:pageBreakBefore w:val="0"/>
      <w:spacing w:before="0" w:after="360"/>
    </w:pPr>
    <w:rPr>
      <w:sz w:val="20"/>
    </w:rPr>
  </w:style>
  <w:style w:type="paragraph" w:customStyle="1" w:styleId="Margentekst">
    <w:name w:val="Margentekst"/>
    <w:basedOn w:val="Brdtekst"/>
    <w:rsid w:val="004D4F29"/>
    <w:pPr>
      <w:framePr w:w="1701" w:hSpace="142" w:vSpace="142" w:wrap="around" w:vAnchor="text" w:hAnchor="page" w:xAlign="outside" w:y="1"/>
    </w:pPr>
    <w:rPr>
      <w:lang w:eastAsia="da-DK"/>
    </w:rPr>
  </w:style>
  <w:style w:type="paragraph" w:customStyle="1" w:styleId="Tabeloverskrift">
    <w:name w:val="Tabeloverskrift"/>
    <w:basedOn w:val="Kapiteloverskrift"/>
    <w:next w:val="Brdtekst"/>
    <w:semiHidden/>
    <w:rsid w:val="00C36191"/>
    <w:pPr>
      <w:spacing w:before="180" w:after="180"/>
    </w:pPr>
  </w:style>
  <w:style w:type="paragraph" w:customStyle="1" w:styleId="Titellinje1">
    <w:name w:val="Titellinje 1"/>
    <w:basedOn w:val="MappeforsideTitel-linje1"/>
    <w:rsid w:val="000C7785"/>
  </w:style>
  <w:style w:type="numbering" w:customStyle="1" w:styleId="BasisOpstillingNummer">
    <w:name w:val="Basis_Opstilling_Nummer"/>
    <w:basedOn w:val="Ingenoversigt"/>
    <w:semiHidden/>
    <w:rsid w:val="00CB40BD"/>
    <w:pPr>
      <w:numPr>
        <w:numId w:val="7"/>
      </w:numPr>
    </w:pPr>
  </w:style>
  <w:style w:type="numbering" w:customStyle="1" w:styleId="BasisOpstillingNummerTabel">
    <w:name w:val="Basis_Opstilling_Nummer_Tabel"/>
    <w:basedOn w:val="Ingenoversigt"/>
    <w:semiHidden/>
    <w:rsid w:val="00880D7D"/>
    <w:pPr>
      <w:numPr>
        <w:numId w:val="8"/>
      </w:numPr>
    </w:pPr>
  </w:style>
  <w:style w:type="numbering" w:customStyle="1" w:styleId="BasisAppendiks">
    <w:name w:val="Basis_Appendiks"/>
    <w:basedOn w:val="Ingenoversigt"/>
    <w:semiHidden/>
    <w:rsid w:val="00F94310"/>
    <w:pPr>
      <w:numPr>
        <w:numId w:val="9"/>
      </w:numPr>
    </w:pPr>
  </w:style>
  <w:style w:type="paragraph" w:customStyle="1" w:styleId="Sdan">
    <w:name w:val="Sådan"/>
    <w:basedOn w:val="Brdtekst"/>
    <w:next w:val="Brdtekst"/>
    <w:rsid w:val="0050093E"/>
    <w:pPr>
      <w:keepNext/>
      <w:numPr>
        <w:numId w:val="10"/>
      </w:numPr>
      <w:spacing w:before="180"/>
    </w:pPr>
    <w:rPr>
      <w:b/>
      <w:sz w:val="18"/>
    </w:rPr>
  </w:style>
  <w:style w:type="paragraph" w:customStyle="1" w:styleId="Titellinje2">
    <w:name w:val="Titellinje 2"/>
    <w:basedOn w:val="MappeforsideTitel-linje1"/>
    <w:rsid w:val="00414579"/>
    <w:rPr>
      <w:color w:val="C6C6C6"/>
      <w:sz w:val="28"/>
    </w:rPr>
  </w:style>
  <w:style w:type="paragraph" w:customStyle="1" w:styleId="Titlelinje3">
    <w:name w:val="Titlelinje 3"/>
    <w:basedOn w:val="Titellinje1"/>
    <w:rsid w:val="005B54E7"/>
    <w:rPr>
      <w:sz w:val="20"/>
    </w:rPr>
  </w:style>
  <w:style w:type="paragraph" w:customStyle="1" w:styleId="Klassifikation">
    <w:name w:val="Klassifikation"/>
    <w:basedOn w:val="Sidehoved"/>
    <w:semiHidden/>
    <w:rsid w:val="00150553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table" w:customStyle="1" w:styleId="Tabel-basis">
    <w:name w:val="Tabel - basis"/>
    <w:basedOn w:val="Tabel-Gitter"/>
    <w:rsid w:val="005C2E54"/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character" w:customStyle="1" w:styleId="BrdtekstTegn">
    <w:name w:val="Brødtekst Tegn"/>
    <w:basedOn w:val="Standardskrifttypeiafsnit"/>
    <w:link w:val="Brdtekst"/>
    <w:locked/>
    <w:rsid w:val="0021370B"/>
    <w:rPr>
      <w:kern w:val="20"/>
      <w:szCs w:val="24"/>
      <w:lang w:val="en-GB" w:eastAsia="en-US"/>
    </w:rPr>
  </w:style>
  <w:style w:type="paragraph" w:styleId="Bibliografi">
    <w:name w:val="Bibliography"/>
    <w:basedOn w:val="Normal"/>
    <w:next w:val="Normal"/>
    <w:uiPriority w:val="37"/>
    <w:semiHidden/>
    <w:unhideWhenUsed/>
    <w:rsid w:val="0077524D"/>
  </w:style>
  <w:style w:type="character" w:styleId="Bogenstitel">
    <w:name w:val="Book Title"/>
    <w:basedOn w:val="Standardskrifttypeiafsnit"/>
    <w:uiPriority w:val="33"/>
    <w:semiHidden/>
    <w:qFormat/>
    <w:rsid w:val="0077524D"/>
    <w:rPr>
      <w:b/>
      <w:bCs/>
      <w:smallCaps/>
      <w:spacing w:val="5"/>
      <w:lang w:val="en-GB"/>
    </w:rPr>
  </w:style>
  <w:style w:type="paragraph" w:styleId="Citat">
    <w:name w:val="Quote"/>
    <w:basedOn w:val="Normal"/>
    <w:next w:val="Normal"/>
    <w:link w:val="CitatTegn"/>
    <w:uiPriority w:val="29"/>
    <w:semiHidden/>
    <w:qFormat/>
    <w:rsid w:val="0077524D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77524D"/>
    <w:rPr>
      <w:i/>
      <w:iCs/>
      <w:color w:val="000000" w:themeColor="text1"/>
      <w:kern w:val="20"/>
      <w:szCs w:val="24"/>
      <w:lang w:val="en-GB" w:eastAsia="en-US"/>
    </w:rPr>
  </w:style>
  <w:style w:type="paragraph" w:styleId="Ingenafstand">
    <w:name w:val="No Spacing"/>
    <w:uiPriority w:val="1"/>
    <w:semiHidden/>
    <w:qFormat/>
    <w:rsid w:val="0077524D"/>
    <w:rPr>
      <w:kern w:val="20"/>
      <w:szCs w:val="24"/>
      <w:lang w:val="en-GB" w:eastAsia="en-US"/>
    </w:rPr>
  </w:style>
  <w:style w:type="character" w:styleId="Kraftigfremhvning">
    <w:name w:val="Intense Emphasis"/>
    <w:basedOn w:val="Standardskrifttypeiafsnit"/>
    <w:uiPriority w:val="21"/>
    <w:semiHidden/>
    <w:qFormat/>
    <w:rsid w:val="0077524D"/>
    <w:rPr>
      <w:b/>
      <w:bCs/>
      <w:i/>
      <w:iCs/>
      <w:color w:val="E7EED6" w:themeColor="accent1"/>
      <w:lang w:val="en-GB"/>
    </w:rPr>
  </w:style>
  <w:style w:type="character" w:styleId="Kraftighenvisning">
    <w:name w:val="Intense Reference"/>
    <w:basedOn w:val="Standardskrifttypeiafsnit"/>
    <w:uiPriority w:val="32"/>
    <w:semiHidden/>
    <w:qFormat/>
    <w:rsid w:val="0077524D"/>
    <w:rPr>
      <w:b/>
      <w:bCs/>
      <w:smallCaps/>
      <w:color w:val="8BAF2E" w:themeColor="accent2"/>
      <w:spacing w:val="5"/>
      <w:u w:val="single"/>
      <w:lang w:val="en-GB"/>
    </w:rPr>
  </w:style>
  <w:style w:type="paragraph" w:styleId="Listeafsnit">
    <w:name w:val="List Paragraph"/>
    <w:basedOn w:val="Normal"/>
    <w:uiPriority w:val="34"/>
    <w:semiHidden/>
    <w:qFormat/>
    <w:rsid w:val="0077524D"/>
    <w:pPr>
      <w:ind w:left="720"/>
      <w:contextualSpacing/>
    </w:pPr>
  </w:style>
  <w:style w:type="paragraph" w:styleId="Overskrift">
    <w:name w:val="TOC Heading"/>
    <w:basedOn w:val="Titel"/>
    <w:next w:val="Brdtekst"/>
    <w:uiPriority w:val="39"/>
    <w:semiHidden/>
    <w:unhideWhenUsed/>
    <w:qFormat/>
    <w:rsid w:val="0077524D"/>
    <w:pPr>
      <w:spacing w:before="360" w:after="360"/>
    </w:pPr>
    <w:rPr>
      <w:rFonts w:eastAsiaTheme="majorEastAsia" w:cstheme="majorBidi"/>
      <w:bCs/>
      <w:sz w:val="20"/>
      <w:szCs w:val="28"/>
    </w:rPr>
  </w:style>
  <w:style w:type="character" w:styleId="Pladsholdertekst">
    <w:name w:val="Placeholder Text"/>
    <w:basedOn w:val="Standardskrifttypeiafsnit"/>
    <w:uiPriority w:val="99"/>
    <w:semiHidden/>
    <w:rsid w:val="0077524D"/>
    <w:rPr>
      <w:color w:val="808080"/>
      <w:lang w:val="en-GB"/>
    </w:rPr>
  </w:style>
  <w:style w:type="paragraph" w:styleId="Strktcitat">
    <w:name w:val="Intense Quote"/>
    <w:basedOn w:val="Normal"/>
    <w:next w:val="Normal"/>
    <w:link w:val="StrktcitatTegn"/>
    <w:uiPriority w:val="30"/>
    <w:semiHidden/>
    <w:qFormat/>
    <w:rsid w:val="0077524D"/>
    <w:pPr>
      <w:pBdr>
        <w:bottom w:val="single" w:sz="4" w:space="4" w:color="E7EED6" w:themeColor="accent1"/>
      </w:pBdr>
      <w:spacing w:before="200" w:after="280"/>
      <w:ind w:left="936" w:right="936"/>
    </w:pPr>
    <w:rPr>
      <w:b/>
      <w:bCs/>
      <w:i/>
      <w:iCs/>
      <w:color w:val="E7EED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7524D"/>
    <w:rPr>
      <w:b/>
      <w:bCs/>
      <w:i/>
      <w:iCs/>
      <w:color w:val="E7EED6" w:themeColor="accent1"/>
      <w:kern w:val="20"/>
      <w:szCs w:val="24"/>
      <w:lang w:eastAsia="en-US"/>
    </w:rPr>
  </w:style>
  <w:style w:type="character" w:styleId="Svagfremhvning">
    <w:name w:val="Subtle Emphasis"/>
    <w:basedOn w:val="Standardskrifttypeiafsnit"/>
    <w:uiPriority w:val="19"/>
    <w:semiHidden/>
    <w:qFormat/>
    <w:rsid w:val="0077524D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semiHidden/>
    <w:qFormat/>
    <w:rsid w:val="0077524D"/>
    <w:rPr>
      <w:smallCaps/>
      <w:color w:val="8BAF2E" w:themeColor="accent2"/>
      <w:u w:val="single"/>
    </w:rPr>
  </w:style>
  <w:style w:type="table" w:customStyle="1" w:styleId="Farvetgitter1">
    <w:name w:val="Farvet gitter1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BF6" w:themeFill="accent1" w:themeFillTint="33"/>
    </w:tcPr>
    <w:tblStylePr w:type="firstRow">
      <w:rPr>
        <w:b/>
        <w:bCs/>
      </w:rPr>
      <w:tblPr/>
      <w:tcPr>
        <w:shd w:val="clear" w:color="auto" w:fill="F5F8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F8EE" w:themeFill="accent1" w:themeFillTint="66"/>
      </w:tcPr>
    </w:tblStylePr>
    <w:tblStylePr w:type="firstCol">
      <w:rPr>
        <w:color w:val="616161" w:themeColor="background1"/>
      </w:rPr>
      <w:tblPr/>
      <w:tcPr>
        <w:shd w:val="clear" w:color="auto" w:fill="B7CC85" w:themeFill="accent1" w:themeFillShade="BF"/>
      </w:tcPr>
    </w:tblStylePr>
    <w:tblStylePr w:type="lastCol">
      <w:rPr>
        <w:color w:val="616161" w:themeColor="background1"/>
      </w:rPr>
      <w:tblPr/>
      <w:tcPr>
        <w:shd w:val="clear" w:color="auto" w:fill="B7CC85" w:themeFill="accent1" w:themeFillShade="BF"/>
      </w:tcPr>
    </w:tblStylePr>
    <w:tblStylePr w:type="band1Vert">
      <w:tblPr/>
      <w:tcPr>
        <w:shd w:val="clear" w:color="auto" w:fill="F2F6EA" w:themeFill="accent1" w:themeFillTint="7F"/>
      </w:tcPr>
    </w:tblStylePr>
    <w:tblStylePr w:type="band1Horz">
      <w:tblPr/>
      <w:tcPr>
        <w:shd w:val="clear" w:color="auto" w:fill="F2F6EA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D1" w:themeFill="accent2" w:themeFillTint="33"/>
    </w:tcPr>
    <w:tblStylePr w:type="firstRow">
      <w:rPr>
        <w:b/>
        <w:bCs/>
      </w:rPr>
      <w:tblPr/>
      <w:tcPr>
        <w:shd w:val="clear" w:color="auto" w:fill="D3E7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7A3" w:themeFill="accent2" w:themeFillTint="66"/>
      </w:tcPr>
    </w:tblStylePr>
    <w:tblStylePr w:type="firstCol">
      <w:rPr>
        <w:color w:val="616161" w:themeColor="background1"/>
      </w:rPr>
      <w:tblPr/>
      <w:tcPr>
        <w:shd w:val="clear" w:color="auto" w:fill="678222" w:themeFill="accent2" w:themeFillShade="BF"/>
      </w:tcPr>
    </w:tblStylePr>
    <w:tblStylePr w:type="lastCol">
      <w:rPr>
        <w:color w:val="616161" w:themeColor="background1"/>
      </w:rPr>
      <w:tblPr/>
      <w:tcPr>
        <w:shd w:val="clear" w:color="auto" w:fill="678222" w:themeFill="accent2" w:themeFillShade="BF"/>
      </w:tcPr>
    </w:tblStylePr>
    <w:tblStylePr w:type="band1Vert">
      <w:tblPr/>
      <w:tcPr>
        <w:shd w:val="clear" w:color="auto" w:fill="C9E18C" w:themeFill="accent2" w:themeFillTint="7F"/>
      </w:tcPr>
    </w:tblStylePr>
    <w:tblStylePr w:type="band1Horz">
      <w:tblPr/>
      <w:tcPr>
        <w:shd w:val="clear" w:color="auto" w:fill="C9E18C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3" w:themeFillTint="33"/>
    </w:tcPr>
    <w:tblStylePr w:type="firstRow">
      <w:rPr>
        <w:b/>
        <w:bCs/>
      </w:rPr>
      <w:tblPr/>
      <w:tcPr>
        <w:shd w:val="clear" w:color="auto" w:fill="BFBF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3" w:themeFillTint="66"/>
      </w:tcPr>
    </w:tblStylePr>
    <w:tblStylePr w:type="firstCol">
      <w:rPr>
        <w:color w:val="616161" w:themeColor="background1"/>
      </w:rPr>
      <w:tblPr/>
      <w:tcPr>
        <w:shd w:val="clear" w:color="auto" w:fill="484848" w:themeFill="accent3" w:themeFillShade="BF"/>
      </w:tcPr>
    </w:tblStylePr>
    <w:tblStylePr w:type="lastCol">
      <w:rPr>
        <w:color w:val="616161" w:themeColor="background1"/>
      </w:rPr>
      <w:tblPr/>
      <w:tcPr>
        <w:shd w:val="clear" w:color="auto" w:fill="484848" w:themeFill="accent3" w:themeFillShade="BF"/>
      </w:tcPr>
    </w:tblStylePr>
    <w:tblStylePr w:type="band1Vert">
      <w:tblPr/>
      <w:tcPr>
        <w:shd w:val="clear" w:color="auto" w:fill="B0B0B0" w:themeFill="accent3" w:themeFillTint="7F"/>
      </w:tcPr>
    </w:tblStylePr>
    <w:tblStylePr w:type="band1Horz">
      <w:tblPr/>
      <w:tcPr>
        <w:shd w:val="clear" w:color="auto" w:fill="B0B0B0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4" w:themeFillTint="33"/>
    </w:tcPr>
    <w:tblStylePr w:type="firstRow">
      <w:rPr>
        <w:b/>
        <w:bCs/>
      </w:rPr>
      <w:tblPr/>
      <w:tcPr>
        <w:shd w:val="clear" w:color="auto" w:fill="E8E8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8E8" w:themeFill="accent4" w:themeFillTint="66"/>
      </w:tcPr>
    </w:tblStylePr>
    <w:tblStylePr w:type="firstCol">
      <w:rPr>
        <w:color w:val="616161" w:themeColor="background1"/>
      </w:rPr>
      <w:tblPr/>
      <w:tcPr>
        <w:shd w:val="clear" w:color="auto" w:fill="949494" w:themeFill="accent4" w:themeFillShade="BF"/>
      </w:tcPr>
    </w:tblStylePr>
    <w:tblStylePr w:type="lastCol">
      <w:rPr>
        <w:color w:val="616161" w:themeColor="background1"/>
      </w:rPr>
      <w:tblPr/>
      <w:tcPr>
        <w:shd w:val="clear" w:color="auto" w:fill="949494" w:themeFill="accent4" w:themeFillShade="BF"/>
      </w:tcPr>
    </w:tblStylePr>
    <w:tblStylePr w:type="band1Vert">
      <w:tblPr/>
      <w:tcPr>
        <w:shd w:val="clear" w:color="auto" w:fill="E2E2E2" w:themeFill="accent4" w:themeFillTint="7F"/>
      </w:tcPr>
    </w:tblStylePr>
    <w:tblStylePr w:type="band1Horz">
      <w:tblPr/>
      <w:tcPr>
        <w:shd w:val="clear" w:color="auto" w:fill="E2E2E2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EA" w:themeFill="accent5" w:themeFillTint="33"/>
    </w:tcPr>
    <w:tblStylePr w:type="firstRow">
      <w:rPr>
        <w:b/>
        <w:bCs/>
      </w:rPr>
      <w:tblPr/>
      <w:tcPr>
        <w:shd w:val="clear" w:color="auto" w:fill="E6EED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ED6" w:themeFill="accent5" w:themeFillTint="66"/>
      </w:tcPr>
    </w:tblStylePr>
    <w:tblStylePr w:type="firstCol">
      <w:rPr>
        <w:color w:val="616161" w:themeColor="background1"/>
      </w:rPr>
      <w:tblPr/>
      <w:tcPr>
        <w:shd w:val="clear" w:color="auto" w:fill="9BBB59" w:themeFill="accent5" w:themeFillShade="BF"/>
      </w:tcPr>
    </w:tblStylePr>
    <w:tblStylePr w:type="lastCol">
      <w:rPr>
        <w:color w:val="616161" w:themeColor="background1"/>
      </w:rPr>
      <w:tblPr/>
      <w:tcPr>
        <w:shd w:val="clear" w:color="auto" w:fill="9BBB59" w:themeFill="accent5" w:themeFillShade="BF"/>
      </w:tcPr>
    </w:tblStylePr>
    <w:tblStylePr w:type="band1Vert">
      <w:tblPr/>
      <w:tcPr>
        <w:shd w:val="clear" w:color="auto" w:fill="E1EACD" w:themeFill="accent5" w:themeFillTint="7F"/>
      </w:tcPr>
    </w:tblStylePr>
    <w:tblStylePr w:type="band1Horz">
      <w:tblPr/>
      <w:tcPr>
        <w:shd w:val="clear" w:color="auto" w:fill="E1EACD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D3" w:themeFill="accent6" w:themeFillTint="33"/>
    </w:tcPr>
    <w:tblStylePr w:type="firstRow">
      <w:rPr>
        <w:b/>
        <w:bCs/>
      </w:rPr>
      <w:tblPr/>
      <w:tcPr>
        <w:shd w:val="clear" w:color="auto" w:fill="CADB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A8" w:themeFill="accent6" w:themeFillTint="66"/>
      </w:tcPr>
    </w:tblStylePr>
    <w:tblStylePr w:type="firstCol">
      <w:rPr>
        <w:color w:val="616161" w:themeColor="background1"/>
      </w:rPr>
      <w:tblPr/>
      <w:tcPr>
        <w:shd w:val="clear" w:color="auto" w:fill="576D2D" w:themeFill="accent6" w:themeFillShade="BF"/>
      </w:tcPr>
    </w:tblStylePr>
    <w:tblStylePr w:type="lastCol">
      <w:rPr>
        <w:color w:val="616161" w:themeColor="background1"/>
      </w:rPr>
      <w:tblPr/>
      <w:tcPr>
        <w:shd w:val="clear" w:color="auto" w:fill="576D2D" w:themeFill="accent6" w:themeFillShade="BF"/>
      </w:tcPr>
    </w:tblStylePr>
    <w:tblStylePr w:type="band1Vert">
      <w:tblPr/>
      <w:tcPr>
        <w:shd w:val="clear" w:color="auto" w:fill="BDD293" w:themeFill="accent6" w:themeFillTint="7F"/>
      </w:tcPr>
    </w:tblStylePr>
    <w:tblStylePr w:type="band1Horz">
      <w:tblPr/>
      <w:tcPr>
        <w:shd w:val="clear" w:color="auto" w:fill="BDD293" w:themeFill="accent6" w:themeFillTint="7F"/>
      </w:tcPr>
    </w:tblStylePr>
  </w:style>
  <w:style w:type="table" w:customStyle="1" w:styleId="Farvetliste1">
    <w:name w:val="Farvet liste1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DFA" w:themeFill="accen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shd w:val="clear" w:color="auto" w:fill="FAFBF6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8" w:themeFill="accent2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  <w:tblStylePr w:type="band1Horz">
      <w:tblPr/>
      <w:tcPr>
        <w:shd w:val="clear" w:color="auto" w:fill="E9F3D1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3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9E9E9E" w:themeFill="accent4" w:themeFillShade="CC"/>
      </w:tcPr>
    </w:tblStylePr>
    <w:tblStylePr w:type="lastRow">
      <w:rPr>
        <w:b/>
        <w:bCs/>
        <w:color w:val="9E9E9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3" w:themeFillTint="3F"/>
      </w:tcPr>
    </w:tblStylePr>
    <w:tblStylePr w:type="band1Horz">
      <w:tblPr/>
      <w:tcPr>
        <w:shd w:val="clear" w:color="auto" w:fill="DFDFDF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4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4D4D4D" w:themeFill="accent3" w:themeFillShade="CC"/>
      </w:tcPr>
    </w:tblStylePr>
    <w:tblStylePr w:type="lastRow">
      <w:rPr>
        <w:b/>
        <w:bCs/>
        <w:color w:val="4D4D4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  <w:tblStylePr w:type="band1Horz">
      <w:tblPr/>
      <w:tcPr>
        <w:shd w:val="clear" w:color="auto" w:fill="F3F3F3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5" w:themeFill="accent5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5D7430" w:themeFill="accent6" w:themeFillShade="CC"/>
      </w:tcPr>
    </w:tblStylePr>
    <w:tblStylePr w:type="lastRow">
      <w:rPr>
        <w:b/>
        <w:bCs/>
        <w:color w:val="5D74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  <w:tblStylePr w:type="band1Horz">
      <w:tblPr/>
      <w:tcPr>
        <w:shd w:val="clear" w:color="auto" w:fill="F2F6EA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E9" w:themeFill="accent6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A3C066" w:themeFill="accent5" w:themeFillShade="CC"/>
      </w:tcPr>
    </w:tblStylePr>
    <w:tblStylePr w:type="lastRow">
      <w:rPr>
        <w:b/>
        <w:bCs/>
        <w:color w:val="A3C06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  <w:tblStylePr w:type="band1Horz">
      <w:tblPr/>
      <w:tcPr>
        <w:shd w:val="clear" w:color="auto" w:fill="E4EDD3" w:themeFill="accent6" w:themeFillTint="33"/>
      </w:tcPr>
    </w:tblStylePr>
  </w:style>
  <w:style w:type="table" w:customStyle="1" w:styleId="Farvetskygge1">
    <w:name w:val="Farvet skygge1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000000" w:themeFill="tex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E7EED6" w:themeColor="accent1"/>
        <w:bottom w:val="single" w:sz="4" w:space="0" w:color="E7EED6" w:themeColor="accent1"/>
        <w:right w:val="single" w:sz="4" w:space="0" w:color="E7EED6" w:themeColor="accent1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D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9BB956" w:themeFill="accen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956" w:themeColor="accent1" w:themeShade="99"/>
          <w:insideV w:val="nil"/>
        </w:tcBorders>
        <w:shd w:val="clear" w:color="auto" w:fill="9BB956" w:themeFill="accen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956" w:themeFill="accent1" w:themeFillShade="99"/>
      </w:tcPr>
    </w:tblStylePr>
    <w:tblStylePr w:type="band1Vert">
      <w:tblPr/>
      <w:tcPr>
        <w:shd w:val="clear" w:color="auto" w:fill="F5F8EE" w:themeFill="accent1" w:themeFillTint="66"/>
      </w:tcPr>
    </w:tblStylePr>
    <w:tblStylePr w:type="band1Horz">
      <w:tblPr/>
      <w:tcPr>
        <w:shd w:val="clear" w:color="auto" w:fill="F2F6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8BAF2E" w:themeColor="accent2"/>
        <w:bottom w:val="single" w:sz="4" w:space="0" w:color="8BAF2E" w:themeColor="accent2"/>
        <w:right w:val="single" w:sz="4" w:space="0" w:color="8BAF2E" w:themeColor="accent2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9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52681B" w:themeFill="accent2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81B" w:themeColor="accent2" w:themeShade="99"/>
          <w:insideV w:val="nil"/>
        </w:tcBorders>
        <w:shd w:val="clear" w:color="auto" w:fill="52681B" w:themeFill="accent2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81B" w:themeFill="accent2" w:themeFillShade="99"/>
      </w:tcPr>
    </w:tblStylePr>
    <w:tblStylePr w:type="band1Vert">
      <w:tblPr/>
      <w:tcPr>
        <w:shd w:val="clear" w:color="auto" w:fill="D3E7A3" w:themeFill="accent2" w:themeFillTint="66"/>
      </w:tcPr>
    </w:tblStylePr>
    <w:tblStylePr w:type="band1Horz">
      <w:tblPr/>
      <w:tcPr>
        <w:shd w:val="clear" w:color="auto" w:fill="C9E1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6C6C6" w:themeColor="accent4"/>
        <w:left w:val="single" w:sz="4" w:space="0" w:color="616161" w:themeColor="accent3"/>
        <w:bottom w:val="single" w:sz="4" w:space="0" w:color="616161" w:themeColor="accent3"/>
        <w:right w:val="single" w:sz="4" w:space="0" w:color="616161" w:themeColor="accent3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C6C6" w:themeColor="accent4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3A3A3A" w:themeFill="accent3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A" w:themeColor="accent3" w:themeShade="99"/>
          <w:insideV w:val="nil"/>
        </w:tcBorders>
        <w:shd w:val="clear" w:color="auto" w:fill="3A3A3A" w:themeFill="accent3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A" w:themeFill="accent3" w:themeFillShade="99"/>
      </w:tcPr>
    </w:tblStylePr>
    <w:tblStylePr w:type="band1Vert">
      <w:tblPr/>
      <w:tcPr>
        <w:shd w:val="clear" w:color="auto" w:fill="BFBFBF" w:themeFill="accent3" w:themeFillTint="66"/>
      </w:tcPr>
    </w:tblStylePr>
    <w:tblStylePr w:type="band1Horz">
      <w:tblPr/>
      <w:tcPr>
        <w:shd w:val="clear" w:color="auto" w:fill="B0B0B0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6161" w:themeColor="accent3"/>
        <w:left w:val="single" w:sz="4" w:space="0" w:color="C6C6C6" w:themeColor="accent4"/>
        <w:bottom w:val="single" w:sz="4" w:space="0" w:color="C6C6C6" w:themeColor="accent4"/>
        <w:right w:val="single" w:sz="4" w:space="0" w:color="C6C6C6" w:themeColor="accent4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161" w:themeColor="accent3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767676" w:themeFill="accent4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7676" w:themeColor="accent4" w:themeShade="99"/>
          <w:insideV w:val="nil"/>
        </w:tcBorders>
        <w:shd w:val="clear" w:color="auto" w:fill="767676" w:themeFill="accent4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7676" w:themeFill="accent4" w:themeFillShade="99"/>
      </w:tcPr>
    </w:tblStylePr>
    <w:tblStylePr w:type="band1Vert">
      <w:tblPr/>
      <w:tcPr>
        <w:shd w:val="clear" w:color="auto" w:fill="E8E8E8" w:themeFill="accent4" w:themeFillTint="66"/>
      </w:tcPr>
    </w:tblStylePr>
    <w:tblStylePr w:type="band1Horz">
      <w:tblPr/>
      <w:tcPr>
        <w:shd w:val="clear" w:color="auto" w:fill="E2E2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6923C" w:themeColor="accent6"/>
        <w:left w:val="single" w:sz="4" w:space="0" w:color="C3D69B" w:themeColor="accent5"/>
        <w:bottom w:val="single" w:sz="4" w:space="0" w:color="C3D69B" w:themeColor="accent5"/>
        <w:right w:val="single" w:sz="4" w:space="0" w:color="C3D69B" w:themeColor="accent5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6923C" w:themeColor="accent6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7E9C40" w:themeFill="accent5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9C40" w:themeColor="accent5" w:themeShade="99"/>
          <w:insideV w:val="nil"/>
        </w:tcBorders>
        <w:shd w:val="clear" w:color="auto" w:fill="7E9C40" w:themeFill="accent5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9C40" w:themeFill="accent5" w:themeFillShade="99"/>
      </w:tcPr>
    </w:tblStylePr>
    <w:tblStylePr w:type="band1Vert">
      <w:tblPr/>
      <w:tcPr>
        <w:shd w:val="clear" w:color="auto" w:fill="E6EED6" w:themeFill="accent5" w:themeFillTint="66"/>
      </w:tcPr>
    </w:tblStylePr>
    <w:tblStylePr w:type="band1Horz">
      <w:tblPr/>
      <w:tcPr>
        <w:shd w:val="clear" w:color="auto" w:fill="E1EAC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D69B" w:themeColor="accent5"/>
        <w:left w:val="single" w:sz="4" w:space="0" w:color="76923C" w:themeColor="accent6"/>
        <w:bottom w:val="single" w:sz="4" w:space="0" w:color="76923C" w:themeColor="accent6"/>
        <w:right w:val="single" w:sz="4" w:space="0" w:color="76923C" w:themeColor="accent6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D69B" w:themeColor="accent5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465724" w:themeFill="accent6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724" w:themeColor="accent6" w:themeShade="99"/>
          <w:insideV w:val="nil"/>
        </w:tcBorders>
        <w:shd w:val="clear" w:color="auto" w:fill="465724" w:themeFill="accent6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724" w:themeFill="accent6" w:themeFillShade="99"/>
      </w:tcPr>
    </w:tblStylePr>
    <w:tblStylePr w:type="band1Vert">
      <w:tblPr/>
      <w:tcPr>
        <w:shd w:val="clear" w:color="auto" w:fill="CADBA8" w:themeFill="accent6" w:themeFillTint="66"/>
      </w:tcPr>
    </w:tblStylePr>
    <w:tblStylePr w:type="band1Horz">
      <w:tblPr/>
      <w:tcPr>
        <w:shd w:val="clear" w:color="auto" w:fill="BDD2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8BAF2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  <w:tblStylePr w:type="band1Horz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6161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  <w:tblStylePr w:type="band1Horz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C6C6C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  <w:tblStylePr w:type="band1Horz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C3D6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  <w:tblStylePr w:type="band1Horz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76923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  <w:tblStylePr w:type="band1Horz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semiHidden/>
    <w:rsid w:val="00576739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</w:style>
  <w:style w:type="table" w:customStyle="1" w:styleId="Lysskygge1">
    <w:name w:val="Lys skygge1"/>
    <w:basedOn w:val="Tabel-Normal"/>
    <w:uiPriority w:val="60"/>
    <w:semiHidden/>
    <w:rsid w:val="0057673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576739"/>
    <w:rPr>
      <w:color w:val="678222" w:themeColor="accent2" w:themeShade="BF"/>
    </w:rPr>
    <w:tblPr>
      <w:tblStyleRowBandSize w:val="1"/>
      <w:tblStyleColBandSize w:val="1"/>
      <w:tblInd w:w="0" w:type="dxa"/>
      <w:tblBorders>
        <w:top w:val="single" w:sz="8" w:space="0" w:color="8BAF2E" w:themeColor="accent2"/>
        <w:bottom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AF2E" w:themeColor="accent2"/>
          <w:left w:val="nil"/>
          <w:bottom w:val="single" w:sz="8" w:space="0" w:color="8BAF2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BAF2E" w:themeColor="accent2"/>
          <w:left w:val="nil"/>
          <w:bottom w:val="single" w:sz="8" w:space="0" w:color="8BAF2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576739"/>
    <w:rPr>
      <w:color w:val="949494" w:themeColor="accent4" w:themeShade="BF"/>
    </w:rPr>
    <w:tblPr>
      <w:tblStyleRowBandSize w:val="1"/>
      <w:tblStyleColBandSize w:val="1"/>
      <w:tblInd w:w="0" w:type="dxa"/>
      <w:tblBorders>
        <w:top w:val="single" w:sz="8" w:space="0" w:color="C6C6C6" w:themeColor="accent4"/>
        <w:bottom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C6C6" w:themeColor="accent4"/>
          <w:left w:val="nil"/>
          <w:bottom w:val="single" w:sz="8" w:space="0" w:color="C6C6C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C6C6" w:themeColor="accent4"/>
          <w:left w:val="nil"/>
          <w:bottom w:val="single" w:sz="8" w:space="0" w:color="C6C6C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576739"/>
    <w:rPr>
      <w:color w:val="9BBB59" w:themeColor="accent5" w:themeShade="BF"/>
    </w:rPr>
    <w:tblPr>
      <w:tblStyleRowBandSize w:val="1"/>
      <w:tblStyleColBandSize w:val="1"/>
      <w:tblInd w:w="0" w:type="dxa"/>
      <w:tblBorders>
        <w:top w:val="single" w:sz="8" w:space="0" w:color="C3D69B" w:themeColor="accent5"/>
        <w:bottom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D69B" w:themeColor="accent5"/>
          <w:left w:val="nil"/>
          <w:bottom w:val="single" w:sz="8" w:space="0" w:color="C3D69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D69B" w:themeColor="accent5"/>
          <w:left w:val="nil"/>
          <w:bottom w:val="single" w:sz="8" w:space="0" w:color="C3D69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576739"/>
    <w:rPr>
      <w:color w:val="576D2D" w:themeColor="accent6" w:themeShade="BF"/>
    </w:rPr>
    <w:tblPr>
      <w:tblStyleRowBandSize w:val="1"/>
      <w:tblStyleColBandSize w:val="1"/>
      <w:tblInd w:w="0" w:type="dxa"/>
      <w:tblBorders>
        <w:top w:val="single" w:sz="8" w:space="0" w:color="76923C" w:themeColor="accent6"/>
        <w:bottom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923C" w:themeColor="accent6"/>
          <w:left w:val="nil"/>
          <w:bottom w:val="single" w:sz="8" w:space="0" w:color="76923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923C" w:themeColor="accent6"/>
          <w:left w:val="nil"/>
          <w:bottom w:val="single" w:sz="8" w:space="0" w:color="76923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semiHidden/>
    <w:rsid w:val="00576739"/>
    <w:rPr>
      <w:color w:val="B7CC85" w:themeColor="accent1" w:themeShade="BF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</w:style>
  <w:style w:type="table" w:customStyle="1" w:styleId="Lystgitter1">
    <w:name w:val="Lyst gitter1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  <w:insideH w:val="single" w:sz="8" w:space="0" w:color="8BAF2E" w:themeColor="accent2"/>
        <w:insideV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18" w:space="0" w:color="8BAF2E" w:themeColor="accent2"/>
          <w:right w:val="single" w:sz="8" w:space="0" w:color="8BAF2E" w:themeColor="accent2"/>
          <w:insideH w:val="nil"/>
          <w:insideV w:val="single" w:sz="8" w:space="0" w:color="8BAF2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  <w:insideH w:val="nil"/>
          <w:insideV w:val="single" w:sz="8" w:space="0" w:color="8BAF2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</w:tcPr>
    </w:tblStylePr>
    <w:tblStylePr w:type="band1Vert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</w:tcBorders>
        <w:shd w:val="clear" w:color="auto" w:fill="E4F0C6" w:themeFill="accent2" w:themeFillTint="3F"/>
      </w:tcPr>
    </w:tblStylePr>
    <w:tblStylePr w:type="band1Horz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  <w:insideV w:val="single" w:sz="8" w:space="0" w:color="8BAF2E" w:themeColor="accent2"/>
        </w:tcBorders>
        <w:shd w:val="clear" w:color="auto" w:fill="E4F0C6" w:themeFill="accent2" w:themeFillTint="3F"/>
      </w:tcPr>
    </w:tblStylePr>
    <w:tblStylePr w:type="band2Horz">
      <w:tblPr/>
      <w:tcPr>
        <w:tcBorders>
          <w:top w:val="single" w:sz="8" w:space="0" w:color="8BAF2E" w:themeColor="accent2"/>
          <w:left w:val="single" w:sz="8" w:space="0" w:color="8BAF2E" w:themeColor="accent2"/>
          <w:bottom w:val="single" w:sz="8" w:space="0" w:color="8BAF2E" w:themeColor="accent2"/>
          <w:right w:val="single" w:sz="8" w:space="0" w:color="8BAF2E" w:themeColor="accent2"/>
          <w:insideV w:val="single" w:sz="8" w:space="0" w:color="8BAF2E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  <w:insideH w:val="single" w:sz="8" w:space="0" w:color="616161" w:themeColor="accent3"/>
        <w:insideV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18" w:space="0" w:color="616161" w:themeColor="accent3"/>
          <w:right w:val="single" w:sz="8" w:space="0" w:color="616161" w:themeColor="accent3"/>
          <w:insideH w:val="nil"/>
          <w:insideV w:val="single" w:sz="8" w:space="0" w:color="6161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  <w:insideH w:val="nil"/>
          <w:insideV w:val="single" w:sz="8" w:space="0" w:color="6161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</w:tcPr>
    </w:tblStylePr>
    <w:tblStylePr w:type="band1Vert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</w:tcBorders>
        <w:shd w:val="clear" w:color="auto" w:fill="D7D7D7" w:themeFill="accent3" w:themeFillTint="3F"/>
      </w:tcPr>
    </w:tblStylePr>
    <w:tblStylePr w:type="band1Horz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  <w:insideV w:val="single" w:sz="8" w:space="0" w:color="616161" w:themeColor="accent3"/>
        </w:tcBorders>
        <w:shd w:val="clear" w:color="auto" w:fill="D7D7D7" w:themeFill="accent3" w:themeFillTint="3F"/>
      </w:tcPr>
    </w:tblStylePr>
    <w:tblStylePr w:type="band2Horz">
      <w:tblPr/>
      <w:tcPr>
        <w:tcBorders>
          <w:top w:val="single" w:sz="8" w:space="0" w:color="616161" w:themeColor="accent3"/>
          <w:left w:val="single" w:sz="8" w:space="0" w:color="616161" w:themeColor="accent3"/>
          <w:bottom w:val="single" w:sz="8" w:space="0" w:color="616161" w:themeColor="accent3"/>
          <w:right w:val="single" w:sz="8" w:space="0" w:color="616161" w:themeColor="accent3"/>
          <w:insideV w:val="single" w:sz="8" w:space="0" w:color="616161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  <w:insideH w:val="single" w:sz="8" w:space="0" w:color="C6C6C6" w:themeColor="accent4"/>
        <w:insideV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18" w:space="0" w:color="C6C6C6" w:themeColor="accent4"/>
          <w:right w:val="single" w:sz="8" w:space="0" w:color="C6C6C6" w:themeColor="accent4"/>
          <w:insideH w:val="nil"/>
          <w:insideV w:val="single" w:sz="8" w:space="0" w:color="C6C6C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  <w:insideH w:val="nil"/>
          <w:insideV w:val="single" w:sz="8" w:space="0" w:color="C6C6C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</w:tcPr>
    </w:tblStylePr>
    <w:tblStylePr w:type="band1Vert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</w:tcBorders>
        <w:shd w:val="clear" w:color="auto" w:fill="F0F0F0" w:themeFill="accent4" w:themeFillTint="3F"/>
      </w:tcPr>
    </w:tblStylePr>
    <w:tblStylePr w:type="band1Horz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  <w:insideV w:val="single" w:sz="8" w:space="0" w:color="C6C6C6" w:themeColor="accent4"/>
        </w:tcBorders>
        <w:shd w:val="clear" w:color="auto" w:fill="F0F0F0" w:themeFill="accent4" w:themeFillTint="3F"/>
      </w:tcPr>
    </w:tblStylePr>
    <w:tblStylePr w:type="band2Horz">
      <w:tblPr/>
      <w:tcPr>
        <w:tcBorders>
          <w:top w:val="single" w:sz="8" w:space="0" w:color="C6C6C6" w:themeColor="accent4"/>
          <w:left w:val="single" w:sz="8" w:space="0" w:color="C6C6C6" w:themeColor="accent4"/>
          <w:bottom w:val="single" w:sz="8" w:space="0" w:color="C6C6C6" w:themeColor="accent4"/>
          <w:right w:val="single" w:sz="8" w:space="0" w:color="C6C6C6" w:themeColor="accent4"/>
          <w:insideV w:val="single" w:sz="8" w:space="0" w:color="C6C6C6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  <w:insideH w:val="single" w:sz="8" w:space="0" w:color="C3D69B" w:themeColor="accent5"/>
        <w:insideV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18" w:space="0" w:color="C3D69B" w:themeColor="accent5"/>
          <w:right w:val="single" w:sz="8" w:space="0" w:color="C3D69B" w:themeColor="accent5"/>
          <w:insideH w:val="nil"/>
          <w:insideV w:val="single" w:sz="8" w:space="0" w:color="C3D69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  <w:insideH w:val="nil"/>
          <w:insideV w:val="single" w:sz="8" w:space="0" w:color="C3D69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</w:tcPr>
    </w:tblStylePr>
    <w:tblStylePr w:type="band1Vert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</w:tcBorders>
        <w:shd w:val="clear" w:color="auto" w:fill="F0F4E6" w:themeFill="accent5" w:themeFillTint="3F"/>
      </w:tcPr>
    </w:tblStylePr>
    <w:tblStylePr w:type="band1Horz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  <w:insideV w:val="single" w:sz="8" w:space="0" w:color="C3D69B" w:themeColor="accent5"/>
        </w:tcBorders>
        <w:shd w:val="clear" w:color="auto" w:fill="F0F4E6" w:themeFill="accent5" w:themeFillTint="3F"/>
      </w:tcPr>
    </w:tblStylePr>
    <w:tblStylePr w:type="band2Horz">
      <w:tblPr/>
      <w:tcPr>
        <w:tcBorders>
          <w:top w:val="single" w:sz="8" w:space="0" w:color="C3D69B" w:themeColor="accent5"/>
          <w:left w:val="single" w:sz="8" w:space="0" w:color="C3D69B" w:themeColor="accent5"/>
          <w:bottom w:val="single" w:sz="8" w:space="0" w:color="C3D69B" w:themeColor="accent5"/>
          <w:right w:val="single" w:sz="8" w:space="0" w:color="C3D69B" w:themeColor="accent5"/>
          <w:insideV w:val="single" w:sz="8" w:space="0" w:color="C3D69B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  <w:insideH w:val="single" w:sz="8" w:space="0" w:color="76923C" w:themeColor="accent6"/>
        <w:insideV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18" w:space="0" w:color="76923C" w:themeColor="accent6"/>
          <w:right w:val="single" w:sz="8" w:space="0" w:color="76923C" w:themeColor="accent6"/>
          <w:insideH w:val="nil"/>
          <w:insideV w:val="single" w:sz="8" w:space="0" w:color="76923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  <w:insideH w:val="nil"/>
          <w:insideV w:val="single" w:sz="8" w:space="0" w:color="76923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</w:tcPr>
    </w:tblStylePr>
    <w:tblStylePr w:type="band1Vert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</w:tcBorders>
        <w:shd w:val="clear" w:color="auto" w:fill="DEE9C9" w:themeFill="accent6" w:themeFillTint="3F"/>
      </w:tcPr>
    </w:tblStylePr>
    <w:tblStylePr w:type="band1Horz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  <w:insideV w:val="single" w:sz="8" w:space="0" w:color="76923C" w:themeColor="accent6"/>
        </w:tcBorders>
        <w:shd w:val="clear" w:color="auto" w:fill="DEE9C9" w:themeFill="accent6" w:themeFillTint="3F"/>
      </w:tcPr>
    </w:tblStylePr>
    <w:tblStylePr w:type="band2Horz">
      <w:tblPr/>
      <w:tcPr>
        <w:tcBorders>
          <w:top w:val="single" w:sz="8" w:space="0" w:color="76923C" w:themeColor="accent6"/>
          <w:left w:val="single" w:sz="8" w:space="0" w:color="76923C" w:themeColor="accent6"/>
          <w:bottom w:val="single" w:sz="8" w:space="0" w:color="76923C" w:themeColor="accent6"/>
          <w:right w:val="single" w:sz="8" w:space="0" w:color="76923C" w:themeColor="accent6"/>
          <w:insideV w:val="single" w:sz="8" w:space="0" w:color="76923C" w:themeColor="accent6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semiHidden/>
    <w:rsid w:val="00576739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1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  <w:shd w:val="clear" w:color="auto" w:fill="F9FAF4" w:themeFill="accent1" w:themeFillTint="3F"/>
      </w:tcPr>
    </w:tblStylePr>
    <w:tblStylePr w:type="band2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  <w:insideV w:val="single" w:sz="8" w:space="0" w:color="ECF2E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A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F2E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6EA" w:themeFill="accent1" w:themeFillTint="7F"/>
      </w:tcPr>
    </w:tblStylePr>
    <w:tblStylePr w:type="band1Horz">
      <w:tblPr/>
      <w:tcPr>
        <w:shd w:val="clear" w:color="auto" w:fill="F2F6EA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AED253" w:themeColor="accent2" w:themeTint="BF"/>
        <w:left w:val="single" w:sz="8" w:space="0" w:color="AED253" w:themeColor="accent2" w:themeTint="BF"/>
        <w:bottom w:val="single" w:sz="8" w:space="0" w:color="AED253" w:themeColor="accent2" w:themeTint="BF"/>
        <w:right w:val="single" w:sz="8" w:space="0" w:color="AED253" w:themeColor="accent2" w:themeTint="BF"/>
        <w:insideH w:val="single" w:sz="8" w:space="0" w:color="AED253" w:themeColor="accent2" w:themeTint="BF"/>
        <w:insideV w:val="single" w:sz="8" w:space="0" w:color="AED25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D25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18C" w:themeFill="accent2" w:themeFillTint="7F"/>
      </w:tcPr>
    </w:tblStylePr>
    <w:tblStylePr w:type="band1Horz">
      <w:tblPr/>
      <w:tcPr>
        <w:shd w:val="clear" w:color="auto" w:fill="C9E18C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888888" w:themeColor="accent3" w:themeTint="BF"/>
        <w:left w:val="single" w:sz="8" w:space="0" w:color="888888" w:themeColor="accent3" w:themeTint="BF"/>
        <w:bottom w:val="single" w:sz="8" w:space="0" w:color="888888" w:themeColor="accent3" w:themeTint="BF"/>
        <w:right w:val="single" w:sz="8" w:space="0" w:color="888888" w:themeColor="accent3" w:themeTint="BF"/>
        <w:insideH w:val="single" w:sz="8" w:space="0" w:color="888888" w:themeColor="accent3" w:themeTint="BF"/>
        <w:insideV w:val="single" w:sz="8" w:space="0" w:color="8888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8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0B0" w:themeFill="accent3" w:themeFillTint="7F"/>
      </w:tcPr>
    </w:tblStylePr>
    <w:tblStylePr w:type="band1Horz">
      <w:tblPr/>
      <w:tcPr>
        <w:shd w:val="clear" w:color="auto" w:fill="B0B0B0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D4D4D4" w:themeColor="accent4" w:themeTint="BF"/>
        <w:left w:val="single" w:sz="8" w:space="0" w:color="D4D4D4" w:themeColor="accent4" w:themeTint="BF"/>
        <w:bottom w:val="single" w:sz="8" w:space="0" w:color="D4D4D4" w:themeColor="accent4" w:themeTint="BF"/>
        <w:right w:val="single" w:sz="8" w:space="0" w:color="D4D4D4" w:themeColor="accent4" w:themeTint="BF"/>
        <w:insideH w:val="single" w:sz="8" w:space="0" w:color="D4D4D4" w:themeColor="accent4" w:themeTint="BF"/>
        <w:insideV w:val="single" w:sz="8" w:space="0" w:color="D4D4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D4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4" w:themeFillTint="7F"/>
      </w:tcPr>
    </w:tblStylePr>
    <w:tblStylePr w:type="band1Horz">
      <w:tblPr/>
      <w:tcPr>
        <w:shd w:val="clear" w:color="auto" w:fill="E2E2E2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D1E0B4" w:themeColor="accent5" w:themeTint="BF"/>
        <w:left w:val="single" w:sz="8" w:space="0" w:color="D1E0B4" w:themeColor="accent5" w:themeTint="BF"/>
        <w:bottom w:val="single" w:sz="8" w:space="0" w:color="D1E0B4" w:themeColor="accent5" w:themeTint="BF"/>
        <w:right w:val="single" w:sz="8" w:space="0" w:color="D1E0B4" w:themeColor="accent5" w:themeTint="BF"/>
        <w:insideH w:val="single" w:sz="8" w:space="0" w:color="D1E0B4" w:themeColor="accent5" w:themeTint="BF"/>
        <w:insideV w:val="single" w:sz="8" w:space="0" w:color="D1E0B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E0B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ACD" w:themeFill="accent5" w:themeFillTint="7F"/>
      </w:tcPr>
    </w:tblStylePr>
    <w:tblStylePr w:type="band1Horz">
      <w:tblPr/>
      <w:tcPr>
        <w:shd w:val="clear" w:color="auto" w:fill="E1EACD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576739"/>
    <w:tblPr>
      <w:tblStyleRowBandSize w:val="1"/>
      <w:tblStyleColBandSize w:val="1"/>
      <w:tblInd w:w="0" w:type="dxa"/>
      <w:tblBorders>
        <w:top w:val="single" w:sz="8" w:space="0" w:color="9DBC5D" w:themeColor="accent6" w:themeTint="BF"/>
        <w:left w:val="single" w:sz="8" w:space="0" w:color="9DBC5D" w:themeColor="accent6" w:themeTint="BF"/>
        <w:bottom w:val="single" w:sz="8" w:space="0" w:color="9DBC5D" w:themeColor="accent6" w:themeTint="BF"/>
        <w:right w:val="single" w:sz="8" w:space="0" w:color="9DBC5D" w:themeColor="accent6" w:themeTint="BF"/>
        <w:insideH w:val="single" w:sz="8" w:space="0" w:color="9DBC5D" w:themeColor="accent6" w:themeTint="BF"/>
        <w:insideV w:val="single" w:sz="8" w:space="0" w:color="9DBC5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DBC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293" w:themeFill="accent6" w:themeFillTint="7F"/>
      </w:tcPr>
    </w:tblStylePr>
    <w:tblStylePr w:type="band1Horz">
      <w:tblPr/>
      <w:tcPr>
        <w:shd w:val="clear" w:color="auto" w:fill="BDD293" w:themeFill="accent6" w:themeFillTint="7F"/>
      </w:tcPr>
    </w:tblStylePr>
  </w:style>
  <w:style w:type="table" w:customStyle="1" w:styleId="Mediumgitter21">
    <w:name w:val="Medium gitter 21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A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D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6" w:themeFill="accent1" w:themeFillTint="33"/>
      </w:tcPr>
    </w:tblStylePr>
    <w:tblStylePr w:type="band1Vert">
      <w:tblPr/>
      <w:tcPr>
        <w:shd w:val="clear" w:color="auto" w:fill="F2F6EA" w:themeFill="accent1" w:themeFillTint="7F"/>
      </w:tcPr>
    </w:tblStylePr>
    <w:tblStylePr w:type="band1Horz">
      <w:tblPr/>
      <w:tcPr>
        <w:tcBorders>
          <w:insideH w:val="single" w:sz="6" w:space="0" w:color="E7EED6" w:themeColor="accent1"/>
          <w:insideV w:val="single" w:sz="6" w:space="0" w:color="E7EED6" w:themeColor="accent1"/>
        </w:tcBorders>
        <w:shd w:val="clear" w:color="auto" w:fill="F2F6EA" w:themeFill="accen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  <w:insideH w:val="single" w:sz="8" w:space="0" w:color="8BAF2E" w:themeColor="accent2"/>
        <w:insideV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D1" w:themeFill="accent2" w:themeFillTint="33"/>
      </w:tcPr>
    </w:tblStylePr>
    <w:tblStylePr w:type="band1Vert">
      <w:tblPr/>
      <w:tcPr>
        <w:shd w:val="clear" w:color="auto" w:fill="C9E18C" w:themeFill="accent2" w:themeFillTint="7F"/>
      </w:tcPr>
    </w:tblStylePr>
    <w:tblStylePr w:type="band1Horz">
      <w:tblPr/>
      <w:tcPr>
        <w:tcBorders>
          <w:insideH w:val="single" w:sz="6" w:space="0" w:color="8BAF2E" w:themeColor="accent2"/>
          <w:insideV w:val="single" w:sz="6" w:space="0" w:color="8BAF2E" w:themeColor="accent2"/>
        </w:tcBorders>
        <w:shd w:val="clear" w:color="auto" w:fill="C9E18C" w:themeFill="accent2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  <w:insideH w:val="single" w:sz="8" w:space="0" w:color="616161" w:themeColor="accent3"/>
        <w:insideV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3" w:themeFillTint="33"/>
      </w:tcPr>
    </w:tblStylePr>
    <w:tblStylePr w:type="band1Vert">
      <w:tblPr/>
      <w:tcPr>
        <w:shd w:val="clear" w:color="auto" w:fill="B0B0B0" w:themeFill="accent3" w:themeFillTint="7F"/>
      </w:tcPr>
    </w:tblStylePr>
    <w:tblStylePr w:type="band1Horz">
      <w:tblPr/>
      <w:tcPr>
        <w:tcBorders>
          <w:insideH w:val="single" w:sz="6" w:space="0" w:color="616161" w:themeColor="accent3"/>
          <w:insideV w:val="single" w:sz="6" w:space="0" w:color="616161" w:themeColor="accent3"/>
        </w:tcBorders>
        <w:shd w:val="clear" w:color="auto" w:fill="B0B0B0" w:themeFill="accent3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  <w:insideH w:val="single" w:sz="8" w:space="0" w:color="C6C6C6" w:themeColor="accent4"/>
        <w:insideV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4" w:themeFillTint="33"/>
      </w:tcPr>
    </w:tblStylePr>
    <w:tblStylePr w:type="band1Vert">
      <w:tblPr/>
      <w:tcPr>
        <w:shd w:val="clear" w:color="auto" w:fill="E2E2E2" w:themeFill="accent4" w:themeFillTint="7F"/>
      </w:tcPr>
    </w:tblStylePr>
    <w:tblStylePr w:type="band1Horz">
      <w:tblPr/>
      <w:tcPr>
        <w:tcBorders>
          <w:insideH w:val="single" w:sz="6" w:space="0" w:color="C6C6C6" w:themeColor="accent4"/>
          <w:insideV w:val="single" w:sz="6" w:space="0" w:color="C6C6C6" w:themeColor="accent4"/>
        </w:tcBorders>
        <w:shd w:val="clear" w:color="auto" w:fill="E2E2E2" w:themeFill="accent4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  <w:insideH w:val="single" w:sz="8" w:space="0" w:color="C3D69B" w:themeColor="accent5"/>
        <w:insideV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6EA" w:themeFill="accent5" w:themeFillTint="33"/>
      </w:tcPr>
    </w:tblStylePr>
    <w:tblStylePr w:type="band1Vert">
      <w:tblPr/>
      <w:tcPr>
        <w:shd w:val="clear" w:color="auto" w:fill="E1EACD" w:themeFill="accent5" w:themeFillTint="7F"/>
      </w:tcPr>
    </w:tblStylePr>
    <w:tblStylePr w:type="band1Horz">
      <w:tblPr/>
      <w:tcPr>
        <w:tcBorders>
          <w:insideH w:val="single" w:sz="6" w:space="0" w:color="C3D69B" w:themeColor="accent5"/>
          <w:insideV w:val="single" w:sz="6" w:space="0" w:color="C3D69B" w:themeColor="accent5"/>
        </w:tcBorders>
        <w:shd w:val="clear" w:color="auto" w:fill="E1EACD" w:themeFill="accent5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  <w:insideH w:val="single" w:sz="8" w:space="0" w:color="76923C" w:themeColor="accent6"/>
        <w:insideV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D3" w:themeFill="accent6" w:themeFillTint="33"/>
      </w:tcPr>
    </w:tblStylePr>
    <w:tblStylePr w:type="band1Vert">
      <w:tblPr/>
      <w:tcPr>
        <w:shd w:val="clear" w:color="auto" w:fill="BDD293" w:themeFill="accent6" w:themeFillTint="7F"/>
      </w:tcPr>
    </w:tblStylePr>
    <w:tblStylePr w:type="band1Horz">
      <w:tblPr/>
      <w:tcPr>
        <w:tcBorders>
          <w:insideH w:val="single" w:sz="6" w:space="0" w:color="76923C" w:themeColor="accent6"/>
          <w:insideV w:val="single" w:sz="6" w:space="0" w:color="76923C" w:themeColor="accent6"/>
        </w:tcBorders>
        <w:shd w:val="clear" w:color="auto" w:fill="BDD293" w:themeFill="accent6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customStyle="1" w:styleId="Mediumgitter31">
    <w:name w:val="Medium gitter 31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AF4" w:themeFill="accen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E7EED6" w:themeFill="accen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E7EED6" w:themeFill="accen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F2F6EA" w:themeFill="accen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F2F6EA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0C6" w:themeFill="accent2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8BAF2E" w:themeFill="accent2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8BAF2E" w:themeFill="accent2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8BAF2E" w:themeFill="accent2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8BAF2E" w:themeFill="accent2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C9E18C" w:themeFill="accent2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C9E18C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3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616161" w:themeFill="accent3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616161" w:themeFill="accent3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616161" w:themeFill="accent3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616161" w:themeFill="accent3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B0B0B0" w:themeFill="accent3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B0B0B0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4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6C6C6" w:themeFill="accent4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6C6C6" w:themeFill="accent4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C6C6C6" w:themeFill="accent4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C6C6C6" w:themeFill="accent4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E2E2E2" w:themeFill="accent4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E2E2E2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4E6" w:themeFill="accent5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3D69B" w:themeFill="accent5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C3D69B" w:themeFill="accent5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C3D69B" w:themeFill="accent5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C3D69B" w:themeFill="accent5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E1EACD" w:themeFill="accent5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E1EACD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576739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C9" w:themeFill="accent6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76923C" w:themeFill="accent6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76923C" w:themeFill="accent6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76923C" w:themeFill="accent6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76923C" w:themeFill="accent6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BDD293" w:themeFill="accent6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BDD293" w:themeFill="accent6" w:themeFillTint="7F"/>
      </w:tcPr>
    </w:tblStylePr>
  </w:style>
  <w:style w:type="table" w:customStyle="1" w:styleId="Mediumliste11">
    <w:name w:val="Medium liste 11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BAF2E" w:themeColor="accent2"/>
        <w:bottom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BAF2E" w:themeColor="accent2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8BAF2E" w:themeColor="accent2"/>
          <w:bottom w:val="single" w:sz="8" w:space="0" w:color="8BAF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BAF2E" w:themeColor="accent2"/>
          <w:bottom w:val="single" w:sz="8" w:space="0" w:color="8BAF2E" w:themeColor="accent2"/>
        </w:tcBorders>
      </w:tcPr>
    </w:tblStylePr>
    <w:tblStylePr w:type="band1Vert">
      <w:tblPr/>
      <w:tcPr>
        <w:shd w:val="clear" w:color="auto" w:fill="E4F0C6" w:themeFill="accent2" w:themeFillTint="3F"/>
      </w:tcPr>
    </w:tblStylePr>
    <w:tblStylePr w:type="band1Horz">
      <w:tblPr/>
      <w:tcPr>
        <w:shd w:val="clear" w:color="auto" w:fill="E4F0C6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6161" w:themeColor="accent3"/>
        <w:bottom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161" w:themeColor="accent3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616161" w:themeColor="accent3"/>
          <w:bottom w:val="single" w:sz="8" w:space="0" w:color="6161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161" w:themeColor="accent3"/>
          <w:bottom w:val="single" w:sz="8" w:space="0" w:color="616161" w:themeColor="accent3"/>
        </w:tcBorders>
      </w:tcPr>
    </w:tblStylePr>
    <w:tblStylePr w:type="band1Vert">
      <w:tblPr/>
      <w:tcPr>
        <w:shd w:val="clear" w:color="auto" w:fill="D7D7D7" w:themeFill="accent3" w:themeFillTint="3F"/>
      </w:tcPr>
    </w:tblStylePr>
    <w:tblStylePr w:type="band1Horz">
      <w:tblPr/>
      <w:tcPr>
        <w:shd w:val="clear" w:color="auto" w:fill="D7D7D7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6C6C6" w:themeColor="accent4"/>
        <w:bottom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6C6" w:themeColor="accent4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C6C6C6" w:themeColor="accent4"/>
          <w:bottom w:val="single" w:sz="8" w:space="0" w:color="C6C6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6C6" w:themeColor="accent4"/>
          <w:bottom w:val="single" w:sz="8" w:space="0" w:color="C6C6C6" w:themeColor="accent4"/>
        </w:tcBorders>
      </w:tcPr>
    </w:tblStylePr>
    <w:tblStylePr w:type="band1Vert">
      <w:tblPr/>
      <w:tcPr>
        <w:shd w:val="clear" w:color="auto" w:fill="F0F0F0" w:themeFill="accent4" w:themeFillTint="3F"/>
      </w:tcPr>
    </w:tblStylePr>
    <w:tblStylePr w:type="band1Horz">
      <w:tblPr/>
      <w:tcPr>
        <w:shd w:val="clear" w:color="auto" w:fill="F0F0F0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D69B" w:themeColor="accent5"/>
        <w:bottom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D69B" w:themeColor="accent5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C3D69B" w:themeColor="accent5"/>
          <w:bottom w:val="single" w:sz="8" w:space="0" w:color="C3D69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D69B" w:themeColor="accent5"/>
          <w:bottom w:val="single" w:sz="8" w:space="0" w:color="C3D69B" w:themeColor="accent5"/>
        </w:tcBorders>
      </w:tcPr>
    </w:tblStylePr>
    <w:tblStylePr w:type="band1Vert">
      <w:tblPr/>
      <w:tcPr>
        <w:shd w:val="clear" w:color="auto" w:fill="F0F4E6" w:themeFill="accent5" w:themeFillTint="3F"/>
      </w:tcPr>
    </w:tblStylePr>
    <w:tblStylePr w:type="band1Horz">
      <w:tblPr/>
      <w:tcPr>
        <w:shd w:val="clear" w:color="auto" w:fill="F0F4E6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6923C" w:themeColor="accent6"/>
        <w:bottom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6923C" w:themeColor="accent6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76923C" w:themeColor="accent6"/>
          <w:bottom w:val="single" w:sz="8" w:space="0" w:color="7692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6923C" w:themeColor="accent6"/>
          <w:bottom w:val="single" w:sz="8" w:space="0" w:color="76923C" w:themeColor="accent6"/>
        </w:tcBorders>
      </w:tcPr>
    </w:tblStylePr>
    <w:tblStylePr w:type="band1Vert">
      <w:tblPr/>
      <w:tcPr>
        <w:shd w:val="clear" w:color="auto" w:fill="DEE9C9" w:themeFill="accent6" w:themeFillTint="3F"/>
      </w:tcPr>
    </w:tblStylePr>
    <w:tblStylePr w:type="band1Horz">
      <w:tblPr/>
      <w:tcPr>
        <w:shd w:val="clear" w:color="auto" w:fill="DEE9C9" w:themeFill="accent6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semiHidden/>
    <w:rsid w:val="0057673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EED6" w:themeColor="accen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shd w:val="clear" w:color="auto" w:fill="F9FAF4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EED6" w:themeColor="accen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E7EED6" w:themeColor="accen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EED6" w:themeColor="accen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E7EED6" w:themeColor="accen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AF4" w:themeFill="accen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BAF2E" w:themeColor="accent2"/>
        <w:left w:val="single" w:sz="8" w:space="0" w:color="8BAF2E" w:themeColor="accent2"/>
        <w:bottom w:val="single" w:sz="8" w:space="0" w:color="8BAF2E" w:themeColor="accent2"/>
        <w:right w:val="single" w:sz="8" w:space="0" w:color="8BAF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8BAF2E" w:themeColor="accent2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BAF2E" w:themeColor="accent2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8BAF2E" w:themeColor="accent2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0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0C6" w:themeFill="accent2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6161" w:themeColor="accent3"/>
        <w:left w:val="single" w:sz="8" w:space="0" w:color="616161" w:themeColor="accent3"/>
        <w:bottom w:val="single" w:sz="8" w:space="0" w:color="616161" w:themeColor="accent3"/>
        <w:right w:val="single" w:sz="8" w:space="0" w:color="61616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161" w:themeColor="accent3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616161" w:themeColor="accent3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161" w:themeColor="accent3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616161" w:themeColor="accent3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3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6C6C6" w:themeColor="accent4"/>
        <w:left w:val="single" w:sz="8" w:space="0" w:color="C6C6C6" w:themeColor="accent4"/>
        <w:bottom w:val="single" w:sz="8" w:space="0" w:color="C6C6C6" w:themeColor="accent4"/>
        <w:right w:val="single" w:sz="8" w:space="0" w:color="C6C6C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C6C6" w:themeColor="accent4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C6C6C6" w:themeColor="accent4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C6C6" w:themeColor="accent4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C6C6C6" w:themeColor="accent4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4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D69B" w:themeColor="accent5"/>
        <w:left w:val="single" w:sz="8" w:space="0" w:color="C3D69B" w:themeColor="accent5"/>
        <w:bottom w:val="single" w:sz="8" w:space="0" w:color="C3D69B" w:themeColor="accent5"/>
        <w:right w:val="single" w:sz="8" w:space="0" w:color="C3D69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D69B" w:themeColor="accent5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C3D69B" w:themeColor="accent5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D69B" w:themeColor="accent5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C3D69B" w:themeColor="accent5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4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4E6" w:themeFill="accent5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57673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6923C" w:themeColor="accent6"/>
        <w:left w:val="single" w:sz="8" w:space="0" w:color="76923C" w:themeColor="accent6"/>
        <w:bottom w:val="single" w:sz="8" w:space="0" w:color="76923C" w:themeColor="accent6"/>
        <w:right w:val="single" w:sz="8" w:space="0" w:color="7692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6923C" w:themeColor="accent6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76923C" w:themeColor="accent6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6923C" w:themeColor="accent6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76923C" w:themeColor="accent6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C9" w:themeFill="accent6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AED253" w:themeColor="accent2" w:themeTint="BF"/>
        <w:left w:val="single" w:sz="8" w:space="0" w:color="AED253" w:themeColor="accent2" w:themeTint="BF"/>
        <w:bottom w:val="single" w:sz="8" w:space="0" w:color="AED253" w:themeColor="accent2" w:themeTint="BF"/>
        <w:right w:val="single" w:sz="8" w:space="0" w:color="AED253" w:themeColor="accent2" w:themeTint="BF"/>
        <w:insideH w:val="single" w:sz="8" w:space="0" w:color="AED25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AED253" w:themeColor="accent2" w:themeTint="BF"/>
          <w:left w:val="single" w:sz="8" w:space="0" w:color="AED253" w:themeColor="accent2" w:themeTint="BF"/>
          <w:bottom w:val="single" w:sz="8" w:space="0" w:color="AED253" w:themeColor="accent2" w:themeTint="BF"/>
          <w:right w:val="single" w:sz="8" w:space="0" w:color="AED253" w:themeColor="accent2" w:themeTint="BF"/>
          <w:insideH w:val="nil"/>
          <w:insideV w:val="nil"/>
        </w:tcBorders>
        <w:shd w:val="clear" w:color="auto" w:fill="8BAF2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D253" w:themeColor="accent2" w:themeTint="BF"/>
          <w:left w:val="single" w:sz="8" w:space="0" w:color="AED253" w:themeColor="accent2" w:themeTint="BF"/>
          <w:bottom w:val="single" w:sz="8" w:space="0" w:color="AED253" w:themeColor="accent2" w:themeTint="BF"/>
          <w:right w:val="single" w:sz="8" w:space="0" w:color="AED25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0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0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888888" w:themeColor="accent3" w:themeTint="BF"/>
        <w:left w:val="single" w:sz="8" w:space="0" w:color="888888" w:themeColor="accent3" w:themeTint="BF"/>
        <w:bottom w:val="single" w:sz="8" w:space="0" w:color="888888" w:themeColor="accent3" w:themeTint="BF"/>
        <w:right w:val="single" w:sz="8" w:space="0" w:color="888888" w:themeColor="accent3" w:themeTint="BF"/>
        <w:insideH w:val="single" w:sz="8" w:space="0" w:color="88888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888888" w:themeColor="accent3" w:themeTint="BF"/>
          <w:left w:val="single" w:sz="8" w:space="0" w:color="888888" w:themeColor="accent3" w:themeTint="BF"/>
          <w:bottom w:val="single" w:sz="8" w:space="0" w:color="888888" w:themeColor="accent3" w:themeTint="BF"/>
          <w:right w:val="single" w:sz="8" w:space="0" w:color="888888" w:themeColor="accent3" w:themeTint="BF"/>
          <w:insideH w:val="nil"/>
          <w:insideV w:val="nil"/>
        </w:tcBorders>
        <w:shd w:val="clear" w:color="auto" w:fill="6161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888" w:themeColor="accent3" w:themeTint="BF"/>
          <w:left w:val="single" w:sz="8" w:space="0" w:color="888888" w:themeColor="accent3" w:themeTint="BF"/>
          <w:bottom w:val="single" w:sz="8" w:space="0" w:color="888888" w:themeColor="accent3" w:themeTint="BF"/>
          <w:right w:val="single" w:sz="8" w:space="0" w:color="8888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D4D4D4" w:themeColor="accent4" w:themeTint="BF"/>
        <w:left w:val="single" w:sz="8" w:space="0" w:color="D4D4D4" w:themeColor="accent4" w:themeTint="BF"/>
        <w:bottom w:val="single" w:sz="8" w:space="0" w:color="D4D4D4" w:themeColor="accent4" w:themeTint="BF"/>
        <w:right w:val="single" w:sz="8" w:space="0" w:color="D4D4D4" w:themeColor="accent4" w:themeTint="BF"/>
        <w:insideH w:val="single" w:sz="8" w:space="0" w:color="D4D4D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D4D4D4" w:themeColor="accent4" w:themeTint="BF"/>
          <w:left w:val="single" w:sz="8" w:space="0" w:color="D4D4D4" w:themeColor="accent4" w:themeTint="BF"/>
          <w:bottom w:val="single" w:sz="8" w:space="0" w:color="D4D4D4" w:themeColor="accent4" w:themeTint="BF"/>
          <w:right w:val="single" w:sz="8" w:space="0" w:color="D4D4D4" w:themeColor="accent4" w:themeTint="BF"/>
          <w:insideH w:val="nil"/>
          <w:insideV w:val="nil"/>
        </w:tcBorders>
        <w:shd w:val="clear" w:color="auto" w:fill="C6C6C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D4D4" w:themeColor="accent4" w:themeTint="BF"/>
          <w:left w:val="single" w:sz="8" w:space="0" w:color="D4D4D4" w:themeColor="accent4" w:themeTint="BF"/>
          <w:bottom w:val="single" w:sz="8" w:space="0" w:color="D4D4D4" w:themeColor="accent4" w:themeTint="BF"/>
          <w:right w:val="single" w:sz="8" w:space="0" w:color="D4D4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D1E0B4" w:themeColor="accent5" w:themeTint="BF"/>
        <w:left w:val="single" w:sz="8" w:space="0" w:color="D1E0B4" w:themeColor="accent5" w:themeTint="BF"/>
        <w:bottom w:val="single" w:sz="8" w:space="0" w:color="D1E0B4" w:themeColor="accent5" w:themeTint="BF"/>
        <w:right w:val="single" w:sz="8" w:space="0" w:color="D1E0B4" w:themeColor="accent5" w:themeTint="BF"/>
        <w:insideH w:val="single" w:sz="8" w:space="0" w:color="D1E0B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D1E0B4" w:themeColor="accent5" w:themeTint="BF"/>
          <w:left w:val="single" w:sz="8" w:space="0" w:color="D1E0B4" w:themeColor="accent5" w:themeTint="BF"/>
          <w:bottom w:val="single" w:sz="8" w:space="0" w:color="D1E0B4" w:themeColor="accent5" w:themeTint="BF"/>
          <w:right w:val="single" w:sz="8" w:space="0" w:color="D1E0B4" w:themeColor="accent5" w:themeTint="BF"/>
          <w:insideH w:val="nil"/>
          <w:insideV w:val="nil"/>
        </w:tcBorders>
        <w:shd w:val="clear" w:color="auto" w:fill="C3D69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E0B4" w:themeColor="accent5" w:themeTint="BF"/>
          <w:left w:val="single" w:sz="8" w:space="0" w:color="D1E0B4" w:themeColor="accent5" w:themeTint="BF"/>
          <w:bottom w:val="single" w:sz="8" w:space="0" w:color="D1E0B4" w:themeColor="accent5" w:themeTint="BF"/>
          <w:right w:val="single" w:sz="8" w:space="0" w:color="D1E0B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4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4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9DBC5D" w:themeColor="accent6" w:themeTint="BF"/>
        <w:left w:val="single" w:sz="8" w:space="0" w:color="9DBC5D" w:themeColor="accent6" w:themeTint="BF"/>
        <w:bottom w:val="single" w:sz="8" w:space="0" w:color="9DBC5D" w:themeColor="accent6" w:themeTint="BF"/>
        <w:right w:val="single" w:sz="8" w:space="0" w:color="9DBC5D" w:themeColor="accent6" w:themeTint="BF"/>
        <w:insideH w:val="single" w:sz="8" w:space="0" w:color="9DBC5D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9DBC5D" w:themeColor="accent6" w:themeTint="BF"/>
          <w:left w:val="single" w:sz="8" w:space="0" w:color="9DBC5D" w:themeColor="accent6" w:themeTint="BF"/>
          <w:bottom w:val="single" w:sz="8" w:space="0" w:color="9DBC5D" w:themeColor="accent6" w:themeTint="BF"/>
          <w:right w:val="single" w:sz="8" w:space="0" w:color="9DBC5D" w:themeColor="accent6" w:themeTint="BF"/>
          <w:insideH w:val="nil"/>
          <w:insideV w:val="nil"/>
        </w:tcBorders>
        <w:shd w:val="clear" w:color="auto" w:fill="76923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C5D" w:themeColor="accent6" w:themeTint="BF"/>
          <w:left w:val="single" w:sz="8" w:space="0" w:color="9DBC5D" w:themeColor="accent6" w:themeTint="BF"/>
          <w:bottom w:val="single" w:sz="8" w:space="0" w:color="9DBC5D" w:themeColor="accent6" w:themeTint="BF"/>
          <w:right w:val="single" w:sz="8" w:space="0" w:color="9DBC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semiHidden/>
    <w:rsid w:val="00576739"/>
    <w:tblPr>
      <w:tblStyleRowBandSize w:val="1"/>
      <w:tblStyleColBandSize w:val="1"/>
      <w:tblInd w:w="0" w:type="dxa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A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BAF2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BAF2E" w:themeFill="accent2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BAF2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accent3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1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C6C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C6C6" w:themeFill="accent4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D69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D69B" w:themeFill="accent5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D69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6923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6923C" w:themeFill="accent6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6923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semiHidden/>
    <w:rsid w:val="0057673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ED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839F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B7CC85" w:themeFill="accen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B7CC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C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C85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BAF2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4457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678222" w:themeFill="accent2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6782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2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222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1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484848" w:themeFill="accent3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48484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84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848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C6C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949494" w:themeFill="accent4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94949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949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9494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69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69823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9BBB59" w:themeFill="accent5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9BBB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576739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6923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3A48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576D2D" w:themeFill="accent6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576D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D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D2D" w:themeFill="accent6" w:themeFillShade="BF"/>
      </w:tcPr>
    </w:tblStylePr>
  </w:style>
  <w:style w:type="table" w:customStyle="1" w:styleId="Farvetgitter2">
    <w:name w:val="Farvet gitter2"/>
    <w:basedOn w:val="Tabel-Normal"/>
    <w:uiPriority w:val="73"/>
    <w:rsid w:val="005F4F5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el-Normal"/>
    <w:uiPriority w:val="72"/>
    <w:rsid w:val="005F4F5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el-Normal"/>
    <w:uiPriority w:val="71"/>
    <w:rsid w:val="005F4F5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000000" w:themeFill="tex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5F4F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5F4F5C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5F4F5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5F4F5C"/>
    <w:rPr>
      <w:color w:val="B7CC85" w:themeColor="accent1" w:themeShade="BF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5F4F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5F4F5C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1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  <w:shd w:val="clear" w:color="auto" w:fill="F9FAF4" w:themeFill="accent1" w:themeFillTint="3F"/>
      </w:tcPr>
    </w:tblStylePr>
    <w:tblStylePr w:type="band2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5F4F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5F4F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5F4F5C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5F4F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5F4F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EED6" w:themeColor="accen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shd w:val="clear" w:color="auto" w:fill="F9FAF4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5F4F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5F4F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5F4F5C"/>
    <w:tblPr>
      <w:tblStyleRowBandSize w:val="1"/>
      <w:tblStyleColBandSize w:val="1"/>
      <w:tblInd w:w="0" w:type="dxa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A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5F4F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5F4F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5F4F5C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SidefodTegn">
    <w:name w:val="Sidefod Tegn"/>
    <w:basedOn w:val="Standardskrifttypeiafsnit"/>
    <w:link w:val="Sidefod"/>
    <w:rsid w:val="00EF037A"/>
    <w:rPr>
      <w:noProof/>
      <w:kern w:val="20"/>
      <w:sz w:val="14"/>
      <w:szCs w:val="24"/>
      <w:lang w:val="en-GB" w:eastAsia="en-US"/>
    </w:rPr>
  </w:style>
  <w:style w:type="paragraph" w:styleId="Brevhoved">
    <w:name w:val="Message Header"/>
    <w:basedOn w:val="Normal"/>
    <w:link w:val="BrevhovedTegn"/>
    <w:rsid w:val="007B3F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revhovedTegn">
    <w:name w:val="Brevhoved Tegn"/>
    <w:basedOn w:val="Standardskrifttypeiafsnit"/>
    <w:link w:val="Brevhoved"/>
    <w:rsid w:val="007B3FA7"/>
    <w:rPr>
      <w:rFonts w:asciiTheme="majorHAnsi" w:eastAsiaTheme="majorEastAsia" w:hAnsiTheme="majorHAnsi" w:cstheme="majorBidi"/>
      <w:kern w:val="20"/>
      <w:sz w:val="24"/>
      <w:szCs w:val="24"/>
      <w:shd w:val="pct20" w:color="auto" w:fill="auto"/>
      <w:lang w:val="en-GB" w:eastAsia="en-US"/>
    </w:rPr>
  </w:style>
  <w:style w:type="table" w:customStyle="1" w:styleId="Farvetgitter3">
    <w:name w:val="Farvet gitter3"/>
    <w:basedOn w:val="Tabel-Normal"/>
    <w:uiPriority w:val="73"/>
    <w:rsid w:val="007B3FA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616161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3">
    <w:name w:val="Farvet liste3"/>
    <w:basedOn w:val="Tabel-Normal"/>
    <w:uiPriority w:val="72"/>
    <w:rsid w:val="007B3FA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616161" w:themeColor="background1"/>
      </w:rPr>
      <w:tblPr/>
      <w:tcPr>
        <w:tcBorders>
          <w:bottom w:val="single" w:sz="12" w:space="0" w:color="616161" w:themeColor="background1"/>
        </w:tcBorders>
        <w:shd w:val="clear" w:color="auto" w:fill="6E8B24" w:themeFill="accent2" w:themeFillShade="CC"/>
      </w:tcPr>
    </w:tblStylePr>
    <w:tblStylePr w:type="lastRow">
      <w:rPr>
        <w:b/>
        <w:bCs/>
        <w:color w:val="6E8B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616161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3">
    <w:name w:val="Farvet skygge3"/>
    <w:basedOn w:val="Tabel-Normal"/>
    <w:uiPriority w:val="71"/>
    <w:rsid w:val="007B3FA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BAF2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616161" w:themeColor="background1"/>
        <w:insideV w:val="single" w:sz="4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BAF2E" w:themeColor="accent2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rPr>
        <w:b/>
        <w:bCs/>
        <w:color w:val="616161" w:themeColor="background1"/>
      </w:rPr>
      <w:tblPr/>
      <w:tcPr>
        <w:tcBorders>
          <w:top w:val="single" w:sz="6" w:space="0" w:color="616161" w:themeColor="background1"/>
        </w:tcBorders>
        <w:shd w:val="clear" w:color="auto" w:fill="000000" w:themeFill="text1" w:themeFillShade="99"/>
      </w:tcPr>
    </w:tblStylePr>
    <w:tblStylePr w:type="fir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616161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3">
    <w:name w:val="Lys liste3"/>
    <w:basedOn w:val="Tabel-Normal"/>
    <w:uiPriority w:val="61"/>
    <w:rsid w:val="007B3FA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3">
    <w:name w:val="Lys liste - markeringsfarve13"/>
    <w:basedOn w:val="Tabel-Normal"/>
    <w:uiPriority w:val="61"/>
    <w:rsid w:val="007B3FA7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</w:style>
  <w:style w:type="table" w:customStyle="1" w:styleId="Lysskygge3">
    <w:name w:val="Lys skygge3"/>
    <w:basedOn w:val="Tabel-Normal"/>
    <w:uiPriority w:val="60"/>
    <w:rsid w:val="007B3F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3">
    <w:name w:val="Lys skygge - markeringsfarve 13"/>
    <w:basedOn w:val="Tabel-Normal"/>
    <w:uiPriority w:val="60"/>
    <w:rsid w:val="007B3FA7"/>
    <w:rPr>
      <w:color w:val="B7CC85" w:themeColor="accent1" w:themeShade="BF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EED6" w:themeColor="accent1"/>
          <w:left w:val="nil"/>
          <w:bottom w:val="single" w:sz="8" w:space="0" w:color="E7EED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AF4" w:themeFill="accent1" w:themeFillTint="3F"/>
      </w:tcPr>
    </w:tblStylePr>
  </w:style>
  <w:style w:type="table" w:customStyle="1" w:styleId="Lystgitter3">
    <w:name w:val="Lyst gitter3"/>
    <w:basedOn w:val="Tabel-Normal"/>
    <w:uiPriority w:val="62"/>
    <w:rsid w:val="007B3FA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3">
    <w:name w:val="Lyst gitter - markeringsfarve 13"/>
    <w:basedOn w:val="Tabel-Normal"/>
    <w:uiPriority w:val="62"/>
    <w:rsid w:val="007B3FA7"/>
    <w:tblPr>
      <w:tblStyleRowBandSize w:val="1"/>
      <w:tblStyleColBandSize w:val="1"/>
      <w:tblInd w:w="0" w:type="dxa"/>
      <w:tblBorders>
        <w:top w:val="single" w:sz="8" w:space="0" w:color="E7EED6" w:themeColor="accent1"/>
        <w:left w:val="single" w:sz="8" w:space="0" w:color="E7EED6" w:themeColor="accent1"/>
        <w:bottom w:val="single" w:sz="8" w:space="0" w:color="E7EED6" w:themeColor="accent1"/>
        <w:right w:val="single" w:sz="8" w:space="0" w:color="E7EED6" w:themeColor="accent1"/>
        <w:insideH w:val="single" w:sz="8" w:space="0" w:color="E7EED6" w:themeColor="accent1"/>
        <w:insideV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1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H w:val="nil"/>
          <w:insideV w:val="single" w:sz="8" w:space="0" w:color="E7EED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</w:tcPr>
    </w:tblStylePr>
    <w:tblStylePr w:type="band1Vert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</w:tcBorders>
        <w:shd w:val="clear" w:color="auto" w:fill="F9FAF4" w:themeFill="accent1" w:themeFillTint="3F"/>
      </w:tcPr>
    </w:tblStylePr>
    <w:tblStylePr w:type="band1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  <w:shd w:val="clear" w:color="auto" w:fill="F9FAF4" w:themeFill="accent1" w:themeFillTint="3F"/>
      </w:tcPr>
    </w:tblStylePr>
    <w:tblStylePr w:type="band2Horz">
      <w:tblPr/>
      <w:tcPr>
        <w:tcBorders>
          <w:top w:val="single" w:sz="8" w:space="0" w:color="E7EED6" w:themeColor="accent1"/>
          <w:left w:val="single" w:sz="8" w:space="0" w:color="E7EED6" w:themeColor="accent1"/>
          <w:bottom w:val="single" w:sz="8" w:space="0" w:color="E7EED6" w:themeColor="accent1"/>
          <w:right w:val="single" w:sz="8" w:space="0" w:color="E7EED6" w:themeColor="accent1"/>
          <w:insideV w:val="single" w:sz="8" w:space="0" w:color="E7EED6" w:themeColor="accent1"/>
        </w:tcBorders>
      </w:tcPr>
    </w:tblStylePr>
  </w:style>
  <w:style w:type="table" w:customStyle="1" w:styleId="Mediumgitter13">
    <w:name w:val="Medium gitter 13"/>
    <w:basedOn w:val="Tabel-Normal"/>
    <w:uiPriority w:val="67"/>
    <w:rsid w:val="007B3FA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3">
    <w:name w:val="Medium gitter 23"/>
    <w:basedOn w:val="Tabel-Normal"/>
    <w:uiPriority w:val="68"/>
    <w:rsid w:val="007B3F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616161" w:themeFill="background1"/>
      </w:tcPr>
    </w:tblStylePr>
  </w:style>
  <w:style w:type="table" w:customStyle="1" w:styleId="Mediumgitter33">
    <w:name w:val="Medium gitter 33"/>
    <w:basedOn w:val="Tabel-Normal"/>
    <w:uiPriority w:val="69"/>
    <w:rsid w:val="007B3FA7"/>
    <w:tblPr>
      <w:tblStyleRowBandSize w:val="1"/>
      <w:tblStyleColBandSize w:val="1"/>
      <w:tblInd w:w="0" w:type="dxa"/>
      <w:tblBorders>
        <w:top w:val="single" w:sz="8" w:space="0" w:color="616161" w:themeColor="background1"/>
        <w:left w:val="single" w:sz="8" w:space="0" w:color="616161" w:themeColor="background1"/>
        <w:bottom w:val="single" w:sz="8" w:space="0" w:color="616161" w:themeColor="background1"/>
        <w:right w:val="single" w:sz="8" w:space="0" w:color="616161" w:themeColor="background1"/>
        <w:insideH w:val="single" w:sz="6" w:space="0" w:color="616161" w:themeColor="background1"/>
        <w:insideV w:val="single" w:sz="6" w:space="0" w:color="616161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616161" w:themeColor="background1"/>
      </w:rPr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24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616161" w:themeColor="background1"/>
      </w:rPr>
      <w:tblPr/>
      <w:tcPr>
        <w:tcBorders>
          <w:top w:val="single" w:sz="24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single" w:sz="8" w:space="0" w:color="616161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616161" w:themeColor="background1"/>
      </w:rPr>
      <w:tblPr/>
      <w:tcPr>
        <w:tcBorders>
          <w:left w:val="single" w:sz="8" w:space="0" w:color="616161" w:themeColor="background1"/>
          <w:right w:val="single" w:sz="24" w:space="0" w:color="616161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616161" w:themeColor="background1"/>
      </w:rPr>
      <w:tblPr/>
      <w:tcPr>
        <w:tcBorders>
          <w:top w:val="nil"/>
          <w:left w:val="single" w:sz="24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616161" w:themeColor="background1"/>
          <w:left w:val="single" w:sz="8" w:space="0" w:color="616161" w:themeColor="background1"/>
          <w:bottom w:val="single" w:sz="8" w:space="0" w:color="616161" w:themeColor="background1"/>
          <w:right w:val="single" w:sz="8" w:space="0" w:color="616161" w:themeColor="background1"/>
          <w:insideH w:val="single" w:sz="8" w:space="0" w:color="616161" w:themeColor="background1"/>
          <w:insideV w:val="single" w:sz="8" w:space="0" w:color="616161" w:themeColor="background1"/>
        </w:tcBorders>
        <w:shd w:val="clear" w:color="auto" w:fill="808080" w:themeFill="text1" w:themeFillTint="7F"/>
      </w:tcPr>
    </w:tblStylePr>
  </w:style>
  <w:style w:type="table" w:customStyle="1" w:styleId="Mediumliste13">
    <w:name w:val="Medium liste 13"/>
    <w:basedOn w:val="Tabel-Normal"/>
    <w:uiPriority w:val="65"/>
    <w:rsid w:val="007B3FA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3">
    <w:name w:val="Medium liste 1 - markeringsfarve 13"/>
    <w:basedOn w:val="Tabel-Normal"/>
    <w:uiPriority w:val="65"/>
    <w:rsid w:val="007B3FA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EED6" w:themeColor="accent1"/>
        <w:bottom w:val="single" w:sz="8" w:space="0" w:color="E7EED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EED6" w:themeColor="accent1"/>
        </w:tcBorders>
      </w:tcPr>
    </w:tblStylePr>
    <w:tblStylePr w:type="lastRow">
      <w:rPr>
        <w:b/>
        <w:bCs/>
        <w:color w:val="D4E0B6" w:themeColor="text2"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EED6" w:themeColor="accent1"/>
          <w:bottom w:val="single" w:sz="8" w:space="0" w:color="E7EED6" w:themeColor="accent1"/>
        </w:tcBorders>
      </w:tc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shd w:val="clear" w:color="auto" w:fill="F9FAF4" w:themeFill="accent1" w:themeFillTint="3F"/>
      </w:tcPr>
    </w:tblStylePr>
  </w:style>
  <w:style w:type="table" w:customStyle="1" w:styleId="Mediumliste23">
    <w:name w:val="Medium liste 23"/>
    <w:basedOn w:val="Tabel-Normal"/>
    <w:uiPriority w:val="66"/>
    <w:rsid w:val="007B3F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616161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616161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3">
    <w:name w:val="Medium skygge 13"/>
    <w:basedOn w:val="Tabel-Normal"/>
    <w:uiPriority w:val="63"/>
    <w:rsid w:val="007B3FA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3">
    <w:name w:val="Medium skygge 1 - markeringsfarve 13"/>
    <w:basedOn w:val="Tabel-Normal"/>
    <w:uiPriority w:val="63"/>
    <w:rsid w:val="007B3FA7"/>
    <w:tblPr>
      <w:tblStyleRowBandSize w:val="1"/>
      <w:tblStyleColBandSize w:val="1"/>
      <w:tblInd w:w="0" w:type="dxa"/>
      <w:tblBorders>
        <w:top w:val="single" w:sz="8" w:space="0" w:color="ECF2E0" w:themeColor="accent1" w:themeTint="BF"/>
        <w:left w:val="single" w:sz="8" w:space="0" w:color="ECF2E0" w:themeColor="accent1" w:themeTint="BF"/>
        <w:bottom w:val="single" w:sz="8" w:space="0" w:color="ECF2E0" w:themeColor="accent1" w:themeTint="BF"/>
        <w:right w:val="single" w:sz="8" w:space="0" w:color="ECF2E0" w:themeColor="accent1" w:themeTint="BF"/>
        <w:insideH w:val="single" w:sz="8" w:space="0" w:color="ECF2E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8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2E0" w:themeColor="accent1" w:themeTint="BF"/>
          <w:left w:val="single" w:sz="8" w:space="0" w:color="ECF2E0" w:themeColor="accent1" w:themeTint="BF"/>
          <w:bottom w:val="single" w:sz="8" w:space="0" w:color="ECF2E0" w:themeColor="accent1" w:themeTint="BF"/>
          <w:right w:val="single" w:sz="8" w:space="0" w:color="ECF2E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A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A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3">
    <w:name w:val="Medium skygge 23"/>
    <w:basedOn w:val="Tabel-Normal"/>
    <w:uiPriority w:val="64"/>
    <w:rsid w:val="007B3FA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3">
    <w:name w:val="Medium skygge 2 - markeringsfarve 13"/>
    <w:basedOn w:val="Tabel-Normal"/>
    <w:uiPriority w:val="64"/>
    <w:rsid w:val="007B3FA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161" w:themeFill="background1"/>
      </w:tcPr>
    </w:tblStylePr>
    <w:tblStylePr w:type="firstCol">
      <w:rPr>
        <w:b/>
        <w:bCs/>
        <w:color w:val="616161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EED6" w:themeFill="accent1"/>
      </w:tcPr>
    </w:tblStylePr>
    <w:tblStylePr w:type="lastCol">
      <w:rPr>
        <w:b/>
        <w:bCs/>
        <w:color w:val="616161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EED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525252" w:themeFill="background1" w:themeFillShade="D8"/>
      </w:tcPr>
    </w:tblStylePr>
    <w:tblStylePr w:type="band1Horz">
      <w:tblPr/>
      <w:tcPr>
        <w:shd w:val="clear" w:color="auto" w:fill="52525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616161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3">
    <w:name w:val="Mørk liste3"/>
    <w:basedOn w:val="Tabel-Normal"/>
    <w:uiPriority w:val="70"/>
    <w:rsid w:val="007B3FA7"/>
    <w:rPr>
      <w:color w:val="616161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616161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616161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616161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616161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24C03"/>
    <w:rPr>
      <w:kern w:val="2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m-mobile.kmd.dk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ap-mobile.kmd.dk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a-mobile.kmd.dk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tst-mobile.kmd.dk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udv-mobile.kmd.dk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kmd1p\02007_Arb_Skab\KMD-Skabeloner\Word\K_Grundskab_UK_2007_MED%20NUMRE.dotm" TargetMode="External"/></Relationships>
</file>

<file path=word/theme/theme1.xml><?xml version="1.0" encoding="utf-8"?>
<a:theme xmlns:a="http://schemas.openxmlformats.org/drawingml/2006/main" name="Kontortema">
  <a:themeElements>
    <a:clrScheme name="KMD tema">
      <a:dk1>
        <a:sysClr val="windowText" lastClr="000000"/>
      </a:dk1>
      <a:lt1>
        <a:srgbClr val="616161"/>
      </a:lt1>
      <a:dk2>
        <a:srgbClr val="D4E0B6"/>
      </a:dk2>
      <a:lt2>
        <a:srgbClr val="E7EED6"/>
      </a:lt2>
      <a:accent1>
        <a:srgbClr val="E7EED6"/>
      </a:accent1>
      <a:accent2>
        <a:srgbClr val="8BAF2E"/>
      </a:accent2>
      <a:accent3>
        <a:srgbClr val="616161"/>
      </a:accent3>
      <a:accent4>
        <a:srgbClr val="C6C6C6"/>
      </a:accent4>
      <a:accent5>
        <a:srgbClr val="C3D69B"/>
      </a:accent5>
      <a:accent6>
        <a:srgbClr val="76923C"/>
      </a:accent6>
      <a:hlink>
        <a:srgbClr val="000000"/>
      </a:hlink>
      <a:folHlink>
        <a:srgbClr val="8BAF2E"/>
      </a:folHlink>
    </a:clrScheme>
    <a:fontScheme name="KMD temaskrif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9916-3D0D-49FA-B9CF-B66DB8AB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K_Grundskab_UK_2007_MED NUMRE.dotm</Template>
  <TotalTime>492</TotalTime>
  <Pages>23</Pages>
  <Words>2333</Words>
  <Characters>22351</Characters>
  <Application>Microsoft Office Word</Application>
  <DocSecurity>0</DocSecurity>
  <Lines>186</Lines>
  <Paragraphs>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Adresse - Baseret på: Body Text - Næste afsnit: Adresse - test af typografi</vt:lpstr>
    </vt:vector>
  </TitlesOfParts>
  <Company>KMD</Company>
  <LinksUpToDate>false</LinksUpToDate>
  <CharactersWithSpaces>24635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Holmegaard</dc:creator>
  <cp:lastModifiedBy>Peter Holmegaard</cp:lastModifiedBy>
  <cp:revision>21</cp:revision>
  <cp:lastPrinted>2009-09-23T21:52:00Z</cp:lastPrinted>
  <dcterms:created xsi:type="dcterms:W3CDTF">2014-04-30T10:54:00Z</dcterms:created>
  <dcterms:modified xsi:type="dcterms:W3CDTF">2014-06-17T13:50:00Z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_LASTEDITDATE">
    <vt:lpwstr>DM_LASTEDITDATE</vt:lpwstr>
  </property>
  <property fmtid="{D5CDD505-2E9C-101B-9397-08002B2CF9AE}" pid="3" name="DM_DMNR">
    <vt:lpwstr>DM_DMNR</vt:lpwstr>
  </property>
  <property fmtid="{D5CDD505-2E9C-101B-9397-08002B2CF9AE}" pid="4" name="DM_DMVERS">
    <vt:lpwstr>DM_DMVERS</vt:lpwstr>
  </property>
  <property fmtid="{D5CDD505-2E9C-101B-9397-08002B2CF9AE}" pid="5" name="DM_AUTHOR_ID">
    <vt:lpwstr>DM_AUTHOR_ID</vt:lpwstr>
  </property>
  <property fmtid="{D5CDD505-2E9C-101B-9397-08002B2CF9AE}" pid="6" name="DM_USER_ID">
    <vt:lpwstr>DM_USER_ID</vt:lpwstr>
  </property>
  <property fmtid="{D5CDD505-2E9C-101B-9397-08002B2CF9AE}" pid="7" name="DM_DOCNAME">
    <vt:lpwstr>DM_DOCNAME</vt:lpwstr>
  </property>
  <property fmtid="{D5CDD505-2E9C-101B-9397-08002B2CF9AE}" pid="8" name="KMD_Logo">
    <vt:lpwstr>Ja</vt:lpwstr>
  </property>
  <property fmtid="{D5CDD505-2E9C-101B-9397-08002B2CF9AE}" pid="9" name="Environment">
    <vt:lpwstr>1</vt:lpwstr>
  </property>
  <property fmtid="{D5CDD505-2E9C-101B-9397-08002B2CF9AE}" pid="10" name="KMD_Vers">
    <vt:lpwstr>1.6.5</vt:lpwstr>
  </property>
  <property fmtid="{D5CDD505-2E9C-101B-9397-08002B2CF9AE}" pid="11" name="TemplateOrigin">
    <vt:lpwstr>KGRUNDSKAB</vt:lpwstr>
  </property>
  <property fmtid="{D5CDD505-2E9C-101B-9397-08002B2CF9AE}" pid="12" name="DM_KLASSIFIKATION">
    <vt:lpwstr>KMD Internal</vt:lpwstr>
  </property>
  <property fmtid="{D5CDD505-2E9C-101B-9397-08002B2CF9AE}" pid="13" name="KMD_TEMPLATENAME">
    <vt:lpwstr>K-Grundskab m/ numre</vt:lpwstr>
  </property>
  <property fmtid="{D5CDD505-2E9C-101B-9397-08002B2CF9AE}" pid="14" name="KMD_Language">
    <vt:lpwstr>EN</vt:lpwstr>
  </property>
</Properties>
</file>